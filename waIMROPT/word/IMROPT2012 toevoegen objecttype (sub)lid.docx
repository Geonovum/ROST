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062" w14:textId="77777777" w:rsidR="00A64D38" w:rsidRDefault="00A64D38" w:rsidP="0091779D">
      <w:pPr>
        <w:pStyle w:val="Kop1"/>
      </w:pPr>
      <w:r>
        <w:t>Aanleiding</w:t>
      </w:r>
    </w:p>
    <w:p w14:paraId="418DF5E2" w14:textId="2C42E67E" w:rsidR="00A64D38" w:rsidRDefault="00A64D38" w:rsidP="00A64D38">
      <w:r>
        <w:t>In het Informatiemodel Ruimtelijke Ordening Planteksten (IMROPT2012)</w:t>
      </w:r>
      <w:r w:rsidRPr="00A64D38">
        <w:rPr>
          <w:vertAlign w:val="superscript"/>
        </w:rPr>
        <w:t>1</w:t>
      </w:r>
      <w:r>
        <w:t>, de Standaard voor objectgerichte planteksten, is in de tabellen 2 en 3 de hiërarchie van de regels van bestemmingsplannen, beheersverordeningen, inpassingsplannen, Rijksbestemmingsplannen, wijzigingsplannen en uitwerkingsplannen (hierna samen: bestemmingsplannen) aangeven. De hiërarchie in deze tabellen beperkt de toevoeging van subleden bij onder andere objecttypen als bouwregels en nadere eisen in bestemmingsplanregels. In de praktijk blijkt het wenselijk om (sub)leden toe te voegen aan onder andere deze objecttypen.</w:t>
      </w:r>
    </w:p>
    <w:p w14:paraId="1D913FA6" w14:textId="68438EE8" w:rsidR="00EC75D9" w:rsidRDefault="00EC75D9" w:rsidP="00A64D38"/>
    <w:p w14:paraId="3A4A7A7F" w14:textId="0044010D" w:rsidR="00EC75D9" w:rsidRPr="00EC75D9" w:rsidRDefault="00EC75D9" w:rsidP="00EC75D9">
      <w:r w:rsidRPr="00EC75D9">
        <w:t xml:space="preserve">1 Zie: </w:t>
      </w:r>
      <w:hyperlink r:id="rId8" w:history="1">
        <w:r w:rsidRPr="00CF1C47">
          <w:rPr>
            <w:rStyle w:val="Hyperlink"/>
          </w:rPr>
          <w:t>http://ro-standaarden.geonovum.nl/2012/IMROPT/1.1/IMROPT2012-v1.1.pdf</w:t>
        </w:r>
      </w:hyperlink>
      <w:r>
        <w:t xml:space="preserve"> </w:t>
      </w:r>
    </w:p>
    <w:p w14:paraId="02CE3EB0" w14:textId="77777777" w:rsidR="00EC75D9" w:rsidRDefault="00EC75D9" w:rsidP="00A64D38"/>
    <w:p w14:paraId="7E1EC779" w14:textId="7FA1143B" w:rsidR="00A64D38" w:rsidRDefault="00A64D38" w:rsidP="00100847">
      <w:pPr>
        <w:pStyle w:val="Kop1"/>
      </w:pPr>
      <w:r>
        <w:lastRenderedPageBreak/>
        <w:t>Business case</w:t>
      </w:r>
    </w:p>
    <w:p w14:paraId="7DD76E21" w14:textId="77777777" w:rsidR="00A64D38" w:rsidRDefault="00A64D38" w:rsidP="00A64D38">
      <w:r>
        <w:t>Vanuit enkele softwareleveranciers wordt al met een workaround gewerkt die aansluit op deze werkafspraak. Door eenduidig tussen Geonovum en de softwareleveranciers af te stemmen hoe met IMROPT2012 om te gaan op dit punt, wordt voorkomen dat partijen afwijkende oplossingen kiezen. Het zou ongewenst zijn wanneer afwijkende objecttypen gebruik gaan worden om toch (sub)leden toe te staan: een niet-uniforme opbouw van de planregels kan uitwissel- en interpretatieproblemen veroorzaken bij de bronhouders en afnemers van ruimtelijke plannen.</w:t>
      </w:r>
    </w:p>
    <w:p w14:paraId="4CA8EDE2" w14:textId="77777777" w:rsidR="00A64D38" w:rsidRDefault="00A64D38" w:rsidP="00A64D38">
      <w:r>
        <w:t>Het IMROPT Schema en de validator kennen geen beperkingen voor een nadere werkafspraak; er zijn geen businessrules geïmplementeerd die de toevoeging van (sub)leden onmogelijk maken of zullen weerspreken.</w:t>
      </w:r>
    </w:p>
    <w:p w14:paraId="07BAE7B9" w14:textId="77777777" w:rsidR="00A64D38" w:rsidRDefault="00A64D38" w:rsidP="00A64D38">
      <w:r>
        <w:t>De software ten behoeve van de vervaardiging van objectgerichte planteksten zal naar verwachting dit ook toestaan, omdat bij niet-objectgerichte planteksten (in HTML formaat conform STRI2012) de teksten ook geen beperkingen kennen op dit vlak.</w:t>
      </w:r>
    </w:p>
    <w:p w14:paraId="4611391B" w14:textId="77777777" w:rsidR="002F1794" w:rsidRDefault="002F1794" w:rsidP="00A64D38"/>
    <w:p w14:paraId="285857E9" w14:textId="2053B346" w:rsidR="00A64D38" w:rsidRDefault="00A64D38" w:rsidP="00A64D38">
      <w:r>
        <w:t xml:space="preserve">Kosten: € 0,- </w:t>
      </w:r>
    </w:p>
    <w:p w14:paraId="603145DB" w14:textId="77777777" w:rsidR="00A64D38" w:rsidRDefault="00A64D38" w:rsidP="00A64D38">
      <w:r>
        <w:t>Baten: eenduidige toepassing planteksten, waardoor uniforme uitwisseling gewaarborgd blijft.</w:t>
      </w:r>
    </w:p>
    <w:p w14:paraId="5D51D5F2" w14:textId="3E7CFF7A" w:rsidR="00A64D38" w:rsidRDefault="00A64D38" w:rsidP="00100847">
      <w:pPr>
        <w:pStyle w:val="Kop1"/>
      </w:pPr>
      <w:r>
        <w:lastRenderedPageBreak/>
        <w:t>Werkafspraak tot inwerkingtreding wijziging RO Standaarden</w:t>
      </w:r>
    </w:p>
    <w:p w14:paraId="27899AA1" w14:textId="77777777" w:rsidR="00A64D38" w:rsidRDefault="00A64D38" w:rsidP="00A64D38">
      <w:r>
        <w:t>Vanaf publicatie van deze werkafspraak tot het tijdstip van inwerkingtreden van vernieuwde RO Standaarden of omgevingstandaarden dan wel nader bericht van de beheerder van de RO Standaarden geldt de volgende werkafspraak.</w:t>
      </w:r>
    </w:p>
    <w:p w14:paraId="1DC20060" w14:textId="77777777" w:rsidR="002C5CEE" w:rsidRDefault="002C5CEE" w:rsidP="00A64D38"/>
    <w:p w14:paraId="64FDD3AD" w14:textId="4E6F454A" w:rsidR="00A64D38" w:rsidRDefault="00A64D38" w:rsidP="00A64D38">
      <w:r>
        <w:t>Bij objectgerichte planteksten conform IMROPT2012 worden er bij de planregels van bestemmingsplannen bij objecttypen leden en (sub)leden toegestaan conform Figuur 1 van deze werkafspraak.</w:t>
      </w:r>
    </w:p>
    <w:p w14:paraId="78AE6EBC" w14:textId="3B200ED0" w:rsidR="00A64D38" w:rsidRDefault="00A64D38" w:rsidP="00A64D38">
      <w:r>
        <w:t>De tabellen 2 en 3 van IMROPT worden vervangen door Figuur 1, waardoor de structuur van een plantekst voor plantekstschrijvers vrijer wordt.</w:t>
      </w:r>
    </w:p>
    <w:p w14:paraId="57E52537" w14:textId="77777777" w:rsidR="00100847" w:rsidRDefault="00100847" w:rsidP="00A64D38"/>
    <w:p w14:paraId="197EB06C" w14:textId="77777777" w:rsidR="00EC75D9" w:rsidRDefault="00EC75D9">
      <w:pPr>
        <w:spacing w:after="160" w:line="259" w:lineRule="auto"/>
        <w:rPr>
          <w:i/>
        </w:rPr>
      </w:pPr>
      <w:r>
        <w:br w:type="page"/>
      </w:r>
    </w:p>
    <w:p w14:paraId="629C69A1" w14:textId="19602BD8" w:rsidR="00A64D38" w:rsidRPr="00706EF2" w:rsidRDefault="00A64D38" w:rsidP="00706EF2">
      <w:pPr>
        <w:pStyle w:val="Figuurbijschrift"/>
      </w:pPr>
      <w:r w:rsidRPr="00706EF2">
        <w:lastRenderedPageBreak/>
        <w:t>Hiërarchie objecttypen bij planteksten</w:t>
      </w:r>
    </w:p>
    <w:p w14:paraId="727D85DC" w14:textId="1550C509" w:rsidR="00A64D38" w:rsidRDefault="00A64D38" w:rsidP="00A64D38">
      <w:pPr>
        <w:rPr>
          <w:rFonts w:ascii="Verdana" w:eastAsia="Verdana" w:hAnsi="Verdana"/>
          <w:color w:val="000000"/>
          <w:spacing w:val="-2"/>
          <w:sz w:val="17"/>
        </w:rPr>
      </w:pPr>
      <w:r>
        <w:rPr>
          <w:rFonts w:ascii="Verdana" w:eastAsia="Verdana" w:hAnsi="Verdana"/>
          <w:noProof/>
          <w:color w:val="000000"/>
          <w:spacing w:val="-2"/>
          <w:sz w:val="17"/>
        </w:rPr>
        <w:drawing>
          <wp:inline distT="0" distB="0" distL="0" distR="0" wp14:anchorId="56A39C2C" wp14:editId="44963950">
            <wp:extent cx="5306096" cy="8144450"/>
            <wp:effectExtent l="0" t="0" r="8890" b="9525"/>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332097" cy="8184359"/>
                    </a:xfrm>
                    <a:prstGeom prst="rect">
                      <a:avLst/>
                    </a:prstGeom>
                  </pic:spPr>
                </pic:pic>
              </a:graphicData>
            </a:graphic>
          </wp:inline>
        </w:drawing>
      </w:r>
    </w:p>
    <w:p w14:paraId="4D8342E0" w14:textId="5CB29FDB" w:rsidR="00A64D38" w:rsidRDefault="00A64D38" w:rsidP="00A64D38">
      <w:pPr>
        <w:rPr>
          <w:rFonts w:ascii="Verdana" w:eastAsia="Verdana" w:hAnsi="Verdana"/>
          <w:color w:val="000000"/>
          <w:spacing w:val="-2"/>
          <w:sz w:val="17"/>
        </w:rPr>
      </w:pPr>
      <w:r>
        <w:rPr>
          <w:rFonts w:ascii="Verdana" w:eastAsia="Verdana" w:hAnsi="Verdana"/>
          <w:color w:val="000000"/>
          <w:spacing w:val="-2"/>
          <w:sz w:val="17"/>
        </w:rPr>
        <w:t>N.B. Bij objecten waar geen multipliciteit is gegeven, dient (0..1) gelezen te worden</w:t>
      </w:r>
    </w:p>
    <w:p w14:paraId="4BAB6F85" w14:textId="77777777" w:rsidR="00A64D38" w:rsidRDefault="00A64D38">
      <w:pPr>
        <w:rPr>
          <w:rFonts w:ascii="Verdana" w:eastAsia="Verdana" w:hAnsi="Verdana"/>
          <w:color w:val="000000"/>
          <w:spacing w:val="-2"/>
          <w:sz w:val="17"/>
        </w:rPr>
      </w:pPr>
      <w:r>
        <w:rPr>
          <w:rFonts w:ascii="Verdana" w:eastAsia="Verdana" w:hAnsi="Verdana"/>
          <w:color w:val="000000"/>
          <w:spacing w:val="-2"/>
          <w:sz w:val="17"/>
        </w:rPr>
        <w:br w:type="page"/>
      </w:r>
    </w:p>
    <w:p w14:paraId="49E3D0C0" w14:textId="5E9EE437" w:rsidR="00A64D38" w:rsidRDefault="00A64D38" w:rsidP="00100847">
      <w:pPr>
        <w:pStyle w:val="Kop1"/>
      </w:pPr>
      <w:r>
        <w:lastRenderedPageBreak/>
        <w:t>Impact werkafspraak</w:t>
      </w:r>
    </w:p>
    <w:tbl>
      <w:tblPr>
        <w:tblStyle w:val="Tabelrasterlicht"/>
        <w:tblW w:w="9351" w:type="dxa"/>
        <w:tblLook w:val="04A0" w:firstRow="1" w:lastRow="0" w:firstColumn="1" w:lastColumn="0" w:noHBand="0" w:noVBand="1"/>
      </w:tblPr>
      <w:tblGrid>
        <w:gridCol w:w="3020"/>
        <w:gridCol w:w="6331"/>
      </w:tblGrid>
      <w:tr w:rsidR="006C6EB9" w:rsidRPr="006C6EB9" w14:paraId="43DAB31B" w14:textId="77777777" w:rsidTr="006C6EB9">
        <w:tc>
          <w:tcPr>
            <w:tcW w:w="3020" w:type="dxa"/>
          </w:tcPr>
          <w:p w14:paraId="776F0B6E" w14:textId="77777777" w:rsidR="006C6EB9" w:rsidRPr="006C6EB9" w:rsidRDefault="006C6EB9" w:rsidP="0037729E">
            <w:r w:rsidRPr="006C6EB9">
              <w:t>RO Standaarden</w:t>
            </w:r>
          </w:p>
        </w:tc>
        <w:tc>
          <w:tcPr>
            <w:tcW w:w="6331" w:type="dxa"/>
          </w:tcPr>
          <w:p w14:paraId="7A167577" w14:textId="77777777" w:rsidR="006C6EB9" w:rsidRPr="006C6EB9" w:rsidRDefault="006C6EB9" w:rsidP="0037729E">
            <w:r w:rsidRPr="006C6EB9">
              <w:t>Uiteindelijk zal deze werkafspraak leiden tot aanpassing van IMROPT.</w:t>
            </w:r>
          </w:p>
        </w:tc>
      </w:tr>
      <w:tr w:rsidR="006C6EB9" w:rsidRPr="006C6EB9" w14:paraId="15C73DE3" w14:textId="77777777" w:rsidTr="006C6EB9">
        <w:tc>
          <w:tcPr>
            <w:tcW w:w="3020" w:type="dxa"/>
          </w:tcPr>
          <w:p w14:paraId="3815EDC6" w14:textId="77777777" w:rsidR="006C6EB9" w:rsidRPr="006C6EB9" w:rsidRDefault="006C6EB9" w:rsidP="0037729E">
            <w:r w:rsidRPr="006C6EB9">
              <w:t>Wet- en regelgeving</w:t>
            </w:r>
          </w:p>
        </w:tc>
        <w:tc>
          <w:tcPr>
            <w:tcW w:w="6331" w:type="dxa"/>
          </w:tcPr>
          <w:p w14:paraId="3C4F8C0A" w14:textId="77777777" w:rsidR="006C6EB9" w:rsidRPr="006C6EB9" w:rsidRDefault="006C6EB9" w:rsidP="0037729E">
            <w:r w:rsidRPr="006C6EB9">
              <w:t>Vereist uiteindelijk aanpassing van de Regeling standaarden ruimtelijke ordening 2012.</w:t>
            </w:r>
          </w:p>
        </w:tc>
      </w:tr>
      <w:tr w:rsidR="006C6EB9" w:rsidRPr="006C6EB9" w14:paraId="06AEF2E0" w14:textId="77777777" w:rsidTr="006C6EB9">
        <w:tc>
          <w:tcPr>
            <w:tcW w:w="3020" w:type="dxa"/>
          </w:tcPr>
          <w:p w14:paraId="179DEAC2" w14:textId="77777777" w:rsidR="006C6EB9" w:rsidRPr="006C6EB9" w:rsidRDefault="006C6EB9" w:rsidP="0037729E">
            <w:r w:rsidRPr="006C6EB9">
              <w:t>Validator</w:t>
            </w:r>
          </w:p>
        </w:tc>
        <w:tc>
          <w:tcPr>
            <w:tcW w:w="6331" w:type="dxa"/>
          </w:tcPr>
          <w:p w14:paraId="2043DE48" w14:textId="29A70CB8" w:rsidR="006C6EB9" w:rsidRPr="006C6EB9" w:rsidRDefault="006C6EB9" w:rsidP="0037729E">
            <w:r w:rsidRPr="006C6EB9">
              <w:t>Geen</w:t>
            </w:r>
          </w:p>
        </w:tc>
      </w:tr>
      <w:tr w:rsidR="006C6EB9" w:rsidRPr="006C6EB9" w14:paraId="7CD38890" w14:textId="77777777" w:rsidTr="006C6EB9">
        <w:tc>
          <w:tcPr>
            <w:tcW w:w="3020" w:type="dxa"/>
          </w:tcPr>
          <w:p w14:paraId="00A81FCB" w14:textId="77777777" w:rsidR="006C6EB9" w:rsidRPr="006C6EB9" w:rsidRDefault="006C6EB9" w:rsidP="0037729E">
            <w:r w:rsidRPr="006C6EB9">
              <w:t>RO-Online</w:t>
            </w:r>
          </w:p>
        </w:tc>
        <w:tc>
          <w:tcPr>
            <w:tcW w:w="6331" w:type="dxa"/>
          </w:tcPr>
          <w:p w14:paraId="4CD86CDC" w14:textId="704289DF" w:rsidR="006C6EB9" w:rsidRPr="006C6EB9" w:rsidRDefault="006C6EB9" w:rsidP="0037729E">
            <w:r w:rsidRPr="006C6EB9">
              <w:t>Geen</w:t>
            </w:r>
          </w:p>
        </w:tc>
      </w:tr>
      <w:tr w:rsidR="006C6EB9" w:rsidRPr="006C6EB9" w14:paraId="1A49A718" w14:textId="77777777" w:rsidTr="006C6EB9">
        <w:tc>
          <w:tcPr>
            <w:tcW w:w="3020" w:type="dxa"/>
          </w:tcPr>
          <w:p w14:paraId="5A2AF7B8" w14:textId="77777777" w:rsidR="006C6EB9" w:rsidRPr="006C6EB9" w:rsidRDefault="006C6EB9" w:rsidP="0037729E">
            <w:r w:rsidRPr="006C6EB9">
              <w:t>Bronhouders software</w:t>
            </w:r>
          </w:p>
        </w:tc>
        <w:tc>
          <w:tcPr>
            <w:tcW w:w="6331" w:type="dxa"/>
          </w:tcPr>
          <w:p w14:paraId="3D6E2DFA" w14:textId="77777777" w:rsidR="006C6EB9" w:rsidRPr="006C6EB9" w:rsidRDefault="006C6EB9" w:rsidP="0037729E">
            <w:r w:rsidRPr="006C6EB9">
              <w:t>Beperkt: in planteksten conform html is dit al toegestaan.</w:t>
            </w:r>
          </w:p>
        </w:tc>
      </w:tr>
      <w:tr w:rsidR="006C6EB9" w:rsidRPr="006C6EB9" w14:paraId="208D2576" w14:textId="77777777" w:rsidTr="006C6EB9">
        <w:tc>
          <w:tcPr>
            <w:tcW w:w="3020" w:type="dxa"/>
          </w:tcPr>
          <w:p w14:paraId="169C0B0E" w14:textId="77777777" w:rsidR="006C6EB9" w:rsidRPr="006C6EB9" w:rsidRDefault="006C6EB9" w:rsidP="0037729E">
            <w:r w:rsidRPr="006C6EB9">
              <w:t>Afnemers software</w:t>
            </w:r>
          </w:p>
        </w:tc>
        <w:tc>
          <w:tcPr>
            <w:tcW w:w="6331" w:type="dxa"/>
          </w:tcPr>
          <w:p w14:paraId="7B60C890" w14:textId="77777777" w:rsidR="006C6EB9" w:rsidRPr="006C6EB9" w:rsidRDefault="006C6EB9" w:rsidP="0037729E">
            <w:r w:rsidRPr="006C6EB9">
              <w:t>Geen</w:t>
            </w:r>
          </w:p>
        </w:tc>
      </w:tr>
    </w:tbl>
    <w:p w14:paraId="350AF54E" w14:textId="4D78C317" w:rsidR="00A64D38" w:rsidRDefault="00A64D38" w:rsidP="00100847">
      <w:pPr>
        <w:pStyle w:val="Kop1"/>
      </w:pPr>
      <w:r>
        <w:lastRenderedPageBreak/>
        <w:t>Wijzigingsvoorstel</w:t>
      </w:r>
    </w:p>
    <w:p w14:paraId="00717FF1" w14:textId="77777777" w:rsidR="00A64D38" w:rsidRDefault="00A64D38" w:rsidP="00A64D38">
      <w:r>
        <w:t xml:space="preserve">Om deze werkafspraak te kunnen meenemen als wijziging in de RO Standaarden is dit wijzigingsvoorstel opgenomen in het registratiesysteem dat Geonovum voor de RO Standaarden gebruikt. Het wijzigingsvoorstel is bekend onder: </w:t>
      </w:r>
      <w:proofErr w:type="spellStart"/>
      <w:r>
        <w:t>Mantis</w:t>
      </w:r>
      <w:proofErr w:type="spellEnd"/>
      <w:r>
        <w:t xml:space="preserve"> 4075</w:t>
      </w:r>
      <w:r w:rsidRPr="001402E4">
        <w:rPr>
          <w:vertAlign w:val="superscript"/>
        </w:rPr>
        <w:t>2</w:t>
      </w:r>
      <w:r>
        <w:t>.</w:t>
      </w:r>
    </w:p>
    <w:p w14:paraId="1D45E26C" w14:textId="77777777" w:rsidR="00A64D38" w:rsidRDefault="00A64D38" w:rsidP="00A64D38">
      <w:r>
        <w:t xml:space="preserve"> </w:t>
      </w:r>
    </w:p>
    <w:p w14:paraId="4D6CA995" w14:textId="44770F62" w:rsidR="00A64D38" w:rsidRDefault="00A64D38" w:rsidP="00A64D38">
      <w:r w:rsidRPr="001402E4">
        <w:rPr>
          <w:vertAlign w:val="superscript"/>
        </w:rPr>
        <w:t>2</w:t>
      </w:r>
      <w:r>
        <w:t xml:space="preserve"> Zie: </w:t>
      </w:r>
      <w:hyperlink r:id="rId10" w:history="1">
        <w:r w:rsidR="006C45F3">
          <w:rPr>
            <w:rStyle w:val="Hyperlink"/>
          </w:rPr>
          <w:t>https://www.geonovum.nl/geo-standaarden/ro-standaarden-ruimtelijke-ordening</w:t>
        </w:r>
      </w:hyperlink>
      <w:r w:rsidR="001402E4">
        <w:t xml:space="preserve"> </w:t>
      </w:r>
    </w:p>
    <w:sectPr w:rsidR="00A64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02041503">
    <w:abstractNumId w:val="2"/>
  </w:num>
  <w:num w:numId="2" w16cid:durableId="1984893902">
    <w:abstractNumId w:val="1"/>
  </w:num>
  <w:num w:numId="3" w16cid:durableId="51157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Objectgerichte planteksten"/>
    <w:docVar w:name="ID002" w:val="IMROPT2012 toevoegen objecttype (sub)lid"/>
    <w:docVar w:name="ID003" w:val="waIMROPT"/>
    <w:docVar w:name="ID004" w:val="ro"/>
    <w:docVar w:name="ID005" w:val="GN-DEF"/>
    <w:docVar w:name="ID006" w:val="WA"/>
    <w:docVar w:name="ID007" w:val="cc-by-nd"/>
    <w:docVar w:name="ID008" w:val="2013-06-1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Waar"/>
  </w:docVars>
  <w:rsids>
    <w:rsidRoot w:val="00A64D38"/>
    <w:rsid w:val="000E5ADA"/>
    <w:rsid w:val="00100847"/>
    <w:rsid w:val="001402E4"/>
    <w:rsid w:val="002C5CEE"/>
    <w:rsid w:val="002F1794"/>
    <w:rsid w:val="005E15C7"/>
    <w:rsid w:val="006C45F3"/>
    <w:rsid w:val="006C6EB9"/>
    <w:rsid w:val="00706EF2"/>
    <w:rsid w:val="007C0771"/>
    <w:rsid w:val="008E5363"/>
    <w:rsid w:val="0091779D"/>
    <w:rsid w:val="009D5998"/>
    <w:rsid w:val="00A64D38"/>
    <w:rsid w:val="00C5113E"/>
    <w:rsid w:val="00CC1FBC"/>
    <w:rsid w:val="00EC75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A149"/>
  <w15:chartTrackingRefBased/>
  <w15:docId w15:val="{B44D1BE2-0831-4ED3-82B7-E6326C36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15C7"/>
    <w:pPr>
      <w:spacing w:after="0" w:line="280" w:lineRule="atLeast"/>
    </w:pPr>
    <w:rPr>
      <w:rFonts w:ascii="Arial" w:hAnsi="Arial"/>
      <w:sz w:val="20"/>
    </w:rPr>
  </w:style>
  <w:style w:type="paragraph" w:styleId="Kop1">
    <w:name w:val="heading 1"/>
    <w:basedOn w:val="Standaard"/>
    <w:next w:val="Standaard"/>
    <w:link w:val="Kop1Char"/>
    <w:uiPriority w:val="9"/>
    <w:qFormat/>
    <w:rsid w:val="005E15C7"/>
    <w:pPr>
      <w:keepNext/>
      <w:keepLines/>
      <w:pageBreakBefore/>
      <w:numPr>
        <w:numId w:val="1"/>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5E15C7"/>
    <w:pPr>
      <w:keepNext/>
      <w:keepLines/>
      <w:numPr>
        <w:ilvl w:val="1"/>
        <w:numId w:val="1"/>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5E15C7"/>
    <w:pPr>
      <w:keepNext/>
      <w:keepLines/>
      <w:numPr>
        <w:ilvl w:val="2"/>
        <w:numId w:val="1"/>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5E15C7"/>
    <w:pPr>
      <w:keepNext/>
      <w:keepLines/>
      <w:numPr>
        <w:ilvl w:val="3"/>
        <w:numId w:val="1"/>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5E15C7"/>
    <w:pPr>
      <w:keepNext/>
      <w:keepLines/>
      <w:numPr>
        <w:ilvl w:val="4"/>
        <w:numId w:val="1"/>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5E15C7"/>
    <w:pPr>
      <w:keepNext/>
      <w:keepLines/>
      <w:numPr>
        <w:ilvl w:val="5"/>
        <w:numId w:val="1"/>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5E15C7"/>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5E15C7"/>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5E15C7"/>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5E15C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E15C7"/>
  </w:style>
  <w:style w:type="character" w:styleId="Hyperlink">
    <w:name w:val="Hyperlink"/>
    <w:basedOn w:val="Standaardalinea-lettertype"/>
    <w:uiPriority w:val="99"/>
    <w:unhideWhenUsed/>
    <w:rsid w:val="00A64D38"/>
    <w:rPr>
      <w:color w:val="0563C1" w:themeColor="hyperlink"/>
      <w:u w:val="single"/>
    </w:rPr>
  </w:style>
  <w:style w:type="character" w:styleId="Onopgelostemelding">
    <w:name w:val="Unresolved Mention"/>
    <w:basedOn w:val="Standaardalinea-lettertype"/>
    <w:uiPriority w:val="99"/>
    <w:semiHidden/>
    <w:unhideWhenUsed/>
    <w:rsid w:val="00A64D38"/>
    <w:rPr>
      <w:color w:val="605E5C"/>
      <w:shd w:val="clear" w:color="auto" w:fill="E1DFDD"/>
    </w:rPr>
  </w:style>
  <w:style w:type="character" w:styleId="GevolgdeHyperlink">
    <w:name w:val="FollowedHyperlink"/>
    <w:basedOn w:val="Standaardalinea-lettertype"/>
    <w:uiPriority w:val="99"/>
    <w:semiHidden/>
    <w:unhideWhenUsed/>
    <w:rsid w:val="006C45F3"/>
    <w:rPr>
      <w:color w:val="954F72" w:themeColor="followedHyperlink"/>
      <w:u w:val="single"/>
    </w:rPr>
  </w:style>
  <w:style w:type="character" w:customStyle="1" w:styleId="Kop1Char">
    <w:name w:val="Kop 1 Char"/>
    <w:basedOn w:val="Standaardalinea-lettertype"/>
    <w:link w:val="Kop1"/>
    <w:uiPriority w:val="9"/>
    <w:rsid w:val="009D5998"/>
    <w:rPr>
      <w:rFonts w:ascii="Arial" w:eastAsiaTheme="majorEastAsia" w:hAnsi="Arial" w:cstheme="majorBidi"/>
      <w:b/>
      <w:sz w:val="36"/>
      <w:szCs w:val="32"/>
    </w:rPr>
  </w:style>
  <w:style w:type="character" w:customStyle="1" w:styleId="Kop2Char">
    <w:name w:val="Kop 2 Char"/>
    <w:basedOn w:val="Standaardalinea-lettertype"/>
    <w:link w:val="Kop2"/>
    <w:uiPriority w:val="9"/>
    <w:rsid w:val="009D5998"/>
    <w:rPr>
      <w:rFonts w:ascii="Arial" w:eastAsiaTheme="majorEastAsia" w:hAnsi="Arial" w:cstheme="majorBidi"/>
      <w:b/>
      <w:sz w:val="28"/>
      <w:szCs w:val="26"/>
    </w:rPr>
  </w:style>
  <w:style w:type="character" w:customStyle="1" w:styleId="Kop3Char">
    <w:name w:val="Kop 3 Char"/>
    <w:basedOn w:val="Standaardalinea-lettertype"/>
    <w:link w:val="Kop3"/>
    <w:uiPriority w:val="9"/>
    <w:rsid w:val="009D5998"/>
    <w:rPr>
      <w:rFonts w:ascii="Arial" w:eastAsiaTheme="majorEastAsia" w:hAnsi="Arial" w:cstheme="majorBidi"/>
      <w:b/>
      <w:sz w:val="24"/>
      <w:szCs w:val="24"/>
    </w:rPr>
  </w:style>
  <w:style w:type="character" w:customStyle="1" w:styleId="Kop4Char">
    <w:name w:val="Kop 4 Char"/>
    <w:basedOn w:val="Standaardalinea-lettertype"/>
    <w:link w:val="Kop4"/>
    <w:uiPriority w:val="9"/>
    <w:rsid w:val="009D5998"/>
    <w:rPr>
      <w:rFonts w:ascii="Arial" w:eastAsiaTheme="majorEastAsia" w:hAnsi="Arial" w:cstheme="majorBidi"/>
      <w:b/>
      <w:iCs/>
      <w:sz w:val="20"/>
    </w:rPr>
  </w:style>
  <w:style w:type="character" w:customStyle="1" w:styleId="Kop5Char">
    <w:name w:val="Kop 5 Char"/>
    <w:basedOn w:val="Standaardalinea-lettertype"/>
    <w:link w:val="Kop5"/>
    <w:uiPriority w:val="9"/>
    <w:rsid w:val="009D5998"/>
    <w:rPr>
      <w:rFonts w:ascii="Arial" w:eastAsiaTheme="majorEastAsia" w:hAnsi="Arial" w:cstheme="majorBidi"/>
      <w:i/>
      <w:sz w:val="20"/>
    </w:rPr>
  </w:style>
  <w:style w:type="character" w:customStyle="1" w:styleId="Kop6Char">
    <w:name w:val="Kop 6 Char"/>
    <w:basedOn w:val="Standaardalinea-lettertype"/>
    <w:link w:val="Kop6"/>
    <w:uiPriority w:val="9"/>
    <w:rsid w:val="009D5998"/>
    <w:rPr>
      <w:rFonts w:ascii="Arial" w:eastAsiaTheme="majorEastAsia" w:hAnsi="Arial" w:cstheme="majorBidi"/>
      <w:sz w:val="20"/>
    </w:rPr>
  </w:style>
  <w:style w:type="character" w:customStyle="1" w:styleId="Kop7Char">
    <w:name w:val="Kop 7 Char"/>
    <w:basedOn w:val="Standaardalinea-lettertype"/>
    <w:link w:val="Kop7"/>
    <w:uiPriority w:val="9"/>
    <w:rsid w:val="009D5998"/>
    <w:rPr>
      <w:rFonts w:ascii="Arial" w:eastAsiaTheme="majorEastAsia" w:hAnsi="Arial" w:cstheme="majorBidi"/>
      <w:b/>
      <w:iCs/>
      <w:sz w:val="20"/>
    </w:rPr>
  </w:style>
  <w:style w:type="character" w:customStyle="1" w:styleId="Kop8Char">
    <w:name w:val="Kop 8 Char"/>
    <w:basedOn w:val="Standaardalinea-lettertype"/>
    <w:link w:val="Kop8"/>
    <w:uiPriority w:val="9"/>
    <w:rsid w:val="009D5998"/>
    <w:rPr>
      <w:rFonts w:ascii="Arial" w:eastAsiaTheme="majorEastAsia" w:hAnsi="Arial" w:cstheme="majorBidi"/>
      <w:i/>
      <w:sz w:val="20"/>
      <w:szCs w:val="21"/>
    </w:rPr>
  </w:style>
  <w:style w:type="character" w:customStyle="1" w:styleId="Kop9Char">
    <w:name w:val="Kop 9 Char"/>
    <w:basedOn w:val="Standaardalinea-lettertype"/>
    <w:link w:val="Kop9"/>
    <w:uiPriority w:val="9"/>
    <w:rsid w:val="009D5998"/>
    <w:rPr>
      <w:rFonts w:ascii="Arial" w:eastAsiaTheme="majorEastAsia" w:hAnsi="Arial" w:cstheme="majorBidi"/>
      <w:iCs/>
      <w:sz w:val="20"/>
      <w:szCs w:val="21"/>
    </w:rPr>
  </w:style>
  <w:style w:type="paragraph" w:styleId="Koptekst">
    <w:name w:val="header"/>
    <w:basedOn w:val="Standaard"/>
    <w:link w:val="KoptekstChar"/>
    <w:uiPriority w:val="99"/>
    <w:unhideWhenUsed/>
    <w:rsid w:val="005E15C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D5998"/>
    <w:rPr>
      <w:rFonts w:ascii="Arial" w:hAnsi="Arial"/>
      <w:sz w:val="20"/>
    </w:rPr>
  </w:style>
  <w:style w:type="paragraph" w:styleId="Voettekst">
    <w:name w:val="footer"/>
    <w:basedOn w:val="Standaard"/>
    <w:link w:val="VoettekstChar"/>
    <w:uiPriority w:val="99"/>
    <w:unhideWhenUsed/>
    <w:rsid w:val="005E15C7"/>
    <w:pPr>
      <w:spacing w:line="240" w:lineRule="auto"/>
    </w:pPr>
    <w:rPr>
      <w:sz w:val="18"/>
    </w:rPr>
  </w:style>
  <w:style w:type="character" w:customStyle="1" w:styleId="VoettekstChar">
    <w:name w:val="Voettekst Char"/>
    <w:basedOn w:val="Standaardalinea-lettertype"/>
    <w:link w:val="Voettekst"/>
    <w:uiPriority w:val="99"/>
    <w:rsid w:val="009D5998"/>
    <w:rPr>
      <w:rFonts w:ascii="Arial" w:hAnsi="Arial"/>
      <w:sz w:val="18"/>
    </w:rPr>
  </w:style>
  <w:style w:type="paragraph" w:customStyle="1" w:styleId="Figuurbijschrift">
    <w:name w:val="Figuurbijschrift"/>
    <w:basedOn w:val="Standaard"/>
    <w:next w:val="Standaard"/>
    <w:qFormat/>
    <w:rsid w:val="005E15C7"/>
    <w:pPr>
      <w:keepLines/>
      <w:numPr>
        <w:numId w:val="2"/>
      </w:numPr>
      <w:spacing w:before="140" w:after="280"/>
    </w:pPr>
    <w:rPr>
      <w:i/>
    </w:rPr>
  </w:style>
  <w:style w:type="paragraph" w:customStyle="1" w:styleId="Tabeltitel">
    <w:name w:val="Tabeltitel"/>
    <w:basedOn w:val="Standaard"/>
    <w:next w:val="Standaard"/>
    <w:qFormat/>
    <w:rsid w:val="005E15C7"/>
    <w:pPr>
      <w:keepNext/>
      <w:keepLines/>
      <w:numPr>
        <w:numId w:val="3"/>
      </w:numPr>
      <w:spacing w:before="280" w:after="140"/>
    </w:pPr>
  </w:style>
  <w:style w:type="table" w:styleId="Tabelraster">
    <w:name w:val="Table Grid"/>
    <w:basedOn w:val="Standaardtabel"/>
    <w:uiPriority w:val="39"/>
    <w:rsid w:val="006C6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6C6E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standaarden.geonovum.nl/2012/IMROPT/1.1/IMROPT2012-v1.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geonovum.nl/geo-standaarden/ro-standaarden-ruimtelijke-ordening" TargetMode="External"/><Relationship Id="rId4" Type="http://schemas.openxmlformats.org/officeDocument/2006/relationships/numbering" Target="numbering.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1F953-9965-491F-B643-4DC9DB3B7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A67B4E-8A41-42B6-AEBB-D35F506D1DAA}">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4BBCD41B-7BC6-4FE5-8F69-719FE75EDE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respec.dotm</Template>
  <TotalTime>31</TotalTime>
  <Pages>6</Pages>
  <Words>524</Words>
  <Characters>2887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Koedam</dc:creator>
  <cp:keywords/>
  <dc:description/>
  <cp:lastModifiedBy>Gijs Koedam</cp:lastModifiedBy>
  <cp:revision>14</cp:revision>
  <dcterms:created xsi:type="dcterms:W3CDTF">2022-03-22T15:53:00Z</dcterms:created>
  <dcterms:modified xsi:type="dcterms:W3CDTF">2022-08-03T18:21:00Z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