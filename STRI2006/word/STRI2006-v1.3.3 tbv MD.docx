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A66B5" w14:textId="77777777" w:rsidR="00BB25BB" w:rsidRPr="007C7339" w:rsidRDefault="004A761C" w:rsidP="00D12254">
      <w:pPr>
        <w:pStyle w:val="Kop1"/>
      </w:pPr>
      <w:bookmarkStart w:id="0" w:name="_Toc316546774"/>
      <w:r w:rsidRPr="007C7339">
        <w:t>Inleiding</w:t>
      </w:r>
      <w:bookmarkEnd w:id="0"/>
    </w:p>
    <w:p w14:paraId="44931767" w14:textId="77777777" w:rsidR="003A6EAA" w:rsidRDefault="003A6EAA" w:rsidP="00D12254">
      <w:pPr>
        <w:pStyle w:val="Kop2"/>
      </w:pPr>
      <w:bookmarkStart w:id="1" w:name="_Toc316546775"/>
      <w:r>
        <w:t>Algemeen</w:t>
      </w:r>
      <w:bookmarkEnd w:id="1"/>
    </w:p>
    <w:p w14:paraId="59F5A89A" w14:textId="650C665B" w:rsidR="003A6EAA" w:rsidRDefault="003A6EAA" w:rsidP="003A6EAA">
      <w:r>
        <w:t xml:space="preserve">Onder de Wet ruimtelijke ordening (Wro) worden alle planologische visies, plannen, besluiten, verordeningen en algemene maatregelen van bestuur (Wro instrumenten) digitaal vervaardigd en op elektronische wijze beschikbaar gesteld. Om dit mogelijk te maken zijn de RO Standaarden 2008 ontwikkeld. De landelijke voorziening </w:t>
      </w:r>
      <w:r w:rsidR="000D175D">
        <w:t>Ruimtelijkeplannen.nl</w:t>
      </w:r>
      <w:r>
        <w:t xml:space="preserve"> </w:t>
      </w:r>
      <w:r w:rsidR="00ED4BD8">
        <w:t xml:space="preserve">zorgt dat de ruimtelijke instrumenten bij gemeenten, provincies en departementen via één landelijk loket toegankelijk en raadpleegbaar zijn: </w:t>
      </w:r>
      <w:hyperlink r:id="rId11" w:history="1">
        <w:r w:rsidR="00ED4BD8" w:rsidRPr="001D0604">
          <w:rPr>
            <w:rStyle w:val="Hyperlink"/>
          </w:rPr>
          <w:t>www.ruimtelijkeplannen.nl</w:t>
        </w:r>
      </w:hyperlink>
      <w:r>
        <w:t>.</w:t>
      </w:r>
    </w:p>
    <w:p w14:paraId="40520226" w14:textId="77777777" w:rsidR="00C7267C" w:rsidRDefault="00C7267C" w:rsidP="003A6EAA"/>
    <w:p w14:paraId="25293C5B" w14:textId="0FFF817D" w:rsidR="003A6EAA" w:rsidRDefault="003A6EAA" w:rsidP="003A6EAA">
      <w:r>
        <w:t xml:space="preserve">De ambitie voor interoperabiliteit en beschikbaarheid via </w:t>
      </w:r>
      <w:r w:rsidR="00943349">
        <w:t xml:space="preserve">Ruimtelijkeplannen.nl </w:t>
      </w:r>
      <w:r>
        <w:t>geldt ook voor plannen die niet gebaseerd zijn op basis van de RO Standaarden 2008</w:t>
      </w:r>
      <w:r w:rsidR="00D75863">
        <w:t xml:space="preserve"> of 2012</w:t>
      </w:r>
      <w:r>
        <w:t>. D</w:t>
      </w:r>
      <w:r w:rsidR="00ED4BD8">
        <w:t>at wil zeggen</w:t>
      </w:r>
      <w:r>
        <w:t xml:space="preserve"> voor plannen die tot stand zijn gekomen onder de ‘oude’ WRO. Daarnaast geldt er een overgangsregeling voor de digitale verplichtingen van </w:t>
      </w:r>
      <w:r w:rsidR="00943349">
        <w:t xml:space="preserve">de oude WRO naar </w:t>
      </w:r>
      <w:r>
        <w:t xml:space="preserve">de Wro. </w:t>
      </w:r>
      <w:r w:rsidR="00ED4BD8">
        <w:t xml:space="preserve">Van 1 juli 2008 tot 1 januari 2010 </w:t>
      </w:r>
      <w:r w:rsidR="00C0644E">
        <w:t xml:space="preserve">gold </w:t>
      </w:r>
      <w:r w:rsidR="083271A1">
        <w:t xml:space="preserve">dat </w:t>
      </w:r>
      <w:r w:rsidR="00B367BB">
        <w:t>de bronhouders</w:t>
      </w:r>
      <w:r>
        <w:t xml:space="preserve"> vanuit de nieuwe Wro verplicht </w:t>
      </w:r>
      <w:r w:rsidR="00C0644E">
        <w:t xml:space="preserve">waren </w:t>
      </w:r>
      <w:r>
        <w:t xml:space="preserve">om </w:t>
      </w:r>
      <w:r w:rsidR="00B367BB">
        <w:t xml:space="preserve">de ruimtelijke instrumenten </w:t>
      </w:r>
      <w:r>
        <w:t xml:space="preserve">elektronisch beschikbaar te stellen, echter zonder nadere technische vereisten. </w:t>
      </w:r>
      <w:r w:rsidR="00C0644E">
        <w:t xml:space="preserve">Dit kon conform IMRO2006, alsook met Plancontour en PDF. </w:t>
      </w:r>
    </w:p>
    <w:p w14:paraId="3D54325C" w14:textId="7B54A65C" w:rsidR="003A6EAA" w:rsidRDefault="003A6EAA" w:rsidP="00D12254">
      <w:pPr>
        <w:pStyle w:val="Kop2"/>
      </w:pPr>
      <w:bookmarkStart w:id="2" w:name="_Toc316546777"/>
      <w:r>
        <w:t>Plancontour &amp; PD</w:t>
      </w:r>
      <w:r w:rsidR="00A642C6">
        <w:t>F</w:t>
      </w:r>
      <w:bookmarkEnd w:id="2"/>
    </w:p>
    <w:p w14:paraId="621CD234" w14:textId="77777777" w:rsidR="003F7638" w:rsidRDefault="003F7638" w:rsidP="003F7638">
      <w:r>
        <w:t>Voor digitale plannen die opgesteld zijn conform IMRO2006 of ’Plancontour &amp; PDF’ is d</w:t>
      </w:r>
      <w:r w:rsidR="007C3876">
        <w:t>it document</w:t>
      </w:r>
      <w:r>
        <w:t xml:space="preserve"> opgesteld om ook deze bestaande plannen op uniforme wijze beschikbaar te stellen. Deze praktijkrichtlijn is nodig om drie redenen:</w:t>
      </w:r>
    </w:p>
    <w:p w14:paraId="06B90C7B" w14:textId="77777777" w:rsidR="003F7638" w:rsidRDefault="003F7638" w:rsidP="002D00DA">
      <w:pPr>
        <w:pStyle w:val="Lijstalinea"/>
        <w:numPr>
          <w:ilvl w:val="0"/>
          <w:numId w:val="19"/>
        </w:numPr>
      </w:pPr>
      <w:r>
        <w:t>waarborgen van de bruikbaarheid en interoperabiliteit van deze plannen door middel van het vaststellen van technische vormvereisten;</w:t>
      </w:r>
    </w:p>
    <w:p w14:paraId="04207A44" w14:textId="77777777" w:rsidR="003F7638" w:rsidRDefault="003F7638" w:rsidP="002D00DA">
      <w:pPr>
        <w:pStyle w:val="Lijstalinea"/>
        <w:numPr>
          <w:ilvl w:val="0"/>
          <w:numId w:val="19"/>
        </w:numPr>
      </w:pPr>
      <w:r>
        <w:t>waarborgen van de vindbaarheid en raadpleegbaarheid van deze plannen door middel van het vaststellen van regels rondom de elektronische beschikbaarstelling;</w:t>
      </w:r>
    </w:p>
    <w:p w14:paraId="6CFF434A" w14:textId="582E8D0C" w:rsidR="003F7638" w:rsidRDefault="003F7638" w:rsidP="002D00DA">
      <w:pPr>
        <w:pStyle w:val="Lijstalinea"/>
        <w:numPr>
          <w:ilvl w:val="0"/>
          <w:numId w:val="19"/>
        </w:numPr>
      </w:pPr>
      <w:r>
        <w:t>waarborgen van zekerheid voor afnemers door middel van het vaststellen van vereiste</w:t>
      </w:r>
      <w:r w:rsidR="00C17BCA">
        <w:t xml:space="preserve"> </w:t>
      </w:r>
      <w:r>
        <w:t>volledigheid van deze plannen.</w:t>
      </w:r>
    </w:p>
    <w:p w14:paraId="09AA6FF0" w14:textId="77777777" w:rsidR="003A6EAA" w:rsidRDefault="003A6EAA" w:rsidP="00D12254">
      <w:pPr>
        <w:pStyle w:val="Kop2"/>
      </w:pPr>
      <w:bookmarkStart w:id="3" w:name="_Toc316546778"/>
      <w:r>
        <w:t>Leeswijzer</w:t>
      </w:r>
      <w:bookmarkEnd w:id="3"/>
    </w:p>
    <w:p w14:paraId="6A94EDDA" w14:textId="77777777" w:rsidR="00A642C6" w:rsidRDefault="00A642C6" w:rsidP="00A642C6">
      <w:r>
        <w:t>Dit document bestaat uit twee delen, te weten:</w:t>
      </w:r>
    </w:p>
    <w:p w14:paraId="6E75AFB7" w14:textId="77777777" w:rsidR="00A642C6" w:rsidRDefault="00A642C6" w:rsidP="002D00DA">
      <w:pPr>
        <w:pStyle w:val="Lijstalinea"/>
        <w:numPr>
          <w:ilvl w:val="0"/>
          <w:numId w:val="20"/>
        </w:numPr>
      </w:pPr>
      <w:r>
        <w:t xml:space="preserve">richtlijnen; </w:t>
      </w:r>
    </w:p>
    <w:p w14:paraId="33E2F26C" w14:textId="77777777" w:rsidR="00A642C6" w:rsidRDefault="00A642C6" w:rsidP="002D00DA">
      <w:pPr>
        <w:pStyle w:val="Lijstalinea"/>
        <w:numPr>
          <w:ilvl w:val="0"/>
          <w:numId w:val="20"/>
        </w:numPr>
      </w:pPr>
      <w:r>
        <w:t>een aantal bijlagen.</w:t>
      </w:r>
    </w:p>
    <w:p w14:paraId="247AE54A" w14:textId="6EABFD98" w:rsidR="003A6EAA" w:rsidRDefault="00A642C6" w:rsidP="00A642C6">
      <w:r>
        <w:t xml:space="preserve">De richtlijnen van de STRI2006 zijn vooral bedoeld voor leveranciers van software en elektronische infrastructuur voor de ondersteuning van het RO proces, en voor ICT medewerkers van de bronhouders van </w:t>
      </w:r>
      <w:r w:rsidR="00771D60">
        <w:t xml:space="preserve">(oude) </w:t>
      </w:r>
      <w:r>
        <w:t>WRO-plannen en Wro instrumenten, maar niet zo zeer voor de RO-medewerkers, de eindgebruikers van de RO Standaarden, zelf. In de praktijk van de ruimtelijke ordening zullen veel zaken die hier expliciet worden beschreven ingebed zijn in software of processen.</w:t>
      </w:r>
    </w:p>
    <w:p w14:paraId="19BB095F" w14:textId="77777777" w:rsidR="00610F19" w:rsidRDefault="00610F19" w:rsidP="007C7339">
      <w:pPr>
        <w:spacing w:line="240" w:lineRule="atLeast"/>
      </w:pPr>
    </w:p>
    <w:p w14:paraId="376351E9" w14:textId="77777777" w:rsidR="003A6EAA" w:rsidRDefault="003A6EAA" w:rsidP="00D12254">
      <w:pPr>
        <w:pStyle w:val="Kop2"/>
      </w:pPr>
      <w:bookmarkStart w:id="4" w:name="_Toc316546779"/>
      <w:r>
        <w:t>Status van dit document</w:t>
      </w:r>
      <w:bookmarkEnd w:id="4"/>
    </w:p>
    <w:p w14:paraId="784A2DA9" w14:textId="2836483B" w:rsidR="00A642C6" w:rsidRDefault="00A642C6" w:rsidP="00A642C6">
      <w:r>
        <w:t>In tegenstelling tot de STRI2008</w:t>
      </w:r>
      <w:r w:rsidR="00D75863">
        <w:t>/STRI2012</w:t>
      </w:r>
      <w:r>
        <w:t xml:space="preserve"> kent deze praktijkrichtlijn geen wettelijke verankering. Het is dus niet verplicht om de richtlijn te hanteren bij het beschikbaar stellen van de bestaande IMRO2006 plannen en Plancontour &amp; PDF. </w:t>
      </w:r>
    </w:p>
    <w:p w14:paraId="50C69A50" w14:textId="77777777" w:rsidR="00A642C6" w:rsidRDefault="00A642C6" w:rsidP="00A642C6">
      <w:r>
        <w:t>Het toepassen van deze praktijkrichtlijn vindt plaats op basis van het creëren van meerwaarde voor de eigen organisatie, en zorgt tevens voor een betere dienstverlening.</w:t>
      </w:r>
    </w:p>
    <w:p w14:paraId="6E1ADAE2" w14:textId="77777777" w:rsidR="00A642C6" w:rsidRDefault="00A642C6" w:rsidP="00A642C6"/>
    <w:p w14:paraId="174BF88E" w14:textId="77777777" w:rsidR="00A642C6" w:rsidRDefault="00A642C6" w:rsidP="00A642C6">
      <w:r>
        <w:lastRenderedPageBreak/>
        <w:t>Het beheer van deze praktijkrichtlijn is ondergebracht bij Geonovum in het reguliere beheerproces van de RO Standaarden. Daarmee wordt een blijvende samenhang beoogd tussen deze praktijkrichtlijn en de overige RO Standaarden.</w:t>
      </w:r>
    </w:p>
    <w:p w14:paraId="588B1B27" w14:textId="77777777" w:rsidR="003A6EAA" w:rsidRDefault="003A6EAA" w:rsidP="00A642C6"/>
    <w:p w14:paraId="6B9D9084" w14:textId="77777777" w:rsidR="003A6EAA" w:rsidRDefault="003A6EAA" w:rsidP="00D12254">
      <w:pPr>
        <w:pStyle w:val="Kop2"/>
      </w:pPr>
      <w:bookmarkStart w:id="5" w:name="_Toc316546780"/>
      <w:r>
        <w:t>STRI2006 &amp; STRI2008</w:t>
      </w:r>
      <w:bookmarkEnd w:id="5"/>
    </w:p>
    <w:p w14:paraId="16BE00A1" w14:textId="50232E97" w:rsidR="00A642C6" w:rsidRDefault="00A642C6" w:rsidP="00A642C6">
      <w:r>
        <w:t>De STRI2006 Praktijkrichtlijn kent een nauwe samenhang met de STRI2008</w:t>
      </w:r>
      <w:r w:rsidR="00CC27CA">
        <w:t xml:space="preserve"> </w:t>
      </w:r>
      <w:r w:rsidR="00D75863">
        <w:t>/STRI2012</w:t>
      </w:r>
      <w:r>
        <w:t xml:space="preserve"> en </w:t>
      </w:r>
      <w:r w:rsidR="00771D60">
        <w:t>IMRO</w:t>
      </w:r>
      <w:r>
        <w:t>2006. Waar dit van toepassing is wordt er steeds verwezen naar onderdelen uit deze documenten.</w:t>
      </w:r>
    </w:p>
    <w:p w14:paraId="122AF0E4" w14:textId="70BF41ED" w:rsidR="00A642C6" w:rsidRDefault="00A642C6" w:rsidP="00A642C6">
      <w:r>
        <w:t xml:space="preserve">De titel ‘STRI2006’ is gekozen vanwege de nauwe samenhang met de STRI2008, de Standaard Toegankelijkheid Ruimtelijke Instrumenten, onderdeel van de RO Standaarden 2008. Beide bepalen infrastructuur voor het publiceren van ruimtelijke plannen. Het gebruik van de STRI2008 voor IMRO2006 en ‘Plancontour &amp; PDF’ is technisch niet mogelijk. Het gebruik van identificaties, bestandsnamen wijkt daarvoor te veel af in </w:t>
      </w:r>
      <w:r w:rsidR="00A17408">
        <w:t xml:space="preserve">het </w:t>
      </w:r>
      <w:r>
        <w:t>IMRO2006 t</w:t>
      </w:r>
      <w:r w:rsidR="005106A9">
        <w:t>en opzichte van</w:t>
      </w:r>
      <w:r>
        <w:t xml:space="preserve"> RO Standaarden 2008.</w:t>
      </w:r>
    </w:p>
    <w:p w14:paraId="14680A7C" w14:textId="77777777" w:rsidR="00A642C6" w:rsidRDefault="00A642C6" w:rsidP="00A642C6">
      <w:r>
        <w:t>De belangrijkste verschillen:</w:t>
      </w:r>
    </w:p>
    <w:p w14:paraId="7666FE9A" w14:textId="64F6557B" w:rsidR="00A642C6" w:rsidRDefault="00A642C6" w:rsidP="002D00DA">
      <w:pPr>
        <w:pStyle w:val="Lijstalinea"/>
        <w:numPr>
          <w:ilvl w:val="0"/>
          <w:numId w:val="21"/>
        </w:numPr>
      </w:pPr>
      <w:r>
        <w:t xml:space="preserve">De STRI2006 ondersteunt de oude </w:t>
      </w:r>
      <w:r w:rsidR="006E46DE">
        <w:t>W</w:t>
      </w:r>
      <w:r w:rsidR="00966E9D">
        <w:t>RO</w:t>
      </w:r>
      <w:r w:rsidR="006E46DE">
        <w:t>. De</w:t>
      </w:r>
      <w:r>
        <w:t xml:space="preserve"> STRI2008 </w:t>
      </w:r>
      <w:r w:rsidR="00966E9D">
        <w:t xml:space="preserve">ondersteunt </w:t>
      </w:r>
      <w:r>
        <w:t xml:space="preserve">de </w:t>
      </w:r>
      <w:r w:rsidR="005B39BD">
        <w:t xml:space="preserve">nieuwe Wro instrumenten </w:t>
      </w:r>
      <w:r>
        <w:t>(digitale aspecten van de nieuwe Wro);</w:t>
      </w:r>
    </w:p>
    <w:p w14:paraId="684245B1" w14:textId="2CC70CC2" w:rsidR="00A642C6" w:rsidRDefault="00A642C6" w:rsidP="002D00DA">
      <w:pPr>
        <w:pStyle w:val="Lijstalinea"/>
        <w:numPr>
          <w:ilvl w:val="0"/>
          <w:numId w:val="21"/>
        </w:numPr>
      </w:pPr>
      <w:r>
        <w:t>De opbouw van de identificatie in IMRO2006 is anders dan in IMRO2008</w:t>
      </w:r>
      <w:r w:rsidR="00955358">
        <w:t>/IMRO2012</w:t>
      </w:r>
      <w:r>
        <w:t>. De identificatie wordt ook gebruikt voor de bestandsnamen van de planonderdelen. De STRI2008 handhaaft strikt de bestandsnaamconventie van de RO Standaarden. De STRI2006 past bij de (vrijere) bestandsnaamconventie van IMRO2006;</w:t>
      </w:r>
    </w:p>
    <w:p w14:paraId="517878EE" w14:textId="427A5D5B" w:rsidR="00A642C6" w:rsidRDefault="00CC3440" w:rsidP="002D00DA">
      <w:pPr>
        <w:pStyle w:val="Lijstalinea"/>
        <w:numPr>
          <w:ilvl w:val="0"/>
          <w:numId w:val="21"/>
        </w:numPr>
      </w:pPr>
      <w:r>
        <w:t>In de RO Standaarden 2008 en 2012 is er een geleideformulier, in de vorm van een XML-schema,  waardoor automatisch vastgesteld kan worden welke planonderdelen een plan omvat. Het is conform STRI2006 niet verplicht gebruik te maken van een geleideformulier. Wanneer wel gebruik wordt gemaakt van een geleideformulier kan dit of in PDF of XML formaat worden meegeleverd. Het manifest conform STRI2006 is wel op basis van XML</w:t>
      </w:r>
      <w:r w:rsidR="00A642C6">
        <w:t>;</w:t>
      </w:r>
    </w:p>
    <w:p w14:paraId="15C4364E" w14:textId="5F524D35" w:rsidR="00BE62BB" w:rsidRDefault="00A642C6">
      <w:pPr>
        <w:pStyle w:val="Lijstalinea"/>
        <w:numPr>
          <w:ilvl w:val="0"/>
          <w:numId w:val="21"/>
        </w:numPr>
      </w:pPr>
      <w:r>
        <w:t xml:space="preserve">Er </w:t>
      </w:r>
      <w:r w:rsidR="005B39BD">
        <w:t xml:space="preserve">worden aan IMRO2006 plannen en plancontouren </w:t>
      </w:r>
      <w:r>
        <w:t>geen authenticiteit</w:t>
      </w:r>
      <w:r w:rsidR="00966E9D">
        <w:t xml:space="preserve"> </w:t>
      </w:r>
      <w:r>
        <w:t xml:space="preserve">kenmerken </w:t>
      </w:r>
      <w:r w:rsidR="005B39BD">
        <w:t xml:space="preserve">meegegeven </w:t>
      </w:r>
      <w:r>
        <w:t xml:space="preserve">omdat digitale plannen die niet conform de RO Standaarden 2008 zijn opgesteld ook geen juridische authentieke stukken zijn. </w:t>
      </w:r>
    </w:p>
    <w:p w14:paraId="2363FAC5" w14:textId="77777777" w:rsidR="003A6EAA" w:rsidRDefault="003A6EAA" w:rsidP="003A6EAA"/>
    <w:p w14:paraId="4D982664" w14:textId="77777777" w:rsidR="003A6EAA" w:rsidRDefault="003A6EAA" w:rsidP="007C7339">
      <w:pPr>
        <w:spacing w:line="240" w:lineRule="atLeast"/>
      </w:pPr>
    </w:p>
    <w:p w14:paraId="30F6519B" w14:textId="77777777" w:rsidR="003C4DDF" w:rsidRDefault="006A64C3" w:rsidP="0070311A">
      <w:pPr>
        <w:pStyle w:val="Kop1"/>
      </w:pPr>
      <w:bookmarkStart w:id="6" w:name="_Toc316546781"/>
      <w:r>
        <w:t>Richtlijnen</w:t>
      </w:r>
      <w:bookmarkEnd w:id="6"/>
    </w:p>
    <w:p w14:paraId="74A564D2" w14:textId="77777777" w:rsidR="003C4DDF" w:rsidRDefault="00E22B8C" w:rsidP="0070311A">
      <w:pPr>
        <w:pStyle w:val="Kop2"/>
      </w:pPr>
      <w:bookmarkStart w:id="7" w:name="_Toc316546782"/>
      <w:r>
        <w:t>Onderdelen van de IMRO2006 plannen</w:t>
      </w:r>
      <w:bookmarkEnd w:id="7"/>
    </w:p>
    <w:p w14:paraId="0819D15E" w14:textId="77777777" w:rsidR="00E43079" w:rsidRDefault="00E22B8C" w:rsidP="00E43079">
      <w:r w:rsidRPr="00E22B8C">
        <w:t>De planologische structuurvisies, streekplannen, omgevingsplannen, nota’s, PKB’s en bestemmingsplannen (WRO planvormen) worden gevormd door een samenhangende set bestanden. Voor verschillende WRO planvormen is dit een andere set, zoals gegeven in tabel 1. Deze tabellen zijn limitatief. Een WRO planvorm bestaat alleen uit de genoemde verplichte en optionele onderdelen.</w:t>
      </w:r>
    </w:p>
    <w:p w14:paraId="6181A70A" w14:textId="77777777" w:rsidR="00A11CC5" w:rsidRDefault="003C6D83" w:rsidP="00E43079">
      <w:r>
        <w:fldChar w:fldCharType="begin"/>
      </w:r>
      <w:r>
        <w:instrText xml:space="preserve"> REF _Ref300235010 \h  \* MERGEFORMAT </w:instrText>
      </w:r>
      <w:r>
        <w:fldChar w:fldCharType="separate"/>
      </w:r>
      <w:r w:rsidR="00B11954" w:rsidRPr="00B11954">
        <w:t>Tabel 1</w:t>
      </w:r>
      <w:r>
        <w:fldChar w:fldCharType="end"/>
      </w:r>
      <w:r w:rsidR="00A11CC5" w:rsidRPr="00A11CC5">
        <w:t xml:space="preserve"> is geldig voor alle voorkomende IMRO2006 plannen</w:t>
      </w:r>
    </w:p>
    <w:p w14:paraId="45F204B2" w14:textId="77777777" w:rsidR="00A11CC5" w:rsidRDefault="00A11CC5" w:rsidP="00E43079"/>
    <w:p w14:paraId="70AB073D" w14:textId="77777777" w:rsidR="00A11CC5" w:rsidRPr="0000685A" w:rsidRDefault="00A11CC5" w:rsidP="00EF79A1">
      <w:pPr>
        <w:pStyle w:val="Bijschrift"/>
        <w:rPr>
          <w:b/>
          <w:bCs w:val="0"/>
        </w:rPr>
      </w:pPr>
      <w:bookmarkStart w:id="8" w:name="_Ref300235010"/>
      <w:r w:rsidRPr="0000685A">
        <w:rPr>
          <w:b/>
          <w:bCs w:val="0"/>
        </w:rPr>
        <w:t xml:space="preserve">Tabel </w:t>
      </w:r>
      <w:r w:rsidR="0008378F" w:rsidRPr="0000685A">
        <w:rPr>
          <w:b/>
          <w:bCs w:val="0"/>
        </w:rPr>
        <w:fldChar w:fldCharType="begin"/>
      </w:r>
      <w:r w:rsidRPr="0000685A">
        <w:rPr>
          <w:b/>
          <w:bCs w:val="0"/>
        </w:rPr>
        <w:instrText xml:space="preserve"> SEQ Tabel \* ARABIC </w:instrText>
      </w:r>
      <w:r w:rsidR="0008378F" w:rsidRPr="0000685A">
        <w:rPr>
          <w:b/>
          <w:bCs w:val="0"/>
        </w:rPr>
        <w:fldChar w:fldCharType="separate"/>
      </w:r>
      <w:r w:rsidR="00B11954" w:rsidRPr="0000685A">
        <w:rPr>
          <w:b/>
          <w:bCs w:val="0"/>
        </w:rPr>
        <w:t>1</w:t>
      </w:r>
      <w:r w:rsidR="0008378F" w:rsidRPr="0000685A">
        <w:rPr>
          <w:b/>
          <w:bCs w:val="0"/>
        </w:rPr>
        <w:fldChar w:fldCharType="end"/>
      </w:r>
      <w:bookmarkEnd w:id="8"/>
      <w:r w:rsidRPr="0000685A">
        <w:rPr>
          <w:b/>
          <w:bCs w:val="0"/>
        </w:rPr>
        <w:t xml:space="preserve"> Onderdelen van IMRO2006 plannen</w:t>
      </w:r>
    </w:p>
    <w:p w14:paraId="6C41A28C" w14:textId="77777777" w:rsidR="00A11CC5" w:rsidRDefault="00A11CC5" w:rsidP="00E43079"/>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3261"/>
        <w:gridCol w:w="2409"/>
        <w:gridCol w:w="1701"/>
        <w:gridCol w:w="1276"/>
      </w:tblGrid>
      <w:tr w:rsidR="005F2FE1" w:rsidRPr="007E528A" w14:paraId="48273961" w14:textId="77777777" w:rsidTr="00F8674A">
        <w:tc>
          <w:tcPr>
            <w:tcW w:w="3261" w:type="dxa"/>
            <w:shd w:val="clear" w:color="auto" w:fill="D9D9D9" w:themeFill="background1" w:themeFillShade="D9"/>
          </w:tcPr>
          <w:p w14:paraId="2D05CA93" w14:textId="77777777" w:rsidR="005F2FE1" w:rsidRPr="007E528A" w:rsidRDefault="005F2FE1" w:rsidP="00A11CC5">
            <w:pPr>
              <w:pStyle w:val="plattetekst0"/>
              <w:spacing w:after="0"/>
              <w:rPr>
                <w:rFonts w:ascii="Verdana" w:hAnsi="Verdana"/>
                <w:b/>
                <w:sz w:val="16"/>
                <w:szCs w:val="16"/>
              </w:rPr>
            </w:pPr>
            <w:r w:rsidRPr="007E528A">
              <w:rPr>
                <w:rFonts w:ascii="Verdana" w:hAnsi="Verdana"/>
                <w:b/>
                <w:sz w:val="16"/>
                <w:szCs w:val="16"/>
              </w:rPr>
              <w:t>Onderdeel van het plan</w:t>
            </w:r>
          </w:p>
        </w:tc>
        <w:tc>
          <w:tcPr>
            <w:tcW w:w="2409" w:type="dxa"/>
            <w:shd w:val="clear" w:color="auto" w:fill="D9D9D9" w:themeFill="background1" w:themeFillShade="D9"/>
          </w:tcPr>
          <w:p w14:paraId="52392AAA" w14:textId="77777777" w:rsidR="005F2FE1" w:rsidRPr="007E528A" w:rsidRDefault="005F2FE1" w:rsidP="00A11CC5">
            <w:pPr>
              <w:pStyle w:val="plattetekst0"/>
              <w:spacing w:after="0"/>
              <w:rPr>
                <w:rFonts w:ascii="Verdana" w:hAnsi="Verdana"/>
                <w:b/>
                <w:sz w:val="16"/>
                <w:szCs w:val="16"/>
              </w:rPr>
            </w:pPr>
            <w:r w:rsidRPr="007E528A">
              <w:rPr>
                <w:rFonts w:ascii="Verdana" w:hAnsi="Verdana"/>
                <w:b/>
                <w:sz w:val="16"/>
                <w:szCs w:val="16"/>
              </w:rPr>
              <w:t xml:space="preserve">Naamconventie </w:t>
            </w:r>
            <w:r w:rsidRPr="007E528A">
              <w:rPr>
                <w:rFonts w:ascii="Verdana" w:hAnsi="Verdana"/>
                <w:b/>
                <w:sz w:val="16"/>
                <w:szCs w:val="16"/>
              </w:rPr>
              <w:br/>
              <w:t>(excl. extensie)</w:t>
            </w:r>
          </w:p>
        </w:tc>
        <w:tc>
          <w:tcPr>
            <w:tcW w:w="1701" w:type="dxa"/>
            <w:shd w:val="clear" w:color="auto" w:fill="D9D9D9" w:themeFill="background1" w:themeFillShade="D9"/>
          </w:tcPr>
          <w:p w14:paraId="76269D9C" w14:textId="77777777" w:rsidR="005F2FE1" w:rsidRPr="007E528A" w:rsidRDefault="005F2FE1" w:rsidP="00A11CC5">
            <w:pPr>
              <w:pStyle w:val="plattetekst0"/>
              <w:spacing w:after="0"/>
              <w:rPr>
                <w:rFonts w:ascii="Verdana" w:hAnsi="Verdana"/>
                <w:b/>
                <w:sz w:val="16"/>
                <w:szCs w:val="16"/>
              </w:rPr>
            </w:pPr>
            <w:r w:rsidRPr="007E528A">
              <w:rPr>
                <w:rFonts w:ascii="Verdana" w:hAnsi="Verdana"/>
                <w:b/>
                <w:sz w:val="16"/>
                <w:szCs w:val="16"/>
              </w:rPr>
              <w:t>Bestandstype</w:t>
            </w:r>
          </w:p>
        </w:tc>
        <w:tc>
          <w:tcPr>
            <w:tcW w:w="1276" w:type="dxa"/>
            <w:shd w:val="clear" w:color="auto" w:fill="D9D9D9" w:themeFill="background1" w:themeFillShade="D9"/>
          </w:tcPr>
          <w:p w14:paraId="4279726B" w14:textId="77777777" w:rsidR="005F2FE1" w:rsidRPr="007E528A" w:rsidRDefault="005F2FE1" w:rsidP="007E528A">
            <w:pPr>
              <w:pStyle w:val="plattetekst0"/>
              <w:spacing w:after="0"/>
              <w:jc w:val="center"/>
              <w:rPr>
                <w:rFonts w:ascii="Verdana" w:hAnsi="Verdana"/>
                <w:b/>
                <w:sz w:val="16"/>
                <w:szCs w:val="16"/>
              </w:rPr>
            </w:pPr>
            <w:r w:rsidRPr="007E528A">
              <w:rPr>
                <w:rFonts w:ascii="Verdana" w:hAnsi="Verdana"/>
                <w:b/>
                <w:sz w:val="16"/>
                <w:szCs w:val="16"/>
              </w:rPr>
              <w:t>Aantal</w:t>
            </w:r>
          </w:p>
        </w:tc>
      </w:tr>
      <w:tr w:rsidR="005F2FE1" w:rsidRPr="007E528A" w14:paraId="68B833A2" w14:textId="77777777" w:rsidTr="00F8674A">
        <w:tc>
          <w:tcPr>
            <w:tcW w:w="3261" w:type="dxa"/>
          </w:tcPr>
          <w:p w14:paraId="23D11528" w14:textId="77777777" w:rsidR="005F2FE1" w:rsidRPr="007E528A" w:rsidRDefault="005F2FE1" w:rsidP="00A11CC5">
            <w:pPr>
              <w:pStyle w:val="plattetekst0"/>
              <w:spacing w:after="0"/>
              <w:rPr>
                <w:rFonts w:ascii="Verdana" w:hAnsi="Verdana"/>
                <w:sz w:val="16"/>
                <w:szCs w:val="16"/>
              </w:rPr>
            </w:pPr>
            <w:r w:rsidRPr="007E528A">
              <w:rPr>
                <w:rFonts w:ascii="Verdana" w:hAnsi="Verdana"/>
                <w:sz w:val="16"/>
                <w:szCs w:val="16"/>
              </w:rPr>
              <w:t>Plankaart</w:t>
            </w:r>
          </w:p>
        </w:tc>
        <w:tc>
          <w:tcPr>
            <w:tcW w:w="2409" w:type="dxa"/>
          </w:tcPr>
          <w:p w14:paraId="27256DFC" w14:textId="77777777" w:rsidR="005F2FE1" w:rsidRPr="007E528A" w:rsidRDefault="005F2FE1" w:rsidP="00A11CC5">
            <w:pPr>
              <w:pStyle w:val="plattetekst0"/>
              <w:spacing w:after="0"/>
              <w:rPr>
                <w:rFonts w:ascii="Verdana" w:hAnsi="Verdana" w:cs="Courier New"/>
                <w:noProof/>
                <w:sz w:val="16"/>
                <w:szCs w:val="16"/>
              </w:rPr>
            </w:pPr>
            <w:r w:rsidRPr="007E528A">
              <w:rPr>
                <w:rFonts w:ascii="Verdana" w:hAnsi="Verdana" w:cs="Courier New"/>
                <w:noProof/>
                <w:sz w:val="16"/>
                <w:szCs w:val="16"/>
              </w:rPr>
              <w:t xml:space="preserve">   [idn]</w:t>
            </w:r>
          </w:p>
        </w:tc>
        <w:tc>
          <w:tcPr>
            <w:tcW w:w="1701" w:type="dxa"/>
          </w:tcPr>
          <w:p w14:paraId="61F916D7" w14:textId="77777777" w:rsidR="005F2FE1" w:rsidRPr="007E528A" w:rsidRDefault="005F2FE1" w:rsidP="00A11CC5">
            <w:pPr>
              <w:pStyle w:val="plattetekst0"/>
              <w:spacing w:after="0"/>
              <w:rPr>
                <w:rFonts w:ascii="Verdana" w:hAnsi="Verdana"/>
                <w:noProof/>
                <w:sz w:val="16"/>
                <w:szCs w:val="16"/>
              </w:rPr>
            </w:pPr>
            <w:r w:rsidRPr="007E528A">
              <w:rPr>
                <w:rFonts w:ascii="Verdana" w:hAnsi="Verdana"/>
                <w:noProof/>
                <w:sz w:val="16"/>
                <w:szCs w:val="16"/>
              </w:rPr>
              <w:t>GML</w:t>
            </w:r>
          </w:p>
        </w:tc>
        <w:tc>
          <w:tcPr>
            <w:tcW w:w="1276" w:type="dxa"/>
          </w:tcPr>
          <w:p w14:paraId="2BEE1C16" w14:textId="77777777" w:rsidR="005F2FE1" w:rsidRPr="007E528A" w:rsidRDefault="005F2FE1" w:rsidP="007E528A">
            <w:pPr>
              <w:pStyle w:val="plattetekst0"/>
              <w:spacing w:after="0"/>
              <w:jc w:val="center"/>
              <w:rPr>
                <w:rFonts w:ascii="Verdana" w:hAnsi="Verdana"/>
                <w:noProof/>
                <w:sz w:val="16"/>
                <w:szCs w:val="16"/>
              </w:rPr>
            </w:pPr>
            <w:r w:rsidRPr="007E528A">
              <w:rPr>
                <w:rFonts w:ascii="Verdana" w:hAnsi="Verdana"/>
                <w:noProof/>
                <w:sz w:val="16"/>
                <w:szCs w:val="16"/>
              </w:rPr>
              <w:t>1</w:t>
            </w:r>
          </w:p>
        </w:tc>
      </w:tr>
      <w:tr w:rsidR="005F2FE1" w:rsidRPr="007E528A" w14:paraId="3D66F57A" w14:textId="77777777" w:rsidTr="00F8674A">
        <w:tc>
          <w:tcPr>
            <w:tcW w:w="3261" w:type="dxa"/>
          </w:tcPr>
          <w:p w14:paraId="7DA1BE2A" w14:textId="77777777" w:rsidR="005F2FE1" w:rsidRPr="007E528A" w:rsidRDefault="005F2FE1" w:rsidP="00A11CC5">
            <w:pPr>
              <w:pStyle w:val="plattetekst0"/>
              <w:spacing w:after="0"/>
              <w:rPr>
                <w:rFonts w:ascii="Verdana" w:hAnsi="Verdana"/>
                <w:sz w:val="16"/>
                <w:szCs w:val="16"/>
              </w:rPr>
            </w:pPr>
            <w:r w:rsidRPr="007E528A">
              <w:rPr>
                <w:rFonts w:ascii="Verdana" w:hAnsi="Verdana"/>
                <w:sz w:val="16"/>
                <w:szCs w:val="16"/>
              </w:rPr>
              <w:t>Voorschriften</w:t>
            </w:r>
          </w:p>
          <w:p w14:paraId="41095C2D" w14:textId="77777777" w:rsidR="005F2FE1" w:rsidRPr="007E528A" w:rsidRDefault="005F2FE1" w:rsidP="00A11CC5">
            <w:pPr>
              <w:pStyle w:val="plattetekst0"/>
              <w:spacing w:after="0"/>
              <w:rPr>
                <w:rFonts w:ascii="Verdana" w:hAnsi="Verdana"/>
                <w:i/>
                <w:sz w:val="16"/>
                <w:szCs w:val="16"/>
              </w:rPr>
            </w:pPr>
            <w:r w:rsidRPr="007E528A">
              <w:rPr>
                <w:rFonts w:ascii="Verdana" w:hAnsi="Verdana"/>
                <w:i/>
                <w:sz w:val="16"/>
                <w:szCs w:val="16"/>
              </w:rPr>
              <w:t>(alleen bestemmingsplannen)</w:t>
            </w:r>
          </w:p>
        </w:tc>
        <w:tc>
          <w:tcPr>
            <w:tcW w:w="2409" w:type="dxa"/>
          </w:tcPr>
          <w:p w14:paraId="1F21FB33" w14:textId="77777777" w:rsidR="005F2FE1" w:rsidRPr="007E528A" w:rsidRDefault="005F2FE1" w:rsidP="00A11CC5">
            <w:pPr>
              <w:pStyle w:val="plattetekst0"/>
              <w:spacing w:after="0"/>
              <w:rPr>
                <w:rFonts w:ascii="Verdana" w:hAnsi="Verdana" w:cs="Courier New"/>
                <w:noProof/>
                <w:sz w:val="16"/>
                <w:szCs w:val="16"/>
              </w:rPr>
            </w:pPr>
            <w:r w:rsidRPr="007E528A">
              <w:rPr>
                <w:rFonts w:ascii="Verdana" w:hAnsi="Verdana" w:cs="Courier New"/>
                <w:noProof/>
                <w:sz w:val="16"/>
                <w:szCs w:val="16"/>
              </w:rPr>
              <w:t xml:space="preserve"> v_[idn]       als A=1</w:t>
            </w:r>
          </w:p>
          <w:p w14:paraId="75AE86A0" w14:textId="77777777" w:rsidR="005F2FE1" w:rsidRPr="007E528A" w:rsidRDefault="005F2FE1" w:rsidP="00A11CC5">
            <w:pPr>
              <w:pStyle w:val="plattetekst0"/>
              <w:spacing w:after="0"/>
              <w:rPr>
                <w:rFonts w:ascii="Verdana" w:hAnsi="Verdana" w:cs="Courier New"/>
                <w:noProof/>
                <w:sz w:val="16"/>
                <w:szCs w:val="16"/>
              </w:rPr>
            </w:pPr>
            <w:r w:rsidRPr="007E528A">
              <w:rPr>
                <w:rFonts w:ascii="Verdana" w:hAnsi="Verdana" w:cs="Courier New"/>
                <w:noProof/>
                <w:sz w:val="16"/>
                <w:szCs w:val="16"/>
              </w:rPr>
              <w:t xml:space="preserve"> v_[idn]_[xxx] als A&gt;1</w:t>
            </w:r>
          </w:p>
        </w:tc>
        <w:tc>
          <w:tcPr>
            <w:tcW w:w="1701" w:type="dxa"/>
          </w:tcPr>
          <w:p w14:paraId="436FA3AF" w14:textId="77777777" w:rsidR="005F2FE1" w:rsidRPr="007E528A" w:rsidRDefault="005F2FE1" w:rsidP="00A11CC5">
            <w:pPr>
              <w:pStyle w:val="plattetekst0"/>
              <w:spacing w:after="0"/>
              <w:rPr>
                <w:rFonts w:ascii="Verdana" w:hAnsi="Verdana"/>
                <w:noProof/>
                <w:sz w:val="16"/>
                <w:szCs w:val="16"/>
              </w:rPr>
            </w:pPr>
            <w:r w:rsidRPr="007E528A">
              <w:rPr>
                <w:rFonts w:ascii="Verdana" w:hAnsi="Verdana"/>
                <w:noProof/>
                <w:sz w:val="16"/>
                <w:szCs w:val="16"/>
              </w:rPr>
              <w:t>HTML</w:t>
            </w:r>
          </w:p>
        </w:tc>
        <w:tc>
          <w:tcPr>
            <w:tcW w:w="1276" w:type="dxa"/>
          </w:tcPr>
          <w:p w14:paraId="2CE73848" w14:textId="77777777" w:rsidR="005F2FE1" w:rsidRPr="007E528A" w:rsidRDefault="005F2FE1" w:rsidP="007E528A">
            <w:pPr>
              <w:pStyle w:val="plattetekst0"/>
              <w:spacing w:after="0"/>
              <w:jc w:val="center"/>
              <w:rPr>
                <w:rFonts w:ascii="Verdana" w:hAnsi="Verdana"/>
                <w:noProof/>
                <w:sz w:val="16"/>
                <w:szCs w:val="16"/>
              </w:rPr>
            </w:pPr>
            <w:r w:rsidRPr="007E528A">
              <w:rPr>
                <w:rFonts w:ascii="Verdana" w:hAnsi="Verdana"/>
                <w:noProof/>
                <w:sz w:val="16"/>
                <w:szCs w:val="16"/>
              </w:rPr>
              <w:t>0..*</w:t>
            </w:r>
          </w:p>
        </w:tc>
      </w:tr>
      <w:tr w:rsidR="005F2FE1" w:rsidRPr="007E528A" w14:paraId="230E86B6" w14:textId="77777777" w:rsidTr="00F8674A">
        <w:tc>
          <w:tcPr>
            <w:tcW w:w="3261" w:type="dxa"/>
          </w:tcPr>
          <w:p w14:paraId="31E42290" w14:textId="77777777" w:rsidR="005F2FE1" w:rsidRPr="007E528A" w:rsidRDefault="005F2FE1" w:rsidP="00A11CC5">
            <w:pPr>
              <w:pStyle w:val="plattetekst0"/>
              <w:spacing w:after="0"/>
              <w:rPr>
                <w:rFonts w:ascii="Verdana" w:hAnsi="Verdana"/>
                <w:sz w:val="16"/>
                <w:szCs w:val="16"/>
              </w:rPr>
            </w:pPr>
            <w:r w:rsidRPr="007E528A">
              <w:rPr>
                <w:rFonts w:ascii="Verdana" w:hAnsi="Verdana"/>
                <w:sz w:val="16"/>
                <w:szCs w:val="16"/>
              </w:rPr>
              <w:lastRenderedPageBreak/>
              <w:t>Bijlage bij de voorschriften</w:t>
            </w:r>
          </w:p>
          <w:p w14:paraId="180EAE9B" w14:textId="77777777" w:rsidR="005F2FE1" w:rsidRPr="007E528A" w:rsidRDefault="005F2FE1" w:rsidP="00A11CC5">
            <w:pPr>
              <w:pStyle w:val="plattetekst0"/>
              <w:spacing w:after="0"/>
              <w:rPr>
                <w:rFonts w:ascii="Verdana" w:hAnsi="Verdana"/>
                <w:sz w:val="16"/>
                <w:szCs w:val="16"/>
              </w:rPr>
            </w:pPr>
            <w:r w:rsidRPr="007E528A">
              <w:rPr>
                <w:rFonts w:ascii="Verdana" w:hAnsi="Verdana"/>
                <w:i/>
                <w:sz w:val="16"/>
                <w:szCs w:val="16"/>
              </w:rPr>
              <w:t>(alleen bestemmingsplannen)</w:t>
            </w:r>
          </w:p>
        </w:tc>
        <w:tc>
          <w:tcPr>
            <w:tcW w:w="2409" w:type="dxa"/>
          </w:tcPr>
          <w:p w14:paraId="064D1DF2" w14:textId="77777777" w:rsidR="005F2FE1" w:rsidRPr="007E528A" w:rsidRDefault="005F2FE1" w:rsidP="00A11CC5">
            <w:pPr>
              <w:pStyle w:val="plattetekst0"/>
              <w:spacing w:after="0"/>
              <w:rPr>
                <w:rFonts w:ascii="Verdana" w:hAnsi="Verdana" w:cs="Courier New"/>
                <w:noProof/>
                <w:sz w:val="16"/>
                <w:szCs w:val="16"/>
              </w:rPr>
            </w:pPr>
            <w:r w:rsidRPr="007E528A">
              <w:rPr>
                <w:rFonts w:ascii="Verdana" w:hAnsi="Verdana" w:cs="Courier New"/>
                <w:noProof/>
                <w:sz w:val="16"/>
                <w:szCs w:val="16"/>
              </w:rPr>
              <w:t>vb_[idn]</w:t>
            </w:r>
          </w:p>
        </w:tc>
        <w:tc>
          <w:tcPr>
            <w:tcW w:w="1701" w:type="dxa"/>
          </w:tcPr>
          <w:p w14:paraId="578271C7" w14:textId="77777777" w:rsidR="005F2FE1" w:rsidRPr="007E528A" w:rsidRDefault="005F2FE1" w:rsidP="00A11CC5">
            <w:pPr>
              <w:pStyle w:val="plattetekst0"/>
              <w:spacing w:after="0"/>
              <w:rPr>
                <w:rFonts w:ascii="Verdana" w:hAnsi="Verdana"/>
                <w:noProof/>
                <w:sz w:val="16"/>
                <w:szCs w:val="16"/>
              </w:rPr>
            </w:pPr>
            <w:r w:rsidRPr="007E528A">
              <w:rPr>
                <w:rFonts w:ascii="Verdana" w:hAnsi="Verdana"/>
                <w:noProof/>
                <w:sz w:val="16"/>
                <w:szCs w:val="16"/>
              </w:rPr>
              <w:t>PDF</w:t>
            </w:r>
          </w:p>
        </w:tc>
        <w:tc>
          <w:tcPr>
            <w:tcW w:w="1276" w:type="dxa"/>
          </w:tcPr>
          <w:p w14:paraId="4253C738" w14:textId="77777777" w:rsidR="005F2FE1" w:rsidRPr="007E528A" w:rsidRDefault="005F2FE1" w:rsidP="007E528A">
            <w:pPr>
              <w:pStyle w:val="plattetekst0"/>
              <w:keepNext/>
              <w:spacing w:after="0"/>
              <w:jc w:val="center"/>
              <w:rPr>
                <w:rFonts w:ascii="Verdana" w:hAnsi="Verdana"/>
                <w:noProof/>
                <w:sz w:val="16"/>
                <w:szCs w:val="16"/>
              </w:rPr>
            </w:pPr>
            <w:r w:rsidRPr="007E528A">
              <w:rPr>
                <w:rFonts w:ascii="Verdana" w:hAnsi="Verdana"/>
                <w:noProof/>
                <w:sz w:val="16"/>
                <w:szCs w:val="16"/>
              </w:rPr>
              <w:t>0..1</w:t>
            </w:r>
          </w:p>
        </w:tc>
      </w:tr>
      <w:tr w:rsidR="005F2FE1" w:rsidRPr="007E528A" w14:paraId="4372D8BD" w14:textId="77777777" w:rsidTr="00F8674A">
        <w:tc>
          <w:tcPr>
            <w:tcW w:w="3261" w:type="dxa"/>
          </w:tcPr>
          <w:p w14:paraId="7F52C603" w14:textId="77777777" w:rsidR="005F2FE1" w:rsidRPr="007E528A" w:rsidRDefault="005F2FE1" w:rsidP="00A11CC5">
            <w:pPr>
              <w:pStyle w:val="plattetekst0"/>
              <w:spacing w:after="0"/>
              <w:rPr>
                <w:rFonts w:ascii="Verdana" w:hAnsi="Verdana"/>
                <w:sz w:val="16"/>
                <w:szCs w:val="16"/>
              </w:rPr>
            </w:pPr>
            <w:r w:rsidRPr="007E528A">
              <w:rPr>
                <w:rFonts w:ascii="Verdana" w:hAnsi="Verdana"/>
                <w:sz w:val="16"/>
                <w:szCs w:val="16"/>
              </w:rPr>
              <w:t>Toelichting</w:t>
            </w:r>
          </w:p>
          <w:p w14:paraId="25834F63" w14:textId="77777777" w:rsidR="005F2FE1" w:rsidRPr="007E528A" w:rsidRDefault="005F2FE1" w:rsidP="00A11CC5">
            <w:pPr>
              <w:pStyle w:val="plattetekst0"/>
              <w:spacing w:after="0"/>
              <w:rPr>
                <w:rFonts w:ascii="Verdana" w:hAnsi="Verdana"/>
                <w:b/>
                <w:sz w:val="16"/>
                <w:szCs w:val="16"/>
              </w:rPr>
            </w:pPr>
            <w:r w:rsidRPr="007E528A">
              <w:rPr>
                <w:rFonts w:ascii="Verdana" w:hAnsi="Verdana"/>
                <w:i/>
                <w:sz w:val="16"/>
                <w:szCs w:val="16"/>
              </w:rPr>
              <w:t>(alleen bestemmingsplannen)</w:t>
            </w:r>
          </w:p>
        </w:tc>
        <w:tc>
          <w:tcPr>
            <w:tcW w:w="2409" w:type="dxa"/>
          </w:tcPr>
          <w:p w14:paraId="39894AD4" w14:textId="77777777" w:rsidR="005F2FE1" w:rsidRPr="007E528A" w:rsidRDefault="005F2FE1" w:rsidP="00A11CC5">
            <w:pPr>
              <w:pStyle w:val="plattetekst0"/>
              <w:spacing w:after="0"/>
              <w:rPr>
                <w:rFonts w:ascii="Verdana" w:hAnsi="Verdana" w:cs="Courier New"/>
                <w:noProof/>
                <w:sz w:val="16"/>
                <w:szCs w:val="16"/>
              </w:rPr>
            </w:pPr>
            <w:r w:rsidRPr="007E528A">
              <w:rPr>
                <w:rFonts w:ascii="Verdana" w:hAnsi="Verdana" w:cs="Courier New"/>
                <w:noProof/>
                <w:sz w:val="16"/>
                <w:szCs w:val="16"/>
              </w:rPr>
              <w:t xml:space="preserve"> t_[idn]</w:t>
            </w:r>
          </w:p>
        </w:tc>
        <w:tc>
          <w:tcPr>
            <w:tcW w:w="1701" w:type="dxa"/>
          </w:tcPr>
          <w:p w14:paraId="630873E4" w14:textId="77777777" w:rsidR="005F2FE1" w:rsidRPr="007E528A" w:rsidRDefault="005F2FE1" w:rsidP="00A11CC5">
            <w:pPr>
              <w:pStyle w:val="plattetekst0"/>
              <w:spacing w:after="0"/>
              <w:rPr>
                <w:rFonts w:ascii="Verdana" w:hAnsi="Verdana"/>
                <w:noProof/>
                <w:sz w:val="16"/>
                <w:szCs w:val="16"/>
              </w:rPr>
            </w:pPr>
            <w:r w:rsidRPr="007E528A">
              <w:rPr>
                <w:rFonts w:ascii="Verdana" w:hAnsi="Verdana"/>
                <w:noProof/>
                <w:sz w:val="16"/>
                <w:szCs w:val="16"/>
              </w:rPr>
              <w:t>PDF</w:t>
            </w:r>
          </w:p>
        </w:tc>
        <w:tc>
          <w:tcPr>
            <w:tcW w:w="1276" w:type="dxa"/>
          </w:tcPr>
          <w:p w14:paraId="5652D99A" w14:textId="77777777" w:rsidR="005F2FE1" w:rsidRPr="007E528A" w:rsidRDefault="005F2FE1" w:rsidP="007E528A">
            <w:pPr>
              <w:pStyle w:val="plattetekst0"/>
              <w:spacing w:after="0"/>
              <w:jc w:val="center"/>
              <w:rPr>
                <w:rFonts w:ascii="Verdana" w:hAnsi="Verdana"/>
                <w:noProof/>
                <w:sz w:val="16"/>
                <w:szCs w:val="16"/>
              </w:rPr>
            </w:pPr>
            <w:r w:rsidRPr="007E528A">
              <w:rPr>
                <w:rFonts w:ascii="Verdana" w:hAnsi="Verdana"/>
                <w:noProof/>
                <w:sz w:val="16"/>
                <w:szCs w:val="16"/>
              </w:rPr>
              <w:t>0..1</w:t>
            </w:r>
          </w:p>
        </w:tc>
      </w:tr>
      <w:tr w:rsidR="005F2FE1" w:rsidRPr="007E528A" w14:paraId="2BBEB506" w14:textId="77777777" w:rsidTr="00F8674A">
        <w:tc>
          <w:tcPr>
            <w:tcW w:w="3261" w:type="dxa"/>
          </w:tcPr>
          <w:p w14:paraId="27F1A4CD" w14:textId="77777777" w:rsidR="005F2FE1" w:rsidRPr="007E528A" w:rsidRDefault="005F2FE1" w:rsidP="00A11CC5">
            <w:pPr>
              <w:pStyle w:val="plattetekst0"/>
              <w:spacing w:after="0"/>
              <w:rPr>
                <w:rFonts w:ascii="Verdana" w:hAnsi="Verdana"/>
                <w:sz w:val="16"/>
                <w:szCs w:val="16"/>
              </w:rPr>
            </w:pPr>
            <w:r w:rsidRPr="007E528A">
              <w:rPr>
                <w:rFonts w:ascii="Verdana" w:hAnsi="Verdana"/>
                <w:sz w:val="16"/>
                <w:szCs w:val="16"/>
              </w:rPr>
              <w:t>Bijlagen bij de toelichting</w:t>
            </w:r>
          </w:p>
          <w:p w14:paraId="7C4C13A7" w14:textId="77777777" w:rsidR="005F2FE1" w:rsidRPr="007E528A" w:rsidRDefault="005F2FE1" w:rsidP="00A11CC5">
            <w:pPr>
              <w:pStyle w:val="plattetekst0"/>
              <w:spacing w:after="0"/>
              <w:rPr>
                <w:rFonts w:ascii="Verdana" w:hAnsi="Verdana"/>
                <w:b/>
                <w:sz w:val="16"/>
                <w:szCs w:val="16"/>
              </w:rPr>
            </w:pPr>
            <w:r w:rsidRPr="007E528A">
              <w:rPr>
                <w:rFonts w:ascii="Verdana" w:hAnsi="Verdana"/>
                <w:i/>
                <w:sz w:val="16"/>
                <w:szCs w:val="16"/>
              </w:rPr>
              <w:t>(alleen bestemmingsplannen)</w:t>
            </w:r>
          </w:p>
        </w:tc>
        <w:tc>
          <w:tcPr>
            <w:tcW w:w="2409" w:type="dxa"/>
          </w:tcPr>
          <w:p w14:paraId="0D9ADCF1" w14:textId="77777777" w:rsidR="005F2FE1" w:rsidRPr="007E528A" w:rsidRDefault="005F2FE1" w:rsidP="00A11CC5">
            <w:pPr>
              <w:pStyle w:val="plattetekst0"/>
              <w:spacing w:after="0"/>
              <w:rPr>
                <w:rFonts w:ascii="Verdana" w:hAnsi="Verdana" w:cs="Courier New"/>
                <w:noProof/>
                <w:sz w:val="16"/>
                <w:szCs w:val="16"/>
              </w:rPr>
            </w:pPr>
            <w:r w:rsidRPr="007E528A">
              <w:rPr>
                <w:rFonts w:ascii="Verdana" w:hAnsi="Verdana" w:cs="Courier New"/>
                <w:noProof/>
                <w:sz w:val="16"/>
                <w:szCs w:val="16"/>
              </w:rPr>
              <w:t>tb_[idn]</w:t>
            </w:r>
          </w:p>
        </w:tc>
        <w:tc>
          <w:tcPr>
            <w:tcW w:w="1701" w:type="dxa"/>
          </w:tcPr>
          <w:p w14:paraId="091AB2FD" w14:textId="77777777" w:rsidR="005F2FE1" w:rsidRPr="007E528A" w:rsidRDefault="005F2FE1" w:rsidP="00A11CC5">
            <w:pPr>
              <w:pStyle w:val="plattetekst0"/>
              <w:spacing w:after="0"/>
              <w:rPr>
                <w:rFonts w:ascii="Verdana" w:hAnsi="Verdana"/>
                <w:noProof/>
                <w:sz w:val="16"/>
                <w:szCs w:val="16"/>
              </w:rPr>
            </w:pPr>
            <w:r w:rsidRPr="007E528A">
              <w:rPr>
                <w:rFonts w:ascii="Verdana" w:hAnsi="Verdana"/>
                <w:noProof/>
                <w:sz w:val="16"/>
                <w:szCs w:val="16"/>
              </w:rPr>
              <w:t>PDF</w:t>
            </w:r>
          </w:p>
        </w:tc>
        <w:tc>
          <w:tcPr>
            <w:tcW w:w="1276" w:type="dxa"/>
          </w:tcPr>
          <w:p w14:paraId="6051588B" w14:textId="77777777" w:rsidR="005F2FE1" w:rsidRPr="007E528A" w:rsidRDefault="005F2FE1" w:rsidP="007E528A">
            <w:pPr>
              <w:pStyle w:val="plattetekst0"/>
              <w:spacing w:after="0"/>
              <w:jc w:val="center"/>
              <w:rPr>
                <w:rFonts w:ascii="Verdana" w:hAnsi="Verdana"/>
                <w:noProof/>
                <w:sz w:val="16"/>
                <w:szCs w:val="16"/>
              </w:rPr>
            </w:pPr>
            <w:r w:rsidRPr="007E528A">
              <w:rPr>
                <w:rFonts w:ascii="Verdana" w:hAnsi="Verdana"/>
                <w:noProof/>
                <w:sz w:val="16"/>
                <w:szCs w:val="16"/>
              </w:rPr>
              <w:t>0..1</w:t>
            </w:r>
          </w:p>
        </w:tc>
      </w:tr>
      <w:tr w:rsidR="005F2FE1" w:rsidRPr="007E528A" w14:paraId="072844EC" w14:textId="77777777" w:rsidTr="00F8674A">
        <w:tc>
          <w:tcPr>
            <w:tcW w:w="3261" w:type="dxa"/>
          </w:tcPr>
          <w:p w14:paraId="4E336991" w14:textId="77777777" w:rsidR="005F2FE1" w:rsidRPr="007E528A" w:rsidRDefault="005F2FE1" w:rsidP="00A11CC5">
            <w:pPr>
              <w:pStyle w:val="plattetekst0"/>
              <w:spacing w:after="0"/>
              <w:rPr>
                <w:rFonts w:ascii="Verdana" w:hAnsi="Verdana"/>
                <w:sz w:val="16"/>
                <w:szCs w:val="16"/>
              </w:rPr>
            </w:pPr>
            <w:r w:rsidRPr="007E528A">
              <w:rPr>
                <w:rFonts w:ascii="Verdana" w:hAnsi="Verdana"/>
                <w:sz w:val="16"/>
                <w:szCs w:val="16"/>
              </w:rPr>
              <w:t>Beleidsdocument</w:t>
            </w:r>
          </w:p>
          <w:p w14:paraId="2565B6F8" w14:textId="77777777" w:rsidR="005F2FE1" w:rsidRPr="007E528A" w:rsidRDefault="005F2FE1" w:rsidP="00A11CC5">
            <w:pPr>
              <w:pStyle w:val="plattetekst0"/>
              <w:spacing w:after="0"/>
              <w:rPr>
                <w:rFonts w:ascii="Verdana" w:hAnsi="Verdana"/>
                <w:i/>
                <w:sz w:val="16"/>
                <w:szCs w:val="16"/>
              </w:rPr>
            </w:pPr>
            <w:r w:rsidRPr="007E528A">
              <w:rPr>
                <w:rFonts w:ascii="Verdana" w:hAnsi="Verdana"/>
                <w:i/>
                <w:sz w:val="16"/>
                <w:szCs w:val="16"/>
              </w:rPr>
              <w:t>(alleen bij beleidsplannen)</w:t>
            </w:r>
          </w:p>
        </w:tc>
        <w:tc>
          <w:tcPr>
            <w:tcW w:w="2409" w:type="dxa"/>
          </w:tcPr>
          <w:p w14:paraId="4A291306" w14:textId="77777777" w:rsidR="005F2FE1" w:rsidRPr="007E528A" w:rsidRDefault="005F2FE1" w:rsidP="00A11CC5">
            <w:pPr>
              <w:pStyle w:val="plattetekst0"/>
              <w:spacing w:after="0"/>
              <w:rPr>
                <w:rFonts w:ascii="Verdana" w:hAnsi="Verdana" w:cs="Courier New"/>
                <w:noProof/>
                <w:sz w:val="16"/>
                <w:szCs w:val="16"/>
              </w:rPr>
            </w:pPr>
            <w:r w:rsidRPr="007E528A">
              <w:rPr>
                <w:rFonts w:ascii="Verdana" w:hAnsi="Verdana" w:cs="Courier New"/>
                <w:noProof/>
                <w:sz w:val="16"/>
                <w:szCs w:val="16"/>
              </w:rPr>
              <w:t xml:space="preserve"> d_[idn]</w:t>
            </w:r>
          </w:p>
        </w:tc>
        <w:tc>
          <w:tcPr>
            <w:tcW w:w="1701" w:type="dxa"/>
          </w:tcPr>
          <w:p w14:paraId="24CB993C" w14:textId="77777777" w:rsidR="005F2FE1" w:rsidRPr="007E528A" w:rsidRDefault="005F2FE1" w:rsidP="00A11CC5">
            <w:pPr>
              <w:pStyle w:val="plattetekst0"/>
              <w:spacing w:after="0"/>
              <w:rPr>
                <w:rFonts w:ascii="Verdana" w:hAnsi="Verdana"/>
                <w:noProof/>
                <w:sz w:val="16"/>
                <w:szCs w:val="16"/>
              </w:rPr>
            </w:pPr>
            <w:r w:rsidRPr="007E528A">
              <w:rPr>
                <w:rFonts w:ascii="Verdana" w:hAnsi="Verdana"/>
                <w:noProof/>
                <w:sz w:val="16"/>
                <w:szCs w:val="16"/>
              </w:rPr>
              <w:t>PDF</w:t>
            </w:r>
          </w:p>
        </w:tc>
        <w:tc>
          <w:tcPr>
            <w:tcW w:w="1276" w:type="dxa"/>
          </w:tcPr>
          <w:p w14:paraId="31C25449" w14:textId="77777777" w:rsidR="005F2FE1" w:rsidRPr="007E528A" w:rsidRDefault="005F2FE1" w:rsidP="007E528A">
            <w:pPr>
              <w:pStyle w:val="plattetekst0"/>
              <w:keepNext/>
              <w:spacing w:after="0"/>
              <w:jc w:val="center"/>
              <w:rPr>
                <w:rFonts w:ascii="Verdana" w:hAnsi="Verdana"/>
                <w:noProof/>
                <w:sz w:val="16"/>
                <w:szCs w:val="16"/>
              </w:rPr>
            </w:pPr>
            <w:r w:rsidRPr="007E528A">
              <w:rPr>
                <w:rFonts w:ascii="Verdana" w:hAnsi="Verdana"/>
                <w:noProof/>
                <w:sz w:val="16"/>
                <w:szCs w:val="16"/>
              </w:rPr>
              <w:t>0..1</w:t>
            </w:r>
          </w:p>
        </w:tc>
      </w:tr>
      <w:tr w:rsidR="005F2FE1" w:rsidRPr="007E528A" w14:paraId="1002DBC6" w14:textId="77777777" w:rsidTr="00F8674A">
        <w:tc>
          <w:tcPr>
            <w:tcW w:w="3261" w:type="dxa"/>
          </w:tcPr>
          <w:p w14:paraId="2EE8C164" w14:textId="77777777" w:rsidR="005F2FE1" w:rsidRPr="007E528A" w:rsidRDefault="005F2FE1" w:rsidP="00A11CC5">
            <w:pPr>
              <w:pStyle w:val="plattetekst0"/>
              <w:spacing w:after="0"/>
              <w:rPr>
                <w:rFonts w:ascii="Verdana" w:hAnsi="Verdana"/>
                <w:sz w:val="16"/>
                <w:szCs w:val="16"/>
              </w:rPr>
            </w:pPr>
            <w:r w:rsidRPr="007E528A">
              <w:rPr>
                <w:rFonts w:ascii="Verdana" w:hAnsi="Verdana"/>
                <w:sz w:val="16"/>
                <w:szCs w:val="16"/>
              </w:rPr>
              <w:t>Bijlage bij beleidsdocument</w:t>
            </w:r>
          </w:p>
          <w:p w14:paraId="324FE0E3" w14:textId="77777777" w:rsidR="005F2FE1" w:rsidRPr="007E528A" w:rsidRDefault="005F2FE1" w:rsidP="00A11CC5">
            <w:pPr>
              <w:pStyle w:val="plattetekst0"/>
              <w:spacing w:after="0"/>
              <w:rPr>
                <w:rFonts w:ascii="Verdana" w:hAnsi="Verdana"/>
                <w:i/>
                <w:sz w:val="16"/>
                <w:szCs w:val="16"/>
              </w:rPr>
            </w:pPr>
            <w:r w:rsidRPr="007E528A">
              <w:rPr>
                <w:rFonts w:ascii="Verdana" w:hAnsi="Verdana"/>
                <w:i/>
                <w:sz w:val="16"/>
                <w:szCs w:val="16"/>
              </w:rPr>
              <w:t>(alleen bij beleidsplannen)</w:t>
            </w:r>
          </w:p>
        </w:tc>
        <w:tc>
          <w:tcPr>
            <w:tcW w:w="2409" w:type="dxa"/>
          </w:tcPr>
          <w:p w14:paraId="3D7329D9" w14:textId="77777777" w:rsidR="005F2FE1" w:rsidRPr="007E528A" w:rsidRDefault="005F2FE1" w:rsidP="00A11CC5">
            <w:pPr>
              <w:pStyle w:val="plattetekst0"/>
              <w:spacing w:after="0"/>
              <w:rPr>
                <w:rFonts w:ascii="Verdana" w:hAnsi="Verdana" w:cs="Courier New"/>
                <w:noProof/>
                <w:sz w:val="16"/>
                <w:szCs w:val="16"/>
              </w:rPr>
            </w:pPr>
            <w:r w:rsidRPr="007E528A">
              <w:rPr>
                <w:rFonts w:ascii="Verdana" w:hAnsi="Verdana" w:cs="Courier New"/>
                <w:noProof/>
                <w:sz w:val="16"/>
                <w:szCs w:val="16"/>
              </w:rPr>
              <w:t>db_[idn]</w:t>
            </w:r>
          </w:p>
        </w:tc>
        <w:tc>
          <w:tcPr>
            <w:tcW w:w="1701" w:type="dxa"/>
          </w:tcPr>
          <w:p w14:paraId="06194B51" w14:textId="77777777" w:rsidR="005F2FE1" w:rsidRPr="007E528A" w:rsidRDefault="005F2FE1" w:rsidP="00A11CC5">
            <w:pPr>
              <w:pStyle w:val="plattetekst0"/>
              <w:spacing w:after="0"/>
              <w:rPr>
                <w:rFonts w:ascii="Verdana" w:hAnsi="Verdana"/>
                <w:noProof/>
                <w:sz w:val="16"/>
                <w:szCs w:val="16"/>
              </w:rPr>
            </w:pPr>
            <w:r w:rsidRPr="007E528A">
              <w:rPr>
                <w:rFonts w:ascii="Verdana" w:hAnsi="Verdana"/>
                <w:noProof/>
                <w:sz w:val="16"/>
                <w:szCs w:val="16"/>
              </w:rPr>
              <w:t>PDF</w:t>
            </w:r>
          </w:p>
        </w:tc>
        <w:tc>
          <w:tcPr>
            <w:tcW w:w="1276" w:type="dxa"/>
          </w:tcPr>
          <w:p w14:paraId="136B21F8" w14:textId="77777777" w:rsidR="005F2FE1" w:rsidRPr="007E528A" w:rsidRDefault="005F2FE1" w:rsidP="007E528A">
            <w:pPr>
              <w:pStyle w:val="plattetekst0"/>
              <w:keepNext/>
              <w:spacing w:after="0"/>
              <w:jc w:val="center"/>
              <w:rPr>
                <w:rFonts w:ascii="Verdana" w:hAnsi="Verdana"/>
                <w:noProof/>
                <w:sz w:val="16"/>
                <w:szCs w:val="16"/>
              </w:rPr>
            </w:pPr>
            <w:r w:rsidRPr="007E528A">
              <w:rPr>
                <w:rFonts w:ascii="Verdana" w:hAnsi="Verdana"/>
                <w:noProof/>
                <w:sz w:val="16"/>
                <w:szCs w:val="16"/>
              </w:rPr>
              <w:t>0..1</w:t>
            </w:r>
          </w:p>
        </w:tc>
      </w:tr>
      <w:tr w:rsidR="005F2FE1" w:rsidRPr="007E528A" w14:paraId="18D4A6E2" w14:textId="77777777" w:rsidTr="00F8674A">
        <w:tc>
          <w:tcPr>
            <w:tcW w:w="3261" w:type="dxa"/>
          </w:tcPr>
          <w:p w14:paraId="58B5E2A4" w14:textId="77777777" w:rsidR="005F2FE1" w:rsidRPr="007E528A" w:rsidRDefault="005F2FE1" w:rsidP="00A11CC5">
            <w:pPr>
              <w:pStyle w:val="plattetekst0"/>
              <w:spacing w:after="0"/>
              <w:rPr>
                <w:rFonts w:ascii="Verdana" w:hAnsi="Verdana"/>
                <w:sz w:val="16"/>
                <w:szCs w:val="16"/>
              </w:rPr>
            </w:pPr>
            <w:r w:rsidRPr="007E528A">
              <w:rPr>
                <w:rFonts w:ascii="Verdana" w:hAnsi="Verdana"/>
                <w:sz w:val="16"/>
                <w:szCs w:val="16"/>
              </w:rPr>
              <w:t>Beleidstekst</w:t>
            </w:r>
          </w:p>
          <w:p w14:paraId="54C491C2" w14:textId="77777777" w:rsidR="005F2FE1" w:rsidRPr="007E528A" w:rsidRDefault="005F2FE1" w:rsidP="00A11CC5">
            <w:pPr>
              <w:pStyle w:val="plattetekst0"/>
              <w:spacing w:after="0"/>
              <w:rPr>
                <w:rFonts w:ascii="Verdana" w:hAnsi="Verdana"/>
                <w:sz w:val="16"/>
                <w:szCs w:val="16"/>
              </w:rPr>
            </w:pPr>
            <w:r w:rsidRPr="007E528A">
              <w:rPr>
                <w:rFonts w:ascii="Verdana" w:hAnsi="Verdana"/>
                <w:i/>
                <w:sz w:val="16"/>
                <w:szCs w:val="16"/>
              </w:rPr>
              <w:t>(alleen bij beleidsplannen)</w:t>
            </w:r>
          </w:p>
        </w:tc>
        <w:tc>
          <w:tcPr>
            <w:tcW w:w="2409" w:type="dxa"/>
          </w:tcPr>
          <w:p w14:paraId="141893B3" w14:textId="77777777" w:rsidR="005F2FE1" w:rsidRPr="007E528A" w:rsidRDefault="005F2FE1" w:rsidP="00A11CC5">
            <w:pPr>
              <w:pStyle w:val="plattetekst0"/>
              <w:spacing w:after="0"/>
              <w:rPr>
                <w:rFonts w:ascii="Verdana" w:hAnsi="Verdana" w:cs="Courier New"/>
                <w:noProof/>
                <w:sz w:val="16"/>
                <w:szCs w:val="16"/>
              </w:rPr>
            </w:pPr>
            <w:r w:rsidRPr="007E528A">
              <w:rPr>
                <w:rFonts w:ascii="Verdana" w:hAnsi="Verdana" w:cs="Courier New"/>
                <w:noProof/>
                <w:sz w:val="16"/>
                <w:szCs w:val="16"/>
              </w:rPr>
              <w:t xml:space="preserve"> b_[idn]       als A=1</w:t>
            </w:r>
          </w:p>
          <w:p w14:paraId="0DE6F3CD" w14:textId="77777777" w:rsidR="005F2FE1" w:rsidRPr="007E528A" w:rsidRDefault="005F2FE1" w:rsidP="00A11CC5">
            <w:pPr>
              <w:pStyle w:val="plattetekst0"/>
              <w:spacing w:after="0"/>
              <w:rPr>
                <w:rFonts w:ascii="Verdana" w:hAnsi="Verdana" w:cs="Courier New"/>
                <w:noProof/>
                <w:sz w:val="16"/>
                <w:szCs w:val="16"/>
              </w:rPr>
            </w:pPr>
            <w:r w:rsidRPr="007E528A">
              <w:rPr>
                <w:rFonts w:ascii="Verdana" w:hAnsi="Verdana" w:cs="Courier New"/>
                <w:noProof/>
                <w:sz w:val="16"/>
                <w:szCs w:val="16"/>
              </w:rPr>
              <w:t xml:space="preserve"> b_[idn]_[xxx] als A&gt;1</w:t>
            </w:r>
          </w:p>
        </w:tc>
        <w:tc>
          <w:tcPr>
            <w:tcW w:w="1701" w:type="dxa"/>
          </w:tcPr>
          <w:p w14:paraId="7023B4AB" w14:textId="77777777" w:rsidR="005F2FE1" w:rsidRPr="007E528A" w:rsidRDefault="005F2FE1" w:rsidP="00A11CC5">
            <w:pPr>
              <w:pStyle w:val="plattetekst0"/>
              <w:spacing w:after="0"/>
              <w:rPr>
                <w:rFonts w:ascii="Verdana" w:hAnsi="Verdana"/>
                <w:noProof/>
                <w:sz w:val="16"/>
                <w:szCs w:val="16"/>
              </w:rPr>
            </w:pPr>
            <w:r w:rsidRPr="007E528A">
              <w:rPr>
                <w:rFonts w:ascii="Verdana" w:hAnsi="Verdana"/>
                <w:noProof/>
                <w:sz w:val="16"/>
                <w:szCs w:val="16"/>
              </w:rPr>
              <w:t>PDF als A=1</w:t>
            </w:r>
          </w:p>
          <w:p w14:paraId="24D702FA" w14:textId="77777777" w:rsidR="005F2FE1" w:rsidRPr="007E528A" w:rsidRDefault="005F2FE1" w:rsidP="00A11CC5">
            <w:pPr>
              <w:pStyle w:val="plattetekst0"/>
              <w:spacing w:after="0"/>
              <w:rPr>
                <w:rFonts w:ascii="Verdana" w:hAnsi="Verdana"/>
                <w:noProof/>
                <w:sz w:val="16"/>
                <w:szCs w:val="16"/>
              </w:rPr>
            </w:pPr>
            <w:r w:rsidRPr="007E528A">
              <w:rPr>
                <w:rFonts w:ascii="Verdana" w:hAnsi="Verdana"/>
                <w:noProof/>
                <w:sz w:val="16"/>
                <w:szCs w:val="16"/>
              </w:rPr>
              <w:t>HTML als A&gt;1</w:t>
            </w:r>
          </w:p>
        </w:tc>
        <w:tc>
          <w:tcPr>
            <w:tcW w:w="1276" w:type="dxa"/>
          </w:tcPr>
          <w:p w14:paraId="6799F83A" w14:textId="77777777" w:rsidR="005F2FE1" w:rsidRPr="007E528A" w:rsidRDefault="005F2FE1" w:rsidP="007E528A">
            <w:pPr>
              <w:pStyle w:val="plattetekst0"/>
              <w:keepNext/>
              <w:spacing w:after="0"/>
              <w:jc w:val="center"/>
              <w:rPr>
                <w:rFonts w:ascii="Verdana" w:hAnsi="Verdana"/>
                <w:noProof/>
                <w:sz w:val="16"/>
                <w:szCs w:val="16"/>
              </w:rPr>
            </w:pPr>
            <w:r w:rsidRPr="007E528A">
              <w:rPr>
                <w:rFonts w:ascii="Verdana" w:hAnsi="Verdana"/>
                <w:noProof/>
                <w:sz w:val="16"/>
                <w:szCs w:val="16"/>
              </w:rPr>
              <w:t>0..*</w:t>
            </w:r>
          </w:p>
        </w:tc>
      </w:tr>
      <w:tr w:rsidR="005F2FE1" w:rsidRPr="007E528A" w14:paraId="6263BCC0" w14:textId="77777777" w:rsidTr="00F8674A">
        <w:tc>
          <w:tcPr>
            <w:tcW w:w="3261" w:type="dxa"/>
          </w:tcPr>
          <w:p w14:paraId="3112EF77" w14:textId="77777777" w:rsidR="005F2FE1" w:rsidRPr="00E11AEE" w:rsidRDefault="005F2FE1" w:rsidP="00A11CC5">
            <w:pPr>
              <w:pStyle w:val="plattetekst0"/>
              <w:spacing w:after="0"/>
              <w:rPr>
                <w:rFonts w:ascii="Verdana" w:hAnsi="Verdana"/>
                <w:sz w:val="16"/>
                <w:szCs w:val="16"/>
              </w:rPr>
            </w:pPr>
            <w:r w:rsidRPr="007E528A">
              <w:rPr>
                <w:rFonts w:ascii="Verdana" w:hAnsi="Verdana"/>
                <w:sz w:val="16"/>
                <w:szCs w:val="16"/>
              </w:rPr>
              <w:t>Besluitdocument</w:t>
            </w:r>
          </w:p>
        </w:tc>
        <w:tc>
          <w:tcPr>
            <w:tcW w:w="2409" w:type="dxa"/>
          </w:tcPr>
          <w:p w14:paraId="3E796705" w14:textId="77777777" w:rsidR="005F2FE1" w:rsidRPr="007E528A" w:rsidRDefault="005F2FE1" w:rsidP="00A11CC5">
            <w:pPr>
              <w:pStyle w:val="plattetekst0"/>
              <w:spacing w:after="0"/>
              <w:rPr>
                <w:rFonts w:ascii="Verdana" w:hAnsi="Verdana" w:cs="Courier New"/>
                <w:noProof/>
                <w:sz w:val="16"/>
                <w:szCs w:val="16"/>
              </w:rPr>
            </w:pPr>
            <w:r w:rsidRPr="007E528A">
              <w:rPr>
                <w:rFonts w:ascii="Verdana" w:hAnsi="Verdana" w:cs="Courier New"/>
                <w:noProof/>
                <w:sz w:val="16"/>
                <w:szCs w:val="16"/>
              </w:rPr>
              <w:t>bd_[idn]</w:t>
            </w:r>
          </w:p>
        </w:tc>
        <w:tc>
          <w:tcPr>
            <w:tcW w:w="1701" w:type="dxa"/>
          </w:tcPr>
          <w:p w14:paraId="52720CE6" w14:textId="77777777" w:rsidR="005F2FE1" w:rsidRPr="007E528A" w:rsidRDefault="005F2FE1" w:rsidP="00A11CC5">
            <w:pPr>
              <w:pStyle w:val="plattetekst0"/>
              <w:spacing w:after="0"/>
              <w:rPr>
                <w:rFonts w:ascii="Verdana" w:hAnsi="Verdana"/>
                <w:noProof/>
                <w:sz w:val="16"/>
                <w:szCs w:val="16"/>
              </w:rPr>
            </w:pPr>
            <w:r w:rsidRPr="007E528A">
              <w:rPr>
                <w:rFonts w:ascii="Verdana" w:hAnsi="Verdana"/>
                <w:noProof/>
                <w:sz w:val="16"/>
                <w:szCs w:val="16"/>
              </w:rPr>
              <w:t>HTML of PDF</w:t>
            </w:r>
          </w:p>
        </w:tc>
        <w:tc>
          <w:tcPr>
            <w:tcW w:w="1276" w:type="dxa"/>
          </w:tcPr>
          <w:p w14:paraId="7C65A479" w14:textId="77777777" w:rsidR="005F2FE1" w:rsidRPr="007E528A" w:rsidRDefault="005F2FE1" w:rsidP="007E528A">
            <w:pPr>
              <w:pStyle w:val="plattetekst0"/>
              <w:keepNext/>
              <w:spacing w:after="0"/>
              <w:jc w:val="center"/>
              <w:rPr>
                <w:rFonts w:ascii="Verdana" w:hAnsi="Verdana"/>
                <w:noProof/>
                <w:sz w:val="16"/>
                <w:szCs w:val="16"/>
              </w:rPr>
            </w:pPr>
            <w:r w:rsidRPr="007E528A">
              <w:rPr>
                <w:rFonts w:ascii="Verdana" w:hAnsi="Verdana"/>
                <w:noProof/>
                <w:sz w:val="16"/>
                <w:szCs w:val="16"/>
              </w:rPr>
              <w:t>0..1</w:t>
            </w:r>
          </w:p>
        </w:tc>
      </w:tr>
      <w:tr w:rsidR="005F2FE1" w:rsidRPr="007E528A" w14:paraId="48BCCE23" w14:textId="77777777" w:rsidTr="00F8674A">
        <w:tc>
          <w:tcPr>
            <w:tcW w:w="3261" w:type="dxa"/>
          </w:tcPr>
          <w:p w14:paraId="274D0943" w14:textId="77777777" w:rsidR="005F2FE1" w:rsidRPr="007E528A" w:rsidRDefault="005F2FE1" w:rsidP="00A11CC5">
            <w:pPr>
              <w:pStyle w:val="plattetekst0"/>
              <w:spacing w:after="0"/>
              <w:rPr>
                <w:rFonts w:ascii="Verdana" w:hAnsi="Verdana"/>
                <w:sz w:val="16"/>
                <w:szCs w:val="16"/>
              </w:rPr>
            </w:pPr>
            <w:r w:rsidRPr="007E528A">
              <w:rPr>
                <w:rFonts w:ascii="Verdana" w:hAnsi="Verdana"/>
                <w:sz w:val="16"/>
                <w:szCs w:val="16"/>
              </w:rPr>
              <w:t>Ondergrond</w:t>
            </w:r>
          </w:p>
        </w:tc>
        <w:tc>
          <w:tcPr>
            <w:tcW w:w="5386" w:type="dxa"/>
            <w:gridSpan w:val="3"/>
          </w:tcPr>
          <w:p w14:paraId="51691E50" w14:textId="77777777" w:rsidR="00BE62BB" w:rsidRDefault="005F2FE1">
            <w:pPr>
              <w:pStyle w:val="plattetekst0"/>
              <w:spacing w:after="0"/>
              <w:rPr>
                <w:rFonts w:ascii="Verdana" w:hAnsi="Verdana"/>
                <w:noProof/>
                <w:sz w:val="16"/>
                <w:szCs w:val="16"/>
              </w:rPr>
            </w:pPr>
            <w:r w:rsidRPr="007E528A">
              <w:rPr>
                <w:rFonts w:ascii="Verdana" w:hAnsi="Verdana"/>
                <w:noProof/>
                <w:sz w:val="16"/>
                <w:szCs w:val="16"/>
              </w:rPr>
              <w:t>Dit onderdeel hoeft, in tegenstelling tot de Praktijkrichtlijnen 2006, niet te worden uitgewisseld</w:t>
            </w:r>
          </w:p>
        </w:tc>
      </w:tr>
      <w:tr w:rsidR="005F2FE1" w:rsidRPr="007E528A" w14:paraId="326672C0" w14:textId="77777777" w:rsidTr="00F8674A">
        <w:tc>
          <w:tcPr>
            <w:tcW w:w="3261" w:type="dxa"/>
          </w:tcPr>
          <w:p w14:paraId="0E3CDDD9" w14:textId="77777777" w:rsidR="005F2FE1" w:rsidRPr="007E528A" w:rsidRDefault="005F2FE1" w:rsidP="00A11CC5">
            <w:pPr>
              <w:pStyle w:val="plattetekst0"/>
              <w:spacing w:after="0"/>
              <w:rPr>
                <w:rFonts w:ascii="Verdana" w:hAnsi="Verdana"/>
                <w:sz w:val="16"/>
                <w:szCs w:val="16"/>
              </w:rPr>
            </w:pPr>
            <w:r w:rsidRPr="007E528A">
              <w:rPr>
                <w:rFonts w:ascii="Verdana" w:hAnsi="Verdana"/>
                <w:sz w:val="16"/>
                <w:szCs w:val="16"/>
              </w:rPr>
              <w:t>Plotfile</w:t>
            </w:r>
          </w:p>
        </w:tc>
        <w:tc>
          <w:tcPr>
            <w:tcW w:w="5386" w:type="dxa"/>
            <w:gridSpan w:val="3"/>
          </w:tcPr>
          <w:p w14:paraId="50178C19" w14:textId="77777777" w:rsidR="00BE62BB" w:rsidRDefault="005F2FE1">
            <w:pPr>
              <w:pStyle w:val="plattetekst0"/>
              <w:spacing w:after="0"/>
              <w:rPr>
                <w:rFonts w:ascii="Verdana" w:hAnsi="Verdana"/>
                <w:noProof/>
                <w:sz w:val="16"/>
                <w:szCs w:val="16"/>
              </w:rPr>
            </w:pPr>
            <w:r w:rsidRPr="007E528A">
              <w:rPr>
                <w:rFonts w:ascii="Verdana" w:hAnsi="Verdana"/>
                <w:noProof/>
                <w:sz w:val="16"/>
                <w:szCs w:val="16"/>
              </w:rPr>
              <w:t>Dit onderdeel hoeft, in tegenstelling tot de Praktijkrichtlijnen 2006, niet te worden uitgewisseld</w:t>
            </w:r>
          </w:p>
        </w:tc>
      </w:tr>
      <w:tr w:rsidR="005F2FE1" w:rsidRPr="007E528A" w14:paraId="74E5EF59" w14:textId="77777777" w:rsidTr="00F8674A">
        <w:tc>
          <w:tcPr>
            <w:tcW w:w="3261" w:type="dxa"/>
          </w:tcPr>
          <w:p w14:paraId="1F4CF729" w14:textId="3217413D" w:rsidR="005F2FE1" w:rsidRPr="007E528A" w:rsidRDefault="005F2FE1" w:rsidP="00A11CC5">
            <w:pPr>
              <w:pStyle w:val="plattetekst0"/>
              <w:spacing w:after="0"/>
              <w:rPr>
                <w:rFonts w:ascii="Verdana" w:hAnsi="Verdana"/>
                <w:sz w:val="16"/>
                <w:szCs w:val="16"/>
              </w:rPr>
            </w:pPr>
            <w:r w:rsidRPr="007E528A">
              <w:rPr>
                <w:rFonts w:ascii="Verdana" w:hAnsi="Verdana"/>
                <w:sz w:val="16"/>
                <w:szCs w:val="16"/>
              </w:rPr>
              <w:t>Geleideformulier</w:t>
            </w:r>
            <w:r w:rsidR="005341BD">
              <w:rPr>
                <w:rFonts w:ascii="Verdana" w:hAnsi="Verdana"/>
                <w:sz w:val="16"/>
                <w:szCs w:val="16"/>
              </w:rPr>
              <w:t>*</w:t>
            </w:r>
          </w:p>
        </w:tc>
        <w:tc>
          <w:tcPr>
            <w:tcW w:w="2409" w:type="dxa"/>
          </w:tcPr>
          <w:p w14:paraId="66B29757" w14:textId="77777777" w:rsidR="005F2FE1" w:rsidRPr="007E528A" w:rsidRDefault="005F2FE1" w:rsidP="00A11CC5">
            <w:pPr>
              <w:pStyle w:val="plattetekst0"/>
              <w:spacing w:after="0"/>
              <w:rPr>
                <w:rFonts w:ascii="Verdana" w:hAnsi="Verdana" w:cs="Courier New"/>
                <w:noProof/>
                <w:sz w:val="16"/>
                <w:szCs w:val="16"/>
              </w:rPr>
            </w:pPr>
            <w:r w:rsidRPr="007E528A">
              <w:rPr>
                <w:rFonts w:ascii="Verdana" w:hAnsi="Verdana" w:cs="Courier New"/>
                <w:noProof/>
                <w:sz w:val="16"/>
                <w:szCs w:val="16"/>
              </w:rPr>
              <w:t xml:space="preserve"> g_[idn]</w:t>
            </w:r>
          </w:p>
        </w:tc>
        <w:tc>
          <w:tcPr>
            <w:tcW w:w="1701" w:type="dxa"/>
          </w:tcPr>
          <w:p w14:paraId="6C64CE54" w14:textId="77777777" w:rsidR="00BE62BB" w:rsidRDefault="005F2FE1">
            <w:pPr>
              <w:pStyle w:val="plattetekst0"/>
              <w:spacing w:after="0"/>
              <w:rPr>
                <w:rFonts w:ascii="Verdana" w:hAnsi="Verdana"/>
                <w:noProof/>
                <w:sz w:val="16"/>
                <w:szCs w:val="16"/>
              </w:rPr>
            </w:pPr>
            <w:r w:rsidRPr="007E528A">
              <w:rPr>
                <w:rFonts w:ascii="Verdana" w:hAnsi="Verdana"/>
                <w:noProof/>
                <w:sz w:val="16"/>
                <w:szCs w:val="16"/>
              </w:rPr>
              <w:t>PDF of XML</w:t>
            </w:r>
          </w:p>
        </w:tc>
        <w:tc>
          <w:tcPr>
            <w:tcW w:w="1276" w:type="dxa"/>
          </w:tcPr>
          <w:p w14:paraId="724C51AB" w14:textId="77777777" w:rsidR="005F2FE1" w:rsidRPr="007E528A" w:rsidRDefault="005F2FE1" w:rsidP="007E528A">
            <w:pPr>
              <w:pStyle w:val="plattetekst0"/>
              <w:keepNext/>
              <w:spacing w:after="0"/>
              <w:jc w:val="center"/>
              <w:rPr>
                <w:rFonts w:ascii="Verdana" w:hAnsi="Verdana"/>
                <w:noProof/>
                <w:sz w:val="16"/>
                <w:szCs w:val="16"/>
              </w:rPr>
            </w:pPr>
            <w:r w:rsidRPr="007E528A">
              <w:rPr>
                <w:rFonts w:ascii="Verdana" w:hAnsi="Verdana"/>
                <w:noProof/>
                <w:sz w:val="16"/>
                <w:szCs w:val="16"/>
              </w:rPr>
              <w:t>0..1</w:t>
            </w:r>
          </w:p>
        </w:tc>
      </w:tr>
    </w:tbl>
    <w:p w14:paraId="341C2EA1" w14:textId="13269E34" w:rsidR="00E22B8C" w:rsidRPr="00C53E41" w:rsidRDefault="005341BD" w:rsidP="00E43079">
      <w:r w:rsidRPr="003E05C9">
        <w:rPr>
          <w:i/>
          <w:iCs/>
        </w:rPr>
        <w:t>* Het betreft hier het geleideformulier zoals genoemd in de diverse praktijkrichtlijnen ‘2006’ en niet het geleideformulier zoals genoemd in de STRI2008. Het geleidformulier kan zowel in PDF als ook in XML opgeleverd worden, maar er is geen XML-schema voor opgesteld.</w:t>
      </w:r>
    </w:p>
    <w:p w14:paraId="3835B5B9" w14:textId="77777777" w:rsidR="00902C21" w:rsidRDefault="00902C21" w:rsidP="005E79D7"/>
    <w:p w14:paraId="7F894EDF" w14:textId="77777777" w:rsidR="00902C21" w:rsidRDefault="00902C21" w:rsidP="005E79D7"/>
    <w:p w14:paraId="51A3CAF4" w14:textId="77777777" w:rsidR="005E79D7" w:rsidRPr="005C4297" w:rsidRDefault="005E79D7" w:rsidP="005E79D7">
      <w:pPr>
        <w:rPr>
          <w:b/>
          <w:bCs/>
        </w:rPr>
      </w:pPr>
      <w:r w:rsidRPr="005C4297">
        <w:rPr>
          <w:b/>
          <w:bCs/>
        </w:rPr>
        <w:t>Verklaring bij Tabel 1:</w:t>
      </w:r>
    </w:p>
    <w:tbl>
      <w:tblPr>
        <w:tblStyle w:val="Tabelraster"/>
        <w:tblW w:w="0" w:type="auto"/>
        <w:tblLook w:val="04A0" w:firstRow="1" w:lastRow="0" w:firstColumn="1" w:lastColumn="0" w:noHBand="0" w:noVBand="1"/>
      </w:tblPr>
      <w:tblGrid>
        <w:gridCol w:w="1838"/>
        <w:gridCol w:w="6814"/>
      </w:tblGrid>
      <w:tr w:rsidR="00C53E41" w14:paraId="0EE2298B" w14:textId="77777777" w:rsidTr="00C53E41">
        <w:tc>
          <w:tcPr>
            <w:tcW w:w="1838" w:type="dxa"/>
          </w:tcPr>
          <w:p w14:paraId="3FAD4846" w14:textId="677A2AD5" w:rsidR="00C53E41" w:rsidRDefault="00C53E41" w:rsidP="005E79D7">
            <w:pPr>
              <w:rPr>
                <w:i/>
              </w:rPr>
            </w:pPr>
            <w:r w:rsidRPr="00C53E41">
              <w:rPr>
                <w:i/>
              </w:rPr>
              <w:t>Bestandstype</w:t>
            </w:r>
          </w:p>
        </w:tc>
        <w:tc>
          <w:tcPr>
            <w:tcW w:w="6814" w:type="dxa"/>
          </w:tcPr>
          <w:p w14:paraId="75BA808A" w14:textId="1099CC01" w:rsidR="00C53E41" w:rsidRDefault="00C53E41" w:rsidP="005E79D7">
            <w:pPr>
              <w:rPr>
                <w:i/>
              </w:rPr>
            </w:pPr>
            <w:r w:rsidRPr="00C53E41">
              <w:rPr>
                <w:i/>
              </w:rPr>
              <w:t>bestandstype van het onderdeel; voor versies van de bestandsformaten, zie 2.2</w:t>
            </w:r>
          </w:p>
        </w:tc>
      </w:tr>
      <w:tr w:rsidR="00C53E41" w14:paraId="28DFB032" w14:textId="77777777" w:rsidTr="00C53E41">
        <w:tc>
          <w:tcPr>
            <w:tcW w:w="1838" w:type="dxa"/>
          </w:tcPr>
          <w:p w14:paraId="15607345" w14:textId="4216FE92" w:rsidR="00C53E41" w:rsidRDefault="00C53E41" w:rsidP="005E79D7">
            <w:pPr>
              <w:rPr>
                <w:i/>
              </w:rPr>
            </w:pPr>
            <w:r w:rsidRPr="00C53E41">
              <w:rPr>
                <w:i/>
              </w:rPr>
              <w:t>[idn]</w:t>
            </w:r>
          </w:p>
        </w:tc>
        <w:tc>
          <w:tcPr>
            <w:tcW w:w="6814" w:type="dxa"/>
          </w:tcPr>
          <w:p w14:paraId="3A5CF93D" w14:textId="77777777" w:rsidR="00C53E41" w:rsidRPr="00C53E41" w:rsidRDefault="00C53E41" w:rsidP="00C53E41">
            <w:pPr>
              <w:rPr>
                <w:i/>
              </w:rPr>
            </w:pPr>
            <w:r w:rsidRPr="00C53E41">
              <w:rPr>
                <w:i/>
              </w:rPr>
              <w:t xml:space="preserve">identificatienummer van het werkingsgebied. Het identificatienummer is gedefinieerd in IMR2006. </w:t>
            </w:r>
          </w:p>
          <w:p w14:paraId="1BD25B06" w14:textId="77777777" w:rsidR="00C53E41" w:rsidRPr="00C53E41" w:rsidRDefault="00C53E41" w:rsidP="00C53E41">
            <w:pPr>
              <w:rPr>
                <w:i/>
              </w:rPr>
            </w:pPr>
            <w:r w:rsidRPr="00C53E41">
              <w:rPr>
                <w:i/>
              </w:rPr>
              <w:t>Digitale ruimtelijke plannen hebben normaliter een identificatie van maximaal 32 tekens die eindigt op een koppelstreepje ‘-‘.</w:t>
            </w:r>
          </w:p>
          <w:p w14:paraId="6FFAC20E" w14:textId="77777777" w:rsidR="00C53E41" w:rsidRPr="00C53E41" w:rsidRDefault="00C53E41" w:rsidP="00C53E41">
            <w:pPr>
              <w:rPr>
                <w:i/>
              </w:rPr>
            </w:pPr>
            <w:r w:rsidRPr="00C53E41">
              <w:rPr>
                <w:i/>
              </w:rPr>
              <w:t>De reguliere expressie voor het identificatienummer:</w:t>
            </w:r>
          </w:p>
          <w:p w14:paraId="01F37ADE" w14:textId="77777777" w:rsidR="00C53E41" w:rsidRPr="00C53E41" w:rsidRDefault="00C53E41" w:rsidP="00C53E41">
            <w:pPr>
              <w:rPr>
                <w:i/>
              </w:rPr>
            </w:pPr>
            <w:r w:rsidRPr="00C53E41">
              <w:rPr>
                <w:i/>
              </w:rPr>
              <w:t>NL\.IMRO\.[0-9]{8}[ A-Za-z0-9_\-\.]{1,15}-</w:t>
            </w:r>
          </w:p>
          <w:p w14:paraId="74BD39C9" w14:textId="77777777" w:rsidR="00C53E41" w:rsidRPr="00C53E41" w:rsidRDefault="00C53E41" w:rsidP="00C53E41">
            <w:pPr>
              <w:rPr>
                <w:i/>
              </w:rPr>
            </w:pPr>
          </w:p>
          <w:p w14:paraId="1A5EDB7F" w14:textId="77777777" w:rsidR="00C53E41" w:rsidRPr="00C53E41" w:rsidRDefault="00C53E41" w:rsidP="00C53E41">
            <w:pPr>
              <w:rPr>
                <w:i/>
              </w:rPr>
            </w:pPr>
            <w:r w:rsidRPr="00C53E41">
              <w:rPr>
                <w:i/>
              </w:rPr>
              <w:t>In uitzonderlijke gevallen is er bij bestemmingsplannen sprake van meerdere bestanden die samen één plangebied omvatten. Elk bestand een identificatie krijgen die bestaat uit dezelfde eerste serie van (maximaal) 32 tekens, gevolgd door een uniek volgnummer per bestand van eveneens maximaal 32 tekens (zie PRBP2006 § 3.2). De reguliere expressie voor het identificatienummer van bestemmingsplannen die uit meerdere bestanden bestaan:</w:t>
            </w:r>
          </w:p>
          <w:p w14:paraId="3032D344" w14:textId="44174AEA" w:rsidR="00C53E41" w:rsidRDefault="00C53E41" w:rsidP="00C53E41">
            <w:pPr>
              <w:rPr>
                <w:i/>
              </w:rPr>
            </w:pPr>
            <w:r w:rsidRPr="00C53E41">
              <w:rPr>
                <w:i/>
              </w:rPr>
              <w:t>NL\.IMRO\.[0-9]{8}[ A-Za-z0-9_\-\.]{1,15}-([A-Za-z0-9_\-\.]{1,32})?</w:t>
            </w:r>
          </w:p>
        </w:tc>
      </w:tr>
      <w:tr w:rsidR="00C53E41" w14:paraId="0373A7AB" w14:textId="77777777" w:rsidTr="00C53E41">
        <w:tc>
          <w:tcPr>
            <w:tcW w:w="1838" w:type="dxa"/>
          </w:tcPr>
          <w:p w14:paraId="2877357F" w14:textId="0115B65A" w:rsidR="00C53E41" w:rsidRDefault="00C53E41" w:rsidP="005E79D7">
            <w:pPr>
              <w:rPr>
                <w:i/>
              </w:rPr>
            </w:pPr>
            <w:r w:rsidRPr="00C53E41">
              <w:rPr>
                <w:i/>
              </w:rPr>
              <w:t>[xxx]</w:t>
            </w:r>
          </w:p>
        </w:tc>
        <w:tc>
          <w:tcPr>
            <w:tcW w:w="6814" w:type="dxa"/>
          </w:tcPr>
          <w:p w14:paraId="004C1FFC" w14:textId="190EB996" w:rsidR="00C53E41" w:rsidRDefault="00C53E41" w:rsidP="005E79D7">
            <w:pPr>
              <w:rPr>
                <w:i/>
              </w:rPr>
            </w:pPr>
            <w:r w:rsidRPr="00C53E41">
              <w:rPr>
                <w:i/>
              </w:rPr>
              <w:t>tekstuele extensie als onderdeel van de bestandsnaam, zie 2.3</w:t>
            </w:r>
          </w:p>
        </w:tc>
      </w:tr>
      <w:tr w:rsidR="00C53E41" w14:paraId="45D5293B" w14:textId="77777777" w:rsidTr="00C53E41">
        <w:tc>
          <w:tcPr>
            <w:tcW w:w="1838" w:type="dxa"/>
          </w:tcPr>
          <w:p w14:paraId="06F4098B" w14:textId="7B8BF4C0" w:rsidR="00C53E41" w:rsidRDefault="00C53E41" w:rsidP="005E79D7">
            <w:pPr>
              <w:rPr>
                <w:i/>
              </w:rPr>
            </w:pPr>
            <w:r w:rsidRPr="00C53E41">
              <w:rPr>
                <w:i/>
              </w:rPr>
              <w:t>Aantal (A)</w:t>
            </w:r>
          </w:p>
        </w:tc>
        <w:tc>
          <w:tcPr>
            <w:tcW w:w="6814" w:type="dxa"/>
          </w:tcPr>
          <w:p w14:paraId="19A3820A" w14:textId="77777777" w:rsidR="00C53E41" w:rsidRPr="00C53E41" w:rsidRDefault="00C53E41" w:rsidP="00C53E41">
            <w:pPr>
              <w:rPr>
                <w:i/>
              </w:rPr>
            </w:pPr>
            <w:r w:rsidRPr="00C53E41">
              <w:rPr>
                <w:i/>
              </w:rPr>
              <w:t>1</w:t>
            </w:r>
            <w:r w:rsidRPr="00C53E41">
              <w:rPr>
                <w:i/>
              </w:rPr>
              <w:tab/>
              <w:t>het onderdeel komt altijd precies 1 keer voor en is daarmee dus verplicht</w:t>
            </w:r>
          </w:p>
          <w:p w14:paraId="30C06910" w14:textId="77777777" w:rsidR="00C53E41" w:rsidRPr="00C53E41" w:rsidRDefault="00C53E41" w:rsidP="00C53E41">
            <w:pPr>
              <w:rPr>
                <w:i/>
              </w:rPr>
            </w:pPr>
            <w:r w:rsidRPr="00C53E41">
              <w:rPr>
                <w:i/>
              </w:rPr>
              <w:t>1..*</w:t>
            </w:r>
            <w:r w:rsidRPr="00C53E41">
              <w:rPr>
                <w:i/>
              </w:rPr>
              <w:tab/>
              <w:t xml:space="preserve">het onderdeel komt tenminste 1 keer voor en is daarmee dus verplicht </w:t>
            </w:r>
          </w:p>
          <w:p w14:paraId="608B63D3" w14:textId="77777777" w:rsidR="00C53E41" w:rsidRPr="00C53E41" w:rsidRDefault="00C53E41" w:rsidP="00C53E41">
            <w:pPr>
              <w:rPr>
                <w:i/>
              </w:rPr>
            </w:pPr>
            <w:r w:rsidRPr="00C53E41">
              <w:rPr>
                <w:i/>
              </w:rPr>
              <w:t>0..1</w:t>
            </w:r>
            <w:r w:rsidRPr="00C53E41">
              <w:rPr>
                <w:i/>
              </w:rPr>
              <w:tab/>
              <w:t>het onderdeel komt 0 of 1 keer voor en is dus optioneel</w:t>
            </w:r>
          </w:p>
          <w:p w14:paraId="5B1EC0BE" w14:textId="5E818DC3" w:rsidR="00C53E41" w:rsidRDefault="00C53E41" w:rsidP="00C53E41">
            <w:pPr>
              <w:rPr>
                <w:i/>
              </w:rPr>
            </w:pPr>
            <w:r w:rsidRPr="00C53E41">
              <w:rPr>
                <w:i/>
              </w:rPr>
              <w:t>0..*</w:t>
            </w:r>
            <w:r w:rsidRPr="00C53E41">
              <w:rPr>
                <w:i/>
              </w:rPr>
              <w:tab/>
              <w:t>het onderdeel komt 0 of meer keer voor en is dus optioneel</w:t>
            </w:r>
          </w:p>
        </w:tc>
      </w:tr>
    </w:tbl>
    <w:p w14:paraId="7959E0C6" w14:textId="77777777" w:rsidR="006A64C3" w:rsidRDefault="00334710" w:rsidP="0070311A">
      <w:pPr>
        <w:pStyle w:val="Kop2"/>
      </w:pPr>
      <w:bookmarkStart w:id="9" w:name="_Ref300235285"/>
      <w:bookmarkStart w:id="10" w:name="_Toc316546783"/>
      <w:r>
        <w:lastRenderedPageBreak/>
        <w:t>Versies van bestandsformaten</w:t>
      </w:r>
      <w:bookmarkEnd w:id="9"/>
      <w:bookmarkEnd w:id="10"/>
    </w:p>
    <w:p w14:paraId="08110C5C" w14:textId="77777777" w:rsidR="00582050" w:rsidRDefault="00582050" w:rsidP="006A64C3">
      <w:r w:rsidRPr="00582050">
        <w:t xml:space="preserve">Voor ieder onderdeel worden in </w:t>
      </w:r>
      <w:r w:rsidR="003C6D83">
        <w:fldChar w:fldCharType="begin"/>
      </w:r>
      <w:r w:rsidR="003C6D83">
        <w:instrText xml:space="preserve"> REF _Ref300235010 \h  \* MERGEFORMAT </w:instrText>
      </w:r>
      <w:r w:rsidR="003C6D83">
        <w:fldChar w:fldCharType="separate"/>
      </w:r>
      <w:r w:rsidR="00B11954" w:rsidRPr="00B11954">
        <w:t>Tabel 1</w:t>
      </w:r>
      <w:r w:rsidR="003C6D83">
        <w:fldChar w:fldCharType="end"/>
      </w:r>
      <w:r w:rsidRPr="00582050">
        <w:t xml:space="preserve"> eisen gesteld aan de mogelijke bestandstypen. Conform de praktijkrichtlijnen 2006 worden de exact toegestane versies van bestandsformaten verder niet gespecificeerd in deze praktijkrichtlijn.</w:t>
      </w:r>
    </w:p>
    <w:p w14:paraId="1113E5CA" w14:textId="77777777" w:rsidR="006A64C3" w:rsidRDefault="006A64C3" w:rsidP="006A64C3"/>
    <w:p w14:paraId="43632AFC" w14:textId="77777777" w:rsidR="006A64C3" w:rsidRDefault="005F2FE1" w:rsidP="0070311A">
      <w:pPr>
        <w:pStyle w:val="Kop2"/>
      </w:pPr>
      <w:bookmarkStart w:id="11" w:name="_Ref300235248"/>
      <w:bookmarkStart w:id="12" w:name="_Toc316546784"/>
      <w:r>
        <w:t>B</w:t>
      </w:r>
      <w:r w:rsidR="00334710">
        <w:t>estandsnamen</w:t>
      </w:r>
      <w:bookmarkEnd w:id="11"/>
      <w:bookmarkEnd w:id="12"/>
    </w:p>
    <w:p w14:paraId="4E74CCA7" w14:textId="77777777" w:rsidR="006A64C3" w:rsidRDefault="00A3532B" w:rsidP="006A64C3">
      <w:r w:rsidRPr="00A3532B">
        <w:t>Voor ieder onderdeel worden in tabel 1 eisen gesteld aan de bestandsnaam. De reguliere expressie waarmee de naam van een bestand wordt beschreven is als volgt:</w:t>
      </w:r>
    </w:p>
    <w:p w14:paraId="71DC0AF7" w14:textId="77777777" w:rsidR="00A3532B" w:rsidRDefault="00A3532B" w:rsidP="006A64C3"/>
    <w:p w14:paraId="219D9FF1" w14:textId="77777777" w:rsidR="00A3532B" w:rsidRPr="00065B72" w:rsidRDefault="00A3532B" w:rsidP="00A3532B">
      <w:pPr>
        <w:pStyle w:val="plattetekst0"/>
        <w:pBdr>
          <w:top w:val="single" w:sz="4" w:space="1" w:color="auto"/>
          <w:left w:val="single" w:sz="4" w:space="1" w:color="auto"/>
          <w:bottom w:val="single" w:sz="4" w:space="1" w:color="auto"/>
          <w:right w:val="single" w:sz="4" w:space="4" w:color="auto"/>
        </w:pBdr>
        <w:rPr>
          <w:rFonts w:ascii="Courier New" w:hAnsi="Courier New" w:cs="Courier New"/>
        </w:rPr>
      </w:pPr>
      <w:r w:rsidRPr="00065B72">
        <w:rPr>
          <w:rFonts w:ascii="Courier New" w:hAnsi="Courier New" w:cs="Courier New"/>
        </w:rPr>
        <w:t>((v|t|d|b|bd|p|vb</w:t>
      </w:r>
      <w:r>
        <w:rPr>
          <w:rFonts w:ascii="Courier New" w:hAnsi="Courier New" w:cs="Courier New"/>
        </w:rPr>
        <w:t>|tb|db|g)_)?NL\.IMRO\.[0-9]{8}[</w:t>
      </w:r>
      <w:r w:rsidRPr="00065B72">
        <w:rPr>
          <w:rFonts w:ascii="Courier New" w:hAnsi="Courier New" w:cs="Courier New"/>
        </w:rPr>
        <w:t>A-Za-z0-9_\-\.]{1,15}-([A-Za-z0-9_\-\.]{1,62})?\.(html|htm|xhtml|xml|gml|pdf|png|jpg|jpeg|tif)</w:t>
      </w:r>
    </w:p>
    <w:p w14:paraId="370D9DEB" w14:textId="77777777" w:rsidR="00021441" w:rsidRDefault="00021441" w:rsidP="00021441"/>
    <w:p w14:paraId="20701125" w14:textId="48A4DEC5" w:rsidR="00A3532B" w:rsidRDefault="00021441" w:rsidP="00021441">
      <w:r>
        <w:t xml:space="preserve">In </w:t>
      </w:r>
      <w:r w:rsidR="0000685A">
        <w:t xml:space="preserve">Tabel 2 </w:t>
      </w:r>
      <w:r>
        <w:t>worden de onderdelen van deze reguliere expressie nader toegelicht.</w:t>
      </w:r>
    </w:p>
    <w:p w14:paraId="06C24152" w14:textId="77777777" w:rsidR="00C454DF" w:rsidRDefault="00C454DF">
      <w:pPr>
        <w:spacing w:line="240" w:lineRule="auto"/>
        <w:jc w:val="left"/>
        <w:rPr>
          <w:b/>
          <w:bCs/>
          <w:szCs w:val="20"/>
        </w:rPr>
      </w:pPr>
      <w:bookmarkStart w:id="13" w:name="_Ref300237150"/>
    </w:p>
    <w:p w14:paraId="6550A4D4" w14:textId="77777777" w:rsidR="006B4C83" w:rsidRPr="0000685A" w:rsidRDefault="006B4C83" w:rsidP="00626313">
      <w:pPr>
        <w:pStyle w:val="Bijschrift"/>
        <w:rPr>
          <w:b/>
          <w:bCs w:val="0"/>
        </w:rPr>
      </w:pPr>
      <w:bookmarkStart w:id="14" w:name="_Ref316546823"/>
      <w:r w:rsidRPr="0000685A">
        <w:rPr>
          <w:b/>
          <w:bCs w:val="0"/>
        </w:rPr>
        <w:t xml:space="preserve">Tabel </w:t>
      </w:r>
      <w:r w:rsidR="0008378F" w:rsidRPr="0000685A">
        <w:rPr>
          <w:b/>
          <w:bCs w:val="0"/>
        </w:rPr>
        <w:fldChar w:fldCharType="begin"/>
      </w:r>
      <w:r w:rsidRPr="0000685A">
        <w:rPr>
          <w:b/>
          <w:bCs w:val="0"/>
        </w:rPr>
        <w:instrText xml:space="preserve"> SEQ Tabel \* ARABIC </w:instrText>
      </w:r>
      <w:r w:rsidR="0008378F" w:rsidRPr="0000685A">
        <w:rPr>
          <w:b/>
          <w:bCs w:val="0"/>
        </w:rPr>
        <w:fldChar w:fldCharType="separate"/>
      </w:r>
      <w:r w:rsidR="00B11954" w:rsidRPr="0000685A">
        <w:rPr>
          <w:b/>
          <w:bCs w:val="0"/>
        </w:rPr>
        <w:t>2</w:t>
      </w:r>
      <w:r w:rsidR="0008378F" w:rsidRPr="0000685A">
        <w:rPr>
          <w:b/>
          <w:bCs w:val="0"/>
        </w:rPr>
        <w:fldChar w:fldCharType="end"/>
      </w:r>
      <w:bookmarkEnd w:id="13"/>
      <w:bookmarkEnd w:id="14"/>
      <w:r w:rsidRPr="0000685A">
        <w:rPr>
          <w:b/>
          <w:bCs w:val="0"/>
        </w:rPr>
        <w:t xml:space="preserve"> Onderdelen van de bestandsnaamvereisten</w:t>
      </w:r>
    </w:p>
    <w:p w14:paraId="61D04223" w14:textId="77777777" w:rsidR="00FD1B96" w:rsidRDefault="00FD1B96" w:rsidP="00FD1B96"/>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4"/>
        <w:gridCol w:w="5983"/>
      </w:tblGrid>
      <w:tr w:rsidR="00FD1B96" w:rsidRPr="00FD1B96" w14:paraId="364A3B3E" w14:textId="77777777" w:rsidTr="00FD1B96">
        <w:trPr>
          <w:cantSplit/>
          <w:tblHeader/>
        </w:trPr>
        <w:tc>
          <w:tcPr>
            <w:tcW w:w="2664" w:type="dxa"/>
            <w:shd w:val="clear" w:color="auto" w:fill="D9D9D9" w:themeFill="background1" w:themeFillShade="D9"/>
          </w:tcPr>
          <w:p w14:paraId="0D8632DA" w14:textId="77777777" w:rsidR="00FD1B96" w:rsidRPr="00FD1B96" w:rsidRDefault="00FD1B96" w:rsidP="00E33BC4">
            <w:pPr>
              <w:pStyle w:val="plattetekst0"/>
              <w:spacing w:after="0" w:line="240" w:lineRule="atLeast"/>
              <w:jc w:val="both"/>
              <w:rPr>
                <w:rFonts w:ascii="Verdana" w:hAnsi="Verdana"/>
                <w:b/>
                <w:sz w:val="16"/>
                <w:szCs w:val="16"/>
              </w:rPr>
            </w:pPr>
            <w:r w:rsidRPr="00FD1B96">
              <w:rPr>
                <w:rFonts w:ascii="Verdana" w:hAnsi="Verdana"/>
                <w:b/>
                <w:sz w:val="16"/>
                <w:szCs w:val="16"/>
              </w:rPr>
              <w:t>Onderdeel</w:t>
            </w:r>
          </w:p>
        </w:tc>
        <w:tc>
          <w:tcPr>
            <w:tcW w:w="5983" w:type="dxa"/>
            <w:shd w:val="clear" w:color="auto" w:fill="D9D9D9" w:themeFill="background1" w:themeFillShade="D9"/>
          </w:tcPr>
          <w:p w14:paraId="70598B84" w14:textId="77777777" w:rsidR="00FD1B96" w:rsidRPr="00FD1B96" w:rsidRDefault="00FD1B96" w:rsidP="00E33BC4">
            <w:pPr>
              <w:pStyle w:val="plattetekst0"/>
              <w:spacing w:after="0" w:line="240" w:lineRule="atLeast"/>
              <w:jc w:val="both"/>
              <w:rPr>
                <w:rFonts w:ascii="Verdana" w:hAnsi="Verdana"/>
                <w:b/>
                <w:sz w:val="16"/>
                <w:szCs w:val="16"/>
              </w:rPr>
            </w:pPr>
            <w:r w:rsidRPr="00FD1B96">
              <w:rPr>
                <w:rFonts w:ascii="Verdana" w:hAnsi="Verdana"/>
                <w:b/>
                <w:sz w:val="16"/>
                <w:szCs w:val="16"/>
              </w:rPr>
              <w:t>Betekenis</w:t>
            </w:r>
          </w:p>
        </w:tc>
      </w:tr>
      <w:tr w:rsidR="00FD1B96" w:rsidRPr="00FD1B96" w14:paraId="66CA0F24" w14:textId="77777777" w:rsidTr="00FD1B96">
        <w:trPr>
          <w:cantSplit/>
          <w:tblHeader/>
        </w:trPr>
        <w:tc>
          <w:tcPr>
            <w:tcW w:w="2664" w:type="dxa"/>
          </w:tcPr>
          <w:p w14:paraId="58CF8FC4" w14:textId="77777777" w:rsidR="00FD1B96" w:rsidRPr="00FD1B96" w:rsidRDefault="00FD1B96" w:rsidP="00E33BC4">
            <w:pPr>
              <w:pStyle w:val="plattetekst0"/>
              <w:spacing w:after="0" w:line="240" w:lineRule="atLeast"/>
              <w:jc w:val="both"/>
              <w:rPr>
                <w:rFonts w:ascii="Verdana" w:hAnsi="Verdana"/>
                <w:noProof/>
                <w:sz w:val="16"/>
                <w:szCs w:val="16"/>
              </w:rPr>
            </w:pPr>
            <w:r w:rsidRPr="00FD1B96">
              <w:rPr>
                <w:rFonts w:ascii="Verdana" w:hAnsi="Verdana" w:cs="Courier New"/>
                <w:sz w:val="16"/>
                <w:szCs w:val="16"/>
              </w:rPr>
              <w:t>((v|t|d|b|bd|p|vb|tb|db|g)_)?</w:t>
            </w:r>
          </w:p>
        </w:tc>
        <w:tc>
          <w:tcPr>
            <w:tcW w:w="5983" w:type="dxa"/>
          </w:tcPr>
          <w:p w14:paraId="2DCB2EAB" w14:textId="77777777" w:rsidR="00FD1B96" w:rsidRPr="00FD1B96" w:rsidRDefault="00FD1B96" w:rsidP="00E33BC4">
            <w:pPr>
              <w:pStyle w:val="plattetekst0"/>
              <w:spacing w:after="0" w:line="240" w:lineRule="atLeast"/>
              <w:jc w:val="both"/>
              <w:rPr>
                <w:rFonts w:ascii="Verdana" w:hAnsi="Verdana"/>
                <w:sz w:val="16"/>
                <w:szCs w:val="16"/>
              </w:rPr>
            </w:pPr>
            <w:r w:rsidRPr="00FD1B96">
              <w:rPr>
                <w:rFonts w:ascii="Verdana" w:hAnsi="Verdana"/>
                <w:sz w:val="16"/>
                <w:szCs w:val="16"/>
              </w:rPr>
              <w:t xml:space="preserve">het type onderdeel als 1 of twee letters en een underscore </w:t>
            </w:r>
            <w:r w:rsidRPr="00FD1B96">
              <w:rPr>
                <w:rFonts w:ascii="Verdana" w:hAnsi="Verdana"/>
                <w:b/>
                <w:bCs/>
                <w:sz w:val="16"/>
                <w:szCs w:val="16"/>
              </w:rPr>
              <w:t>_</w:t>
            </w:r>
            <w:r w:rsidRPr="00FD1B96">
              <w:rPr>
                <w:rFonts w:ascii="Verdana" w:hAnsi="Verdana"/>
                <w:sz w:val="16"/>
                <w:szCs w:val="16"/>
              </w:rPr>
              <w:t xml:space="preserve"> ; is voor het GML bestand niet nodig en daarom optioneel; de beschrijving van de lettercodes is nader uitgewerkt bij de bestandsnaamconventies in de betreffende praktijkrichtlijn.</w:t>
            </w:r>
          </w:p>
        </w:tc>
      </w:tr>
      <w:tr w:rsidR="00FD1B96" w:rsidRPr="00FD1B96" w14:paraId="5D2323D1" w14:textId="77777777" w:rsidTr="00FD1B96">
        <w:trPr>
          <w:cantSplit/>
          <w:trHeight w:val="1428"/>
          <w:tblHeader/>
        </w:trPr>
        <w:tc>
          <w:tcPr>
            <w:tcW w:w="2664" w:type="dxa"/>
          </w:tcPr>
          <w:p w14:paraId="70B3BAAE" w14:textId="77777777" w:rsidR="00FD1B96" w:rsidRPr="00FD1B96" w:rsidRDefault="00FD1B96" w:rsidP="00E33BC4">
            <w:pPr>
              <w:pStyle w:val="plattetekst0"/>
              <w:spacing w:after="0" w:line="240" w:lineRule="atLeast"/>
              <w:jc w:val="both"/>
              <w:rPr>
                <w:rFonts w:ascii="Verdana" w:hAnsi="Verdana" w:cs="Courier New"/>
                <w:sz w:val="16"/>
                <w:szCs w:val="16"/>
                <w:lang w:val="pl-PL"/>
              </w:rPr>
            </w:pPr>
            <w:r w:rsidRPr="00FD1B96">
              <w:rPr>
                <w:rFonts w:ascii="Verdana" w:hAnsi="Verdana" w:cs="Courier New"/>
                <w:sz w:val="16"/>
                <w:szCs w:val="16"/>
                <w:lang w:val="pl-PL"/>
              </w:rPr>
              <w:t>NL\.IMRO\.[0-9]{8}[A-Za-z0-9_\-\.]{1,15}-</w:t>
            </w:r>
          </w:p>
        </w:tc>
        <w:tc>
          <w:tcPr>
            <w:tcW w:w="5983" w:type="dxa"/>
          </w:tcPr>
          <w:p w14:paraId="3A0DA6EA" w14:textId="77777777" w:rsidR="00FD1B96" w:rsidRPr="00FD1B96" w:rsidRDefault="00C5574B" w:rsidP="00E33BC4">
            <w:pPr>
              <w:pStyle w:val="plattetekst0"/>
              <w:spacing w:after="0" w:line="240" w:lineRule="atLeast"/>
              <w:jc w:val="both"/>
              <w:rPr>
                <w:rFonts w:ascii="Verdana" w:hAnsi="Verdana"/>
                <w:sz w:val="16"/>
                <w:szCs w:val="16"/>
              </w:rPr>
            </w:pPr>
            <w:r>
              <w:rPr>
                <w:rFonts w:ascii="Verdana" w:hAnsi="Verdana"/>
                <w:sz w:val="16"/>
                <w:szCs w:val="16"/>
              </w:rPr>
              <w:t xml:space="preserve">dit betreft het </w:t>
            </w:r>
            <w:r w:rsidR="00FD1B96" w:rsidRPr="00FD1B96">
              <w:rPr>
                <w:rFonts w:ascii="Verdana" w:hAnsi="Verdana"/>
                <w:sz w:val="16"/>
                <w:szCs w:val="16"/>
              </w:rPr>
              <w:t>idn van het WRO plan (niet de volledige idn</w:t>
            </w:r>
            <w:r>
              <w:rPr>
                <w:rFonts w:ascii="Verdana" w:hAnsi="Verdana"/>
                <w:sz w:val="16"/>
                <w:szCs w:val="16"/>
              </w:rPr>
              <w:t>)</w:t>
            </w:r>
            <w:r w:rsidR="0002697E">
              <w:rPr>
                <w:rFonts w:ascii="Verdana" w:hAnsi="Verdana"/>
                <w:sz w:val="16"/>
                <w:szCs w:val="16"/>
              </w:rPr>
              <w:t>.</w:t>
            </w:r>
            <w:r w:rsidR="00FD1B96" w:rsidRPr="00FD1B96">
              <w:rPr>
                <w:rFonts w:ascii="Verdana" w:hAnsi="Verdana"/>
                <w:sz w:val="16"/>
                <w:szCs w:val="16"/>
              </w:rPr>
              <w:t xml:space="preserve"> </w:t>
            </w:r>
          </w:p>
          <w:p w14:paraId="38C922AB" w14:textId="77777777" w:rsidR="00FD1B96" w:rsidRPr="00FD1B96" w:rsidRDefault="00FD1B96" w:rsidP="00E33BC4">
            <w:pPr>
              <w:pStyle w:val="plattetekst0"/>
              <w:spacing w:after="0" w:line="240" w:lineRule="atLeast"/>
              <w:jc w:val="both"/>
              <w:rPr>
                <w:rFonts w:ascii="Verdana" w:hAnsi="Verdana"/>
                <w:sz w:val="16"/>
                <w:szCs w:val="16"/>
              </w:rPr>
            </w:pPr>
            <w:r w:rsidRPr="00FD1B96">
              <w:rPr>
                <w:rFonts w:ascii="Verdana" w:hAnsi="Verdana"/>
                <w:sz w:val="16"/>
                <w:szCs w:val="16"/>
              </w:rPr>
              <w:t>In het geval het plangebied van het bestemmingsplan uit meerdere bestanden bestaat, wordt de twee serie van (maximaal) 32 tekens</w:t>
            </w:r>
          </w:p>
          <w:p w14:paraId="1743D4CA" w14:textId="77777777" w:rsidR="00FD1B96" w:rsidRPr="00FD1B96" w:rsidRDefault="00FD1B96" w:rsidP="00E33BC4">
            <w:pPr>
              <w:pStyle w:val="plattetekst0"/>
              <w:spacing w:after="0" w:line="240" w:lineRule="atLeast"/>
              <w:jc w:val="both"/>
              <w:rPr>
                <w:rFonts w:ascii="Verdana" w:hAnsi="Verdana"/>
                <w:sz w:val="16"/>
                <w:szCs w:val="16"/>
              </w:rPr>
            </w:pPr>
            <w:r w:rsidRPr="00FD1B96">
              <w:rPr>
                <w:rFonts w:ascii="Verdana" w:hAnsi="Verdana"/>
                <w:sz w:val="16"/>
                <w:szCs w:val="16"/>
              </w:rPr>
              <w:t>afgevange</w:t>
            </w:r>
            <w:r w:rsidR="00C034D5">
              <w:rPr>
                <w:rFonts w:ascii="Verdana" w:hAnsi="Verdana"/>
                <w:sz w:val="16"/>
                <w:szCs w:val="16"/>
              </w:rPr>
              <w:t>n</w:t>
            </w:r>
            <w:r w:rsidR="0002697E">
              <w:rPr>
                <w:rFonts w:ascii="Verdana" w:hAnsi="Verdana"/>
                <w:sz w:val="16"/>
                <w:szCs w:val="16"/>
              </w:rPr>
              <w:t>.</w:t>
            </w:r>
          </w:p>
          <w:p w14:paraId="2046F49E" w14:textId="77777777" w:rsidR="00FD1B96" w:rsidRPr="00FD1B96" w:rsidRDefault="00FD1B96" w:rsidP="00E33BC4">
            <w:pPr>
              <w:pStyle w:val="plattetekst0"/>
              <w:spacing w:after="0" w:line="240" w:lineRule="atLeast"/>
              <w:jc w:val="both"/>
              <w:rPr>
                <w:rFonts w:ascii="Verdana" w:hAnsi="Verdana"/>
                <w:sz w:val="16"/>
                <w:szCs w:val="16"/>
              </w:rPr>
            </w:pPr>
            <w:r w:rsidRPr="00FD1B96">
              <w:rPr>
                <w:rFonts w:ascii="Verdana" w:hAnsi="Verdana"/>
                <w:sz w:val="16"/>
                <w:szCs w:val="16"/>
              </w:rPr>
              <w:t>Het optionele gedeelte na het verplichtte koppelteken (-), is alleen bedoeld voor eventuele hoofd- en detailkaarten aanduidingen van bestemmingsplannen (zie § 3.2 PRBP2006)</w:t>
            </w:r>
            <w:r w:rsidR="0002697E">
              <w:rPr>
                <w:rFonts w:ascii="Verdana" w:hAnsi="Verdana"/>
                <w:sz w:val="16"/>
                <w:szCs w:val="16"/>
              </w:rPr>
              <w:t>.</w:t>
            </w:r>
          </w:p>
        </w:tc>
      </w:tr>
      <w:tr w:rsidR="00FD1B96" w:rsidRPr="00FD1B96" w14:paraId="4B95E8BD" w14:textId="77777777" w:rsidTr="00FD1B96">
        <w:trPr>
          <w:cantSplit/>
          <w:tblHeader/>
        </w:trPr>
        <w:tc>
          <w:tcPr>
            <w:tcW w:w="2664" w:type="dxa"/>
          </w:tcPr>
          <w:p w14:paraId="282201A3" w14:textId="77777777" w:rsidR="00FD1B96" w:rsidRPr="00FD1B96" w:rsidRDefault="00FD1B96" w:rsidP="00E33BC4">
            <w:pPr>
              <w:pStyle w:val="plattetekst0"/>
              <w:spacing w:after="0" w:line="240" w:lineRule="atLeast"/>
              <w:jc w:val="both"/>
              <w:rPr>
                <w:rFonts w:ascii="Verdana" w:hAnsi="Verdana"/>
                <w:noProof/>
                <w:sz w:val="16"/>
                <w:szCs w:val="16"/>
              </w:rPr>
            </w:pPr>
            <w:r w:rsidRPr="00FD1B96">
              <w:rPr>
                <w:rFonts w:ascii="Verdana" w:hAnsi="Verdana" w:cs="Courier New"/>
                <w:sz w:val="16"/>
                <w:szCs w:val="16"/>
              </w:rPr>
              <w:t>([A-Za-z0-9_\-\.]{1,62})?</w:t>
            </w:r>
          </w:p>
        </w:tc>
        <w:tc>
          <w:tcPr>
            <w:tcW w:w="5983" w:type="dxa"/>
          </w:tcPr>
          <w:p w14:paraId="3BA59598" w14:textId="77777777" w:rsidR="00FD1B96" w:rsidRPr="00FD1B96" w:rsidRDefault="00FD1B96" w:rsidP="00E33BC4">
            <w:pPr>
              <w:pStyle w:val="plattetekst0"/>
              <w:spacing w:after="0" w:line="240" w:lineRule="atLeast"/>
              <w:jc w:val="both"/>
              <w:rPr>
                <w:rFonts w:ascii="Verdana" w:hAnsi="Verdana"/>
                <w:sz w:val="16"/>
                <w:szCs w:val="16"/>
              </w:rPr>
            </w:pPr>
            <w:r w:rsidRPr="00FD1B96">
              <w:rPr>
                <w:rFonts w:ascii="Verdana" w:hAnsi="Verdana"/>
                <w:sz w:val="16"/>
                <w:szCs w:val="16"/>
              </w:rPr>
              <w:t>nadere bestandsnaamaanduiding van minimaal 1 en maximaal 62 karakters, te bepalen door de bronhouder (zie § 3.2 en § 5.4 PRBP2006). Dit onderdeel van de reguliere expressie omvat 2 aspecten:</w:t>
            </w:r>
          </w:p>
          <w:p w14:paraId="5A68B7B7" w14:textId="77777777" w:rsidR="00FD1B96" w:rsidRPr="00FD1B96" w:rsidRDefault="00FD1B96" w:rsidP="00E33BC4">
            <w:pPr>
              <w:pStyle w:val="plattetekst0"/>
              <w:spacing w:after="0" w:line="240" w:lineRule="atLeast"/>
              <w:jc w:val="both"/>
              <w:rPr>
                <w:rFonts w:ascii="Verdana" w:hAnsi="Verdana"/>
                <w:sz w:val="16"/>
                <w:szCs w:val="16"/>
              </w:rPr>
            </w:pPr>
            <w:r w:rsidRPr="00FD1B96">
              <w:rPr>
                <w:rFonts w:ascii="Verdana" w:hAnsi="Verdana"/>
                <w:sz w:val="16"/>
                <w:szCs w:val="16"/>
              </w:rPr>
              <w:t>1.) de additionele 30 tekens (een underscore en een tekenreeks van maximaal 29 tekens) voor de bestandsnaamconventie voor voorschriften en beleidsteksten toe (zie § 5.4 PRBP2006)</w:t>
            </w:r>
          </w:p>
          <w:p w14:paraId="7E5CDCF7" w14:textId="77777777" w:rsidR="00FD1B96" w:rsidRPr="00FD1B96" w:rsidRDefault="00FD1B96" w:rsidP="00E33BC4">
            <w:pPr>
              <w:pStyle w:val="plattetekst0"/>
              <w:spacing w:after="0" w:line="240" w:lineRule="atLeast"/>
              <w:jc w:val="both"/>
              <w:rPr>
                <w:rFonts w:ascii="Verdana" w:hAnsi="Verdana"/>
                <w:sz w:val="16"/>
                <w:szCs w:val="16"/>
              </w:rPr>
            </w:pPr>
            <w:r w:rsidRPr="00FD1B96">
              <w:rPr>
                <w:rFonts w:ascii="Verdana" w:hAnsi="Verdana"/>
                <w:sz w:val="16"/>
                <w:szCs w:val="16"/>
              </w:rPr>
              <w:t>2.) in het geval het plangebied van het bestemmingsplan uit meerdere bestanden bestaat, wordt de twee serie van (maximaal) 32 tekens ook door dit deel van de reguliere expressie afgevangen (zie § 3.2 PRBP2006).</w:t>
            </w:r>
          </w:p>
        </w:tc>
      </w:tr>
      <w:tr w:rsidR="00FD1B96" w:rsidRPr="00FD1B96" w14:paraId="1B32F9B2" w14:textId="77777777" w:rsidTr="00FD1B96">
        <w:trPr>
          <w:cantSplit/>
          <w:tblHeader/>
        </w:trPr>
        <w:tc>
          <w:tcPr>
            <w:tcW w:w="2664" w:type="dxa"/>
          </w:tcPr>
          <w:p w14:paraId="510E81FC" w14:textId="77777777" w:rsidR="00FD1B96" w:rsidRPr="00FD1B96" w:rsidRDefault="00FD1B96" w:rsidP="00E33BC4">
            <w:pPr>
              <w:pStyle w:val="plattetekst0"/>
              <w:spacing w:after="0" w:line="240" w:lineRule="atLeast"/>
              <w:jc w:val="both"/>
              <w:rPr>
                <w:rFonts w:ascii="Verdana" w:hAnsi="Verdana"/>
                <w:noProof/>
                <w:sz w:val="16"/>
                <w:szCs w:val="16"/>
              </w:rPr>
            </w:pPr>
            <w:r w:rsidRPr="00FD1B96">
              <w:rPr>
                <w:rFonts w:ascii="Verdana" w:hAnsi="Verdana"/>
                <w:bCs/>
                <w:noProof/>
                <w:sz w:val="16"/>
                <w:szCs w:val="16"/>
              </w:rPr>
              <w:t>\.</w:t>
            </w:r>
          </w:p>
        </w:tc>
        <w:tc>
          <w:tcPr>
            <w:tcW w:w="5983" w:type="dxa"/>
          </w:tcPr>
          <w:p w14:paraId="349D8CE5" w14:textId="77777777" w:rsidR="00FD1B96" w:rsidRPr="00FD1B96" w:rsidRDefault="00FD1B96" w:rsidP="00E33BC4">
            <w:pPr>
              <w:pStyle w:val="plattetekst0"/>
              <w:spacing w:after="0" w:line="240" w:lineRule="atLeast"/>
              <w:jc w:val="both"/>
              <w:rPr>
                <w:rFonts w:ascii="Verdana" w:hAnsi="Verdana"/>
                <w:sz w:val="16"/>
                <w:szCs w:val="16"/>
              </w:rPr>
            </w:pPr>
            <w:r w:rsidRPr="00FD1B96">
              <w:rPr>
                <w:rFonts w:ascii="Verdana" w:hAnsi="Verdana"/>
                <w:sz w:val="16"/>
                <w:szCs w:val="16"/>
              </w:rPr>
              <w:t>een punt</w:t>
            </w:r>
            <w:r w:rsidRPr="00FD1B96">
              <w:rPr>
                <w:rFonts w:ascii="Verdana" w:hAnsi="Verdana" w:cs="Courier New"/>
                <w:sz w:val="16"/>
                <w:szCs w:val="16"/>
              </w:rPr>
              <w:t xml:space="preserve"> </w:t>
            </w:r>
            <w:r w:rsidRPr="00FD1B96">
              <w:rPr>
                <w:rFonts w:ascii="Verdana" w:hAnsi="Verdana" w:cs="Courier New"/>
                <w:b/>
                <w:sz w:val="16"/>
                <w:szCs w:val="16"/>
              </w:rPr>
              <w:t>.</w:t>
            </w:r>
          </w:p>
        </w:tc>
      </w:tr>
      <w:tr w:rsidR="00FD1B96" w:rsidRPr="00FD1B96" w14:paraId="1C32DAAB" w14:textId="77777777" w:rsidTr="00FD1B96">
        <w:trPr>
          <w:cantSplit/>
          <w:tblHeader/>
        </w:trPr>
        <w:tc>
          <w:tcPr>
            <w:tcW w:w="2664" w:type="dxa"/>
          </w:tcPr>
          <w:p w14:paraId="0DA1E69A" w14:textId="77777777" w:rsidR="00FD1B96" w:rsidRPr="00FD1B96" w:rsidRDefault="00FD1B96" w:rsidP="00E33BC4">
            <w:pPr>
              <w:pStyle w:val="plattetekst0"/>
              <w:spacing w:after="0" w:line="240" w:lineRule="atLeast"/>
              <w:jc w:val="both"/>
              <w:rPr>
                <w:rFonts w:ascii="Verdana" w:hAnsi="Verdana"/>
                <w:noProof/>
                <w:sz w:val="16"/>
                <w:szCs w:val="16"/>
              </w:rPr>
            </w:pPr>
            <w:r w:rsidRPr="00FD1B96">
              <w:rPr>
                <w:rFonts w:ascii="Verdana" w:hAnsi="Verdana" w:cs="Courier New"/>
                <w:sz w:val="16"/>
                <w:szCs w:val="16"/>
              </w:rPr>
              <w:t>(html|htm|xhtml|xml|gml|pdf|png|jpg|jpeg|tif)</w:t>
            </w:r>
          </w:p>
        </w:tc>
        <w:tc>
          <w:tcPr>
            <w:tcW w:w="5983" w:type="dxa"/>
          </w:tcPr>
          <w:p w14:paraId="1718599F" w14:textId="77777777" w:rsidR="00FD1B96" w:rsidRPr="00FD1B96" w:rsidRDefault="00FD1B96" w:rsidP="00E33BC4">
            <w:pPr>
              <w:pStyle w:val="plattetekst0"/>
              <w:spacing w:after="0" w:line="240" w:lineRule="atLeast"/>
              <w:jc w:val="both"/>
              <w:rPr>
                <w:rFonts w:ascii="Verdana" w:hAnsi="Verdana"/>
                <w:sz w:val="16"/>
                <w:szCs w:val="16"/>
              </w:rPr>
            </w:pPr>
            <w:r w:rsidRPr="00FD1B96">
              <w:rPr>
                <w:rFonts w:ascii="Verdana" w:hAnsi="Verdana"/>
                <w:sz w:val="16"/>
                <w:szCs w:val="16"/>
              </w:rPr>
              <w:t>de mogelijke bestandsextensies; de exacte relaties tussen onderdelen en bestandsformaten is nader uitgewerkt bij de bestandsnaamconventies in de betreffende praktijkrichtlijn. De bestandsextensies voor de ondergrond zijn bewust weggelaten.</w:t>
            </w:r>
          </w:p>
        </w:tc>
      </w:tr>
    </w:tbl>
    <w:p w14:paraId="65FB848C" w14:textId="77777777" w:rsidR="006B4C83" w:rsidRDefault="006B4C83" w:rsidP="006A64C3"/>
    <w:p w14:paraId="7D18D210" w14:textId="77777777" w:rsidR="006A64C3" w:rsidRDefault="00334710" w:rsidP="0070311A">
      <w:pPr>
        <w:pStyle w:val="Kop2"/>
      </w:pPr>
      <w:bookmarkStart w:id="15" w:name="_Toc316546785"/>
      <w:r>
        <w:lastRenderedPageBreak/>
        <w:t>Elektronische publicatie van IMRO2006 plannen</w:t>
      </w:r>
      <w:bookmarkEnd w:id="15"/>
    </w:p>
    <w:p w14:paraId="3C3F9C89" w14:textId="0719E531" w:rsidR="006A64C3" w:rsidRDefault="005F5819" w:rsidP="006A64C3">
      <w:r w:rsidRPr="005F5819">
        <w:t xml:space="preserve">Ieder IMRO2006 plan wordt in zijn geheel gepubliceerd. Dit betekent dat alle (voorhanden zijnde) onderdelen zoals genoemd in </w:t>
      </w:r>
      <w:r w:rsidR="003C6D83">
        <w:fldChar w:fldCharType="begin"/>
      </w:r>
      <w:r w:rsidR="003C6D83">
        <w:instrText xml:space="preserve"> REF _Ref300235010 \h  \* MERGEFORMAT </w:instrText>
      </w:r>
      <w:r w:rsidR="003C6D83">
        <w:fldChar w:fldCharType="separate"/>
      </w:r>
      <w:r w:rsidR="00B11954" w:rsidRPr="00B11954">
        <w:t>Tabel 1</w:t>
      </w:r>
      <w:r w:rsidR="003C6D83">
        <w:fldChar w:fldCharType="end"/>
      </w:r>
      <w:r w:rsidRPr="005F5819">
        <w:t xml:space="preserve"> beschikbaar worden gemaakt via het internet. Deze beschikbaarstelling moet voldoen aan een aantal eisen m.b.t. toegankelijkheid, beveiliging en gebruikte IT-standaarden. Deze eisen zijn </w:t>
      </w:r>
      <w:r w:rsidRPr="00D72E9E">
        <w:t>identiek</w:t>
      </w:r>
      <w:r w:rsidR="0000685A">
        <w:t xml:space="preserve"> </w:t>
      </w:r>
      <w:r w:rsidRPr="005F5819">
        <w:t xml:space="preserve">aan de eisen van </w:t>
      </w:r>
      <w:hyperlink r:id="rId12" w:history="1">
        <w:r w:rsidRPr="00790B0F">
          <w:rPr>
            <w:rStyle w:val="Hyperlink"/>
          </w:rPr>
          <w:t>STRI2008</w:t>
        </w:r>
      </w:hyperlink>
      <w:r w:rsidRPr="005F5819">
        <w:t xml:space="preserve">, </w:t>
      </w:r>
      <w:r>
        <w:t>paragraaf</w:t>
      </w:r>
      <w:r w:rsidR="0007004F">
        <w:t xml:space="preserve"> 2.6</w:t>
      </w:r>
      <w:r w:rsidRPr="005F5819">
        <w:t xml:space="preserve">. </w:t>
      </w:r>
    </w:p>
    <w:p w14:paraId="6F64FCD2" w14:textId="77777777" w:rsidR="005F5819" w:rsidRDefault="005F5819" w:rsidP="006A64C3"/>
    <w:p w14:paraId="10440851" w14:textId="77777777" w:rsidR="006A64C3" w:rsidRDefault="00B71C89" w:rsidP="0070311A">
      <w:pPr>
        <w:pStyle w:val="Kop2"/>
      </w:pPr>
      <w:bookmarkStart w:id="16" w:name="_Toc316546786"/>
      <w:r>
        <w:t>Elektronische publicatie van plancontouren</w:t>
      </w:r>
      <w:bookmarkEnd w:id="16"/>
    </w:p>
    <w:p w14:paraId="1CFFC101" w14:textId="77777777" w:rsidR="003E303F" w:rsidRDefault="003E303F" w:rsidP="003E303F">
      <w:r>
        <w:t>Plancontour &amp; PDF is geen officiële verplichte standaard. Doel is de niet-digitale planvoorraad aan bestemmingsplannen en voorbereidingsplannen van gemeenten op een eenvoudige wijze ‘plat’ digitaal beschikbaar te hebben. D</w:t>
      </w:r>
      <w:r w:rsidR="000B757C">
        <w:t>at wil zeggen</w:t>
      </w:r>
      <w:r>
        <w:t xml:space="preserve"> dat er vanuit de objectgerichte plancontour (in GML) verwezen wordt naar de plankaart, voorschriften en toelichting, die apart beschikbaar zijn in PDF. Indien de planvormen uitgewisseld worden op basis van hun plancontour gelden er andere formaten voor de planonderdelen. Immers alle planonderdelen zelf zijn als ‘PDF’ beschikbaar.</w:t>
      </w:r>
    </w:p>
    <w:p w14:paraId="1A9BF1F9" w14:textId="77777777" w:rsidR="00CB3723" w:rsidRDefault="00CB3723" w:rsidP="003E303F"/>
    <w:p w14:paraId="6B9E902E" w14:textId="77777777" w:rsidR="006A64C3" w:rsidRDefault="003E303F" w:rsidP="003E303F">
      <w:r>
        <w:t xml:space="preserve">In overeenstemming met de gangbare wijze onder DURP Standaarden 2006 en RO Standaarden 2008 worden alle afzonderlijke plannen een samenhangende set bestanden beschikbaar gesteld. Waarbij alle bij het betreffende plan behorende bestanden binnen 1 virtuele directory gepubliceerd (plancontour en </w:t>
      </w:r>
      <w:r w:rsidR="002509AB">
        <w:t>PDF’s</w:t>
      </w:r>
      <w:r>
        <w:t>)</w:t>
      </w:r>
      <w:r w:rsidR="000B757C">
        <w:t xml:space="preserve">. </w:t>
      </w:r>
      <w:r>
        <w:t xml:space="preserve">Aanbevelingen aan de bestandsformaten </w:t>
      </w:r>
      <w:r w:rsidR="000B757C">
        <w:t xml:space="preserve">met betrekking tot </w:t>
      </w:r>
      <w:r>
        <w:t xml:space="preserve">Plancontour &amp; PDF </w:t>
      </w:r>
      <w:r w:rsidR="000B757C">
        <w:t xml:space="preserve">zijn opgenomen </w:t>
      </w:r>
      <w:r>
        <w:t xml:space="preserve">in </w:t>
      </w:r>
      <w:r w:rsidR="003C6D83">
        <w:fldChar w:fldCharType="begin"/>
      </w:r>
      <w:r w:rsidR="003C6D83">
        <w:instrText xml:space="preserve"> REF _Ref300236819 \h  \* MERGEFORMAT </w:instrText>
      </w:r>
      <w:r w:rsidR="003C6D83">
        <w:fldChar w:fldCharType="separate"/>
      </w:r>
      <w:r w:rsidR="00B11954" w:rsidRPr="00B11954">
        <w:t>Tabel 3</w:t>
      </w:r>
      <w:r w:rsidR="003C6D83">
        <w:fldChar w:fldCharType="end"/>
      </w:r>
      <w:r w:rsidRPr="003E303F">
        <w:t>.</w:t>
      </w:r>
    </w:p>
    <w:p w14:paraId="3D0E33CA" w14:textId="77777777" w:rsidR="006D0FCB" w:rsidRDefault="006D0FCB" w:rsidP="006A64C3"/>
    <w:p w14:paraId="64E5A89E" w14:textId="253B6C3E" w:rsidR="006D0FCB" w:rsidRPr="0000685A" w:rsidRDefault="006D0FCB" w:rsidP="008A0D02">
      <w:pPr>
        <w:pStyle w:val="Bijschrift"/>
        <w:rPr>
          <w:b/>
          <w:bCs w:val="0"/>
        </w:rPr>
      </w:pPr>
      <w:bookmarkStart w:id="17" w:name="_Ref300236819"/>
      <w:r w:rsidRPr="0000685A">
        <w:rPr>
          <w:b/>
          <w:bCs w:val="0"/>
        </w:rPr>
        <w:t xml:space="preserve">Tabel </w:t>
      </w:r>
      <w:bookmarkEnd w:id="17"/>
      <w:r w:rsidR="0000685A" w:rsidRPr="0000685A">
        <w:rPr>
          <w:b/>
          <w:bCs w:val="0"/>
        </w:rPr>
        <w:t>3</w:t>
      </w:r>
      <w:r w:rsidRPr="0000685A">
        <w:rPr>
          <w:b/>
          <w:bCs w:val="0"/>
        </w:rPr>
        <w:t xml:space="preserve"> Richtlijnen voor bestandsformaten m.b.t. Plancontour &amp; PDF</w:t>
      </w:r>
    </w:p>
    <w:p w14:paraId="5982A63D" w14:textId="77777777" w:rsidR="00FD4083" w:rsidRDefault="00FD4083" w:rsidP="00FD408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435"/>
        <w:gridCol w:w="3259"/>
        <w:gridCol w:w="1639"/>
        <w:gridCol w:w="2211"/>
      </w:tblGrid>
      <w:tr w:rsidR="00FD4083" w:rsidRPr="00FD4083" w14:paraId="478398E8" w14:textId="77777777" w:rsidTr="00FD4083">
        <w:tc>
          <w:tcPr>
            <w:tcW w:w="1421" w:type="dxa"/>
            <w:shd w:val="clear" w:color="auto" w:fill="D9D9D9" w:themeFill="background1" w:themeFillShade="D9"/>
          </w:tcPr>
          <w:p w14:paraId="04306122" w14:textId="77777777" w:rsidR="00FD4083" w:rsidRPr="00FD4083" w:rsidRDefault="00FD4083" w:rsidP="00021441">
            <w:pPr>
              <w:pStyle w:val="plattetekst0"/>
              <w:rPr>
                <w:rFonts w:ascii="Verdana" w:hAnsi="Verdana"/>
                <w:b/>
                <w:sz w:val="16"/>
                <w:szCs w:val="16"/>
              </w:rPr>
            </w:pPr>
            <w:r w:rsidRPr="00FD4083">
              <w:rPr>
                <w:rFonts w:ascii="Verdana" w:hAnsi="Verdana"/>
                <w:b/>
                <w:sz w:val="16"/>
                <w:szCs w:val="16"/>
              </w:rPr>
              <w:t>Bestandstype</w:t>
            </w:r>
          </w:p>
        </w:tc>
        <w:tc>
          <w:tcPr>
            <w:tcW w:w="3407" w:type="dxa"/>
            <w:shd w:val="clear" w:color="auto" w:fill="D9D9D9" w:themeFill="background1" w:themeFillShade="D9"/>
          </w:tcPr>
          <w:p w14:paraId="4F0B0934" w14:textId="77777777" w:rsidR="00FD4083" w:rsidRPr="00FD4083" w:rsidRDefault="00FD4083" w:rsidP="00021441">
            <w:pPr>
              <w:pStyle w:val="plattetekst0"/>
              <w:rPr>
                <w:rFonts w:ascii="Verdana" w:hAnsi="Verdana"/>
                <w:b/>
                <w:sz w:val="16"/>
                <w:szCs w:val="16"/>
              </w:rPr>
            </w:pPr>
            <w:r w:rsidRPr="00FD4083">
              <w:rPr>
                <w:rFonts w:ascii="Verdana" w:hAnsi="Verdana"/>
                <w:b/>
                <w:sz w:val="16"/>
                <w:szCs w:val="16"/>
              </w:rPr>
              <w:t>Formaat</w:t>
            </w:r>
          </w:p>
        </w:tc>
        <w:tc>
          <w:tcPr>
            <w:tcW w:w="1682" w:type="dxa"/>
            <w:shd w:val="clear" w:color="auto" w:fill="D9D9D9" w:themeFill="background1" w:themeFillShade="D9"/>
          </w:tcPr>
          <w:p w14:paraId="756CDE0A" w14:textId="77777777" w:rsidR="00FD4083" w:rsidRPr="00FD4083" w:rsidRDefault="00FD4083" w:rsidP="00021441">
            <w:pPr>
              <w:pStyle w:val="plattetekst0"/>
              <w:rPr>
                <w:rFonts w:ascii="Verdana" w:hAnsi="Verdana"/>
                <w:b/>
                <w:sz w:val="16"/>
                <w:szCs w:val="16"/>
              </w:rPr>
            </w:pPr>
            <w:r w:rsidRPr="00FD4083">
              <w:rPr>
                <w:rFonts w:ascii="Verdana" w:hAnsi="Verdana"/>
                <w:b/>
                <w:sz w:val="16"/>
                <w:szCs w:val="16"/>
              </w:rPr>
              <w:t>Extensie</w:t>
            </w:r>
          </w:p>
        </w:tc>
        <w:tc>
          <w:tcPr>
            <w:tcW w:w="2260" w:type="dxa"/>
            <w:shd w:val="clear" w:color="auto" w:fill="D9D9D9" w:themeFill="background1" w:themeFillShade="D9"/>
          </w:tcPr>
          <w:p w14:paraId="6C8F10C7" w14:textId="77777777" w:rsidR="00FD4083" w:rsidRPr="00FD4083" w:rsidRDefault="00FD4083" w:rsidP="00021441">
            <w:pPr>
              <w:pStyle w:val="plattetekst0"/>
              <w:rPr>
                <w:rFonts w:ascii="Verdana" w:hAnsi="Verdana"/>
                <w:b/>
                <w:sz w:val="16"/>
                <w:szCs w:val="16"/>
              </w:rPr>
            </w:pPr>
            <w:r w:rsidRPr="00FD4083">
              <w:rPr>
                <w:rFonts w:ascii="Verdana" w:hAnsi="Verdana"/>
                <w:b/>
                <w:sz w:val="16"/>
                <w:szCs w:val="16"/>
              </w:rPr>
              <w:t>MIME type</w:t>
            </w:r>
          </w:p>
        </w:tc>
      </w:tr>
      <w:tr w:rsidR="00FD4083" w:rsidRPr="00FD4083" w14:paraId="42600BEC" w14:textId="77777777" w:rsidTr="00FD4083">
        <w:tc>
          <w:tcPr>
            <w:tcW w:w="1421" w:type="dxa"/>
          </w:tcPr>
          <w:p w14:paraId="1E8DC471" w14:textId="77777777" w:rsidR="00FD4083" w:rsidRPr="00FD4083" w:rsidRDefault="00FD4083" w:rsidP="00021441">
            <w:pPr>
              <w:pStyle w:val="plattetekst0"/>
              <w:rPr>
                <w:rFonts w:ascii="Verdana" w:hAnsi="Verdana"/>
                <w:sz w:val="16"/>
                <w:szCs w:val="16"/>
              </w:rPr>
            </w:pPr>
            <w:r w:rsidRPr="00FD4083">
              <w:rPr>
                <w:rFonts w:ascii="Verdana" w:hAnsi="Verdana"/>
                <w:sz w:val="16"/>
                <w:szCs w:val="16"/>
              </w:rPr>
              <w:t>GML</w:t>
            </w:r>
          </w:p>
        </w:tc>
        <w:tc>
          <w:tcPr>
            <w:tcW w:w="3407" w:type="dxa"/>
          </w:tcPr>
          <w:p w14:paraId="3FB5D374" w14:textId="77777777" w:rsidR="00FD4083" w:rsidRPr="00FD4083" w:rsidRDefault="00FD4083" w:rsidP="00021441">
            <w:pPr>
              <w:pStyle w:val="plattetekst0"/>
              <w:rPr>
                <w:rFonts w:ascii="Verdana" w:hAnsi="Verdana"/>
                <w:sz w:val="16"/>
                <w:szCs w:val="16"/>
              </w:rPr>
            </w:pPr>
            <w:r w:rsidRPr="00FD4083">
              <w:rPr>
                <w:rFonts w:ascii="Verdana" w:hAnsi="Verdana"/>
                <w:sz w:val="16"/>
                <w:szCs w:val="16"/>
              </w:rPr>
              <w:t>GML3.1.1</w:t>
            </w:r>
          </w:p>
        </w:tc>
        <w:tc>
          <w:tcPr>
            <w:tcW w:w="1682" w:type="dxa"/>
          </w:tcPr>
          <w:p w14:paraId="3D7DF005" w14:textId="77777777" w:rsidR="00FD4083" w:rsidRPr="00FD4083" w:rsidRDefault="00FD4083" w:rsidP="00021441">
            <w:pPr>
              <w:pStyle w:val="plattetekst0"/>
              <w:rPr>
                <w:rFonts w:ascii="Verdana" w:hAnsi="Verdana"/>
                <w:sz w:val="16"/>
                <w:szCs w:val="16"/>
              </w:rPr>
            </w:pPr>
            <w:r w:rsidRPr="00FD4083">
              <w:rPr>
                <w:rFonts w:ascii="Verdana" w:hAnsi="Verdana"/>
                <w:sz w:val="16"/>
                <w:szCs w:val="16"/>
              </w:rPr>
              <w:t>.gml</w:t>
            </w:r>
          </w:p>
        </w:tc>
        <w:tc>
          <w:tcPr>
            <w:tcW w:w="2260" w:type="dxa"/>
          </w:tcPr>
          <w:p w14:paraId="236DB25B" w14:textId="77777777" w:rsidR="00FD4083" w:rsidRPr="00FD4083" w:rsidRDefault="00FD4083" w:rsidP="00021441">
            <w:pPr>
              <w:pStyle w:val="plattetekst0"/>
              <w:rPr>
                <w:rFonts w:ascii="Verdana" w:hAnsi="Verdana"/>
                <w:sz w:val="16"/>
                <w:szCs w:val="16"/>
              </w:rPr>
            </w:pPr>
            <w:r w:rsidRPr="00FD4083">
              <w:rPr>
                <w:rFonts w:ascii="Verdana" w:hAnsi="Verdana"/>
                <w:sz w:val="16"/>
                <w:szCs w:val="16"/>
              </w:rPr>
              <w:t>application/xml</w:t>
            </w:r>
          </w:p>
        </w:tc>
      </w:tr>
      <w:tr w:rsidR="00FD4083" w:rsidRPr="00FD4083" w14:paraId="396A0353" w14:textId="77777777" w:rsidTr="00FD4083">
        <w:tc>
          <w:tcPr>
            <w:tcW w:w="1421" w:type="dxa"/>
          </w:tcPr>
          <w:p w14:paraId="79B645C8" w14:textId="77777777" w:rsidR="00FD4083" w:rsidRPr="00FD4083" w:rsidRDefault="00FD4083" w:rsidP="00021441">
            <w:pPr>
              <w:pStyle w:val="plattetekst0"/>
              <w:rPr>
                <w:rFonts w:ascii="Verdana" w:hAnsi="Verdana"/>
                <w:sz w:val="16"/>
                <w:szCs w:val="16"/>
              </w:rPr>
            </w:pPr>
            <w:r w:rsidRPr="00FD4083">
              <w:rPr>
                <w:rFonts w:ascii="Verdana" w:hAnsi="Verdana"/>
                <w:sz w:val="16"/>
                <w:szCs w:val="16"/>
              </w:rPr>
              <w:t>PDF</w:t>
            </w:r>
          </w:p>
        </w:tc>
        <w:tc>
          <w:tcPr>
            <w:tcW w:w="3407" w:type="dxa"/>
          </w:tcPr>
          <w:p w14:paraId="609FFCD2" w14:textId="2E797159" w:rsidR="00FD4083" w:rsidRPr="00FD4083" w:rsidRDefault="00FD4083" w:rsidP="00021441">
            <w:pPr>
              <w:pStyle w:val="plattetekst0"/>
              <w:rPr>
                <w:rFonts w:ascii="Verdana" w:hAnsi="Verdana"/>
                <w:sz w:val="16"/>
                <w:szCs w:val="16"/>
              </w:rPr>
            </w:pPr>
            <w:r w:rsidRPr="00FD4083">
              <w:rPr>
                <w:rFonts w:ascii="Verdana" w:hAnsi="Verdana"/>
                <w:sz w:val="16"/>
                <w:szCs w:val="16"/>
              </w:rPr>
              <w:t>PDF versie 1.4 of hoger</w:t>
            </w:r>
          </w:p>
          <w:p w14:paraId="74B2E52B" w14:textId="77777777" w:rsidR="00FD4083" w:rsidRPr="00FD4083" w:rsidRDefault="00FD4083" w:rsidP="00021441">
            <w:pPr>
              <w:pStyle w:val="plattetekst0"/>
              <w:rPr>
                <w:rFonts w:ascii="Verdana" w:hAnsi="Verdana"/>
                <w:sz w:val="16"/>
                <w:szCs w:val="16"/>
              </w:rPr>
            </w:pPr>
            <w:r w:rsidRPr="00FD4083">
              <w:rPr>
                <w:rFonts w:ascii="Verdana" w:hAnsi="Verdana"/>
                <w:sz w:val="16"/>
                <w:szCs w:val="16"/>
              </w:rPr>
              <w:t>PDF/A-1 ISO 19005-1:20057</w:t>
            </w:r>
          </w:p>
        </w:tc>
        <w:tc>
          <w:tcPr>
            <w:tcW w:w="1682" w:type="dxa"/>
          </w:tcPr>
          <w:p w14:paraId="0E0E9D82" w14:textId="77777777" w:rsidR="00FD4083" w:rsidRPr="00FD4083" w:rsidRDefault="00FD4083" w:rsidP="00021441">
            <w:pPr>
              <w:pStyle w:val="plattetekst0"/>
              <w:rPr>
                <w:rFonts w:ascii="Verdana" w:hAnsi="Verdana"/>
                <w:sz w:val="16"/>
                <w:szCs w:val="16"/>
              </w:rPr>
            </w:pPr>
            <w:r w:rsidRPr="00FD4083">
              <w:rPr>
                <w:rFonts w:ascii="Verdana" w:hAnsi="Verdana"/>
                <w:sz w:val="16"/>
                <w:szCs w:val="16"/>
              </w:rPr>
              <w:t>.pdf</w:t>
            </w:r>
          </w:p>
        </w:tc>
        <w:tc>
          <w:tcPr>
            <w:tcW w:w="2260" w:type="dxa"/>
          </w:tcPr>
          <w:p w14:paraId="61BD3381" w14:textId="77777777" w:rsidR="00FD4083" w:rsidRPr="00FD4083" w:rsidRDefault="00FD4083" w:rsidP="00021441">
            <w:pPr>
              <w:pStyle w:val="plattetekst0"/>
              <w:rPr>
                <w:rFonts w:ascii="Verdana" w:hAnsi="Verdana"/>
                <w:sz w:val="16"/>
                <w:szCs w:val="16"/>
              </w:rPr>
            </w:pPr>
            <w:r w:rsidRPr="00FD4083">
              <w:rPr>
                <w:rFonts w:ascii="Verdana" w:hAnsi="Verdana"/>
                <w:sz w:val="16"/>
                <w:szCs w:val="16"/>
              </w:rPr>
              <w:t>application/pdf</w:t>
            </w:r>
          </w:p>
          <w:p w14:paraId="326DCD4E" w14:textId="77777777" w:rsidR="00FD4083" w:rsidRPr="00FD4083" w:rsidRDefault="00FD4083" w:rsidP="00021441">
            <w:pPr>
              <w:pStyle w:val="plattetekst0"/>
              <w:rPr>
                <w:rFonts w:ascii="Verdana" w:hAnsi="Verdana"/>
                <w:sz w:val="16"/>
                <w:szCs w:val="16"/>
              </w:rPr>
            </w:pPr>
          </w:p>
        </w:tc>
      </w:tr>
    </w:tbl>
    <w:p w14:paraId="330E66C3" w14:textId="77777777" w:rsidR="00FD4083" w:rsidRPr="00FD4083" w:rsidRDefault="00FD4083" w:rsidP="00FD4083"/>
    <w:p w14:paraId="5C0BCDC9" w14:textId="77777777" w:rsidR="0000685A" w:rsidRDefault="0000685A" w:rsidP="006D0FCB"/>
    <w:p w14:paraId="4A8917FD" w14:textId="35BB9A42" w:rsidR="006D0FCB" w:rsidRDefault="0000685A" w:rsidP="006D0FCB">
      <w:r>
        <w:t>Tabel 4</w:t>
      </w:r>
      <w:r w:rsidR="006D0FCB">
        <w:t xml:space="preserve"> </w:t>
      </w:r>
      <w:r w:rsidR="006D0FCB" w:rsidRPr="0014585A">
        <w:t xml:space="preserve">wordt voorgeschreven om te gebruiken voor het beschikbaar stellen van </w:t>
      </w:r>
      <w:r w:rsidR="00DC080C">
        <w:t xml:space="preserve">ruimtelijke plannen onder de oude WRO en alle ruimtelijke plannen tussen </w:t>
      </w:r>
      <w:r w:rsidR="00DC080C" w:rsidRPr="006A5882">
        <w:t>1 juli 2008 en 1 januari 2010 overeenkomstig de huidige Wro analoog in procedure zijn geweest</w:t>
      </w:r>
      <w:r w:rsidR="006D0FCB" w:rsidRPr="0014585A">
        <w:t>.</w:t>
      </w:r>
    </w:p>
    <w:p w14:paraId="086A13E3" w14:textId="77777777" w:rsidR="00094FC5" w:rsidRDefault="00094FC5" w:rsidP="00094FC5">
      <w:r w:rsidRPr="00FD4083">
        <w:t xml:space="preserve">Door middel van het boolean attribuut Contour in het element Plan </w:t>
      </w:r>
      <w:r>
        <w:t xml:space="preserve">in de GML </w:t>
      </w:r>
      <w:r w:rsidRPr="00FD4083">
        <w:t>wordt aangegeven of het een plancontour betreft.</w:t>
      </w:r>
    </w:p>
    <w:p w14:paraId="6889B02C" w14:textId="77777777" w:rsidR="00207762" w:rsidRDefault="00207762" w:rsidP="00207762">
      <w:r w:rsidRPr="00FD4083">
        <w:t xml:space="preserve">Voor eisen en aanbevelingen </w:t>
      </w:r>
      <w:r w:rsidR="002824B2">
        <w:t>met betrekking tot</w:t>
      </w:r>
      <w:r w:rsidRPr="00FD4083">
        <w:t xml:space="preserve"> gescande documenten in PDF-formaat, zie de Praktijkrichtlijn Plancontour &amp; PDF (PRPCP2008).</w:t>
      </w:r>
    </w:p>
    <w:p w14:paraId="0538777B" w14:textId="77777777" w:rsidR="006D0FCB" w:rsidRDefault="006D0FCB" w:rsidP="006D0FCB"/>
    <w:p w14:paraId="624C67F2" w14:textId="6694877A" w:rsidR="006D0FCB" w:rsidRPr="0000685A" w:rsidRDefault="006D0FCB" w:rsidP="008A0D02">
      <w:pPr>
        <w:pStyle w:val="Bijschrift"/>
        <w:rPr>
          <w:b/>
          <w:bCs w:val="0"/>
        </w:rPr>
      </w:pPr>
      <w:bookmarkStart w:id="18" w:name="_Ref298925074"/>
      <w:r w:rsidRPr="0000685A">
        <w:rPr>
          <w:b/>
          <w:bCs w:val="0"/>
        </w:rPr>
        <w:t xml:space="preserve">Tabel </w:t>
      </w:r>
      <w:bookmarkEnd w:id="18"/>
      <w:r w:rsidR="0000685A" w:rsidRPr="0000685A">
        <w:rPr>
          <w:b/>
          <w:bCs w:val="0"/>
        </w:rPr>
        <w:t>4</w:t>
      </w:r>
      <w:r w:rsidRPr="0000685A">
        <w:rPr>
          <w:b/>
          <w:bCs w:val="0"/>
        </w:rPr>
        <w:t xml:space="preserve"> Onderdelen </w:t>
      </w:r>
      <w:r w:rsidR="0064068B" w:rsidRPr="0000685A">
        <w:rPr>
          <w:b/>
          <w:bCs w:val="0"/>
        </w:rPr>
        <w:t>ruimtelijke plannen conform</w:t>
      </w:r>
      <w:r w:rsidRPr="0000685A">
        <w:rPr>
          <w:b/>
          <w:bCs w:val="0"/>
        </w:rPr>
        <w:t xml:space="preserve"> Plancontour &amp; PDF </w:t>
      </w:r>
    </w:p>
    <w:p w14:paraId="283CACF2" w14:textId="77777777" w:rsidR="00BE62BB" w:rsidRDefault="00BE62BB"/>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3261"/>
        <w:gridCol w:w="2409"/>
        <w:gridCol w:w="1701"/>
        <w:gridCol w:w="1276"/>
      </w:tblGrid>
      <w:tr w:rsidR="00902C21" w:rsidRPr="007E528A" w14:paraId="1EF5675D" w14:textId="77777777" w:rsidTr="00902C21">
        <w:tc>
          <w:tcPr>
            <w:tcW w:w="3261" w:type="dxa"/>
            <w:shd w:val="clear" w:color="auto" w:fill="D9D9D9" w:themeFill="background1" w:themeFillShade="D9"/>
          </w:tcPr>
          <w:p w14:paraId="3AC38752" w14:textId="77777777" w:rsidR="00902C21" w:rsidRPr="007E528A" w:rsidRDefault="00902C21" w:rsidP="00902C21">
            <w:pPr>
              <w:pStyle w:val="plattetekst0"/>
              <w:spacing w:after="0"/>
              <w:rPr>
                <w:rFonts w:ascii="Verdana" w:hAnsi="Verdana"/>
                <w:b/>
                <w:sz w:val="16"/>
                <w:szCs w:val="16"/>
              </w:rPr>
            </w:pPr>
            <w:r w:rsidRPr="007E528A">
              <w:rPr>
                <w:rFonts w:ascii="Verdana" w:hAnsi="Verdana"/>
                <w:b/>
                <w:sz w:val="16"/>
                <w:szCs w:val="16"/>
              </w:rPr>
              <w:t>Onderdeel van het plan</w:t>
            </w:r>
          </w:p>
        </w:tc>
        <w:tc>
          <w:tcPr>
            <w:tcW w:w="2409" w:type="dxa"/>
            <w:shd w:val="clear" w:color="auto" w:fill="D9D9D9" w:themeFill="background1" w:themeFillShade="D9"/>
          </w:tcPr>
          <w:p w14:paraId="7A2B3299" w14:textId="77777777" w:rsidR="00902C21" w:rsidRPr="007E528A" w:rsidRDefault="00902C21" w:rsidP="00902C21">
            <w:pPr>
              <w:pStyle w:val="plattetekst0"/>
              <w:spacing w:after="0"/>
              <w:rPr>
                <w:rFonts w:ascii="Verdana" w:hAnsi="Verdana"/>
                <w:b/>
                <w:sz w:val="16"/>
                <w:szCs w:val="16"/>
              </w:rPr>
            </w:pPr>
            <w:r w:rsidRPr="007E528A">
              <w:rPr>
                <w:rFonts w:ascii="Verdana" w:hAnsi="Verdana"/>
                <w:b/>
                <w:sz w:val="16"/>
                <w:szCs w:val="16"/>
              </w:rPr>
              <w:t xml:space="preserve">Naamconventie </w:t>
            </w:r>
            <w:r w:rsidRPr="007E528A">
              <w:rPr>
                <w:rFonts w:ascii="Verdana" w:hAnsi="Verdana"/>
                <w:b/>
                <w:sz w:val="16"/>
                <w:szCs w:val="16"/>
              </w:rPr>
              <w:br/>
              <w:t>(excl. extensie)</w:t>
            </w:r>
          </w:p>
        </w:tc>
        <w:tc>
          <w:tcPr>
            <w:tcW w:w="1701" w:type="dxa"/>
            <w:shd w:val="clear" w:color="auto" w:fill="D9D9D9" w:themeFill="background1" w:themeFillShade="D9"/>
          </w:tcPr>
          <w:p w14:paraId="6641014E" w14:textId="77777777" w:rsidR="00902C21" w:rsidRPr="007E528A" w:rsidRDefault="00902C21" w:rsidP="00902C21">
            <w:pPr>
              <w:pStyle w:val="plattetekst0"/>
              <w:spacing w:after="0"/>
              <w:rPr>
                <w:rFonts w:ascii="Verdana" w:hAnsi="Verdana"/>
                <w:b/>
                <w:sz w:val="16"/>
                <w:szCs w:val="16"/>
              </w:rPr>
            </w:pPr>
            <w:r w:rsidRPr="007E528A">
              <w:rPr>
                <w:rFonts w:ascii="Verdana" w:hAnsi="Verdana"/>
                <w:b/>
                <w:sz w:val="16"/>
                <w:szCs w:val="16"/>
              </w:rPr>
              <w:t>Bestandstype</w:t>
            </w:r>
          </w:p>
        </w:tc>
        <w:tc>
          <w:tcPr>
            <w:tcW w:w="1276" w:type="dxa"/>
            <w:shd w:val="clear" w:color="auto" w:fill="D9D9D9" w:themeFill="background1" w:themeFillShade="D9"/>
          </w:tcPr>
          <w:p w14:paraId="66DBF290" w14:textId="77777777" w:rsidR="00902C21" w:rsidRPr="007E528A" w:rsidRDefault="00902C21" w:rsidP="00902C21">
            <w:pPr>
              <w:pStyle w:val="plattetekst0"/>
              <w:spacing w:after="0"/>
              <w:jc w:val="center"/>
              <w:rPr>
                <w:rFonts w:ascii="Verdana" w:hAnsi="Verdana"/>
                <w:b/>
                <w:sz w:val="16"/>
                <w:szCs w:val="16"/>
              </w:rPr>
            </w:pPr>
            <w:r w:rsidRPr="007E528A">
              <w:rPr>
                <w:rFonts w:ascii="Verdana" w:hAnsi="Verdana"/>
                <w:b/>
                <w:sz w:val="16"/>
                <w:szCs w:val="16"/>
              </w:rPr>
              <w:t>Aantal</w:t>
            </w:r>
          </w:p>
        </w:tc>
      </w:tr>
      <w:tr w:rsidR="001233A0" w:rsidRPr="007E528A" w14:paraId="6DD4431D" w14:textId="77777777" w:rsidTr="00902C21">
        <w:tc>
          <w:tcPr>
            <w:tcW w:w="3261" w:type="dxa"/>
          </w:tcPr>
          <w:p w14:paraId="478B2796" w14:textId="77777777" w:rsidR="001233A0" w:rsidRPr="007E528A" w:rsidRDefault="001233A0" w:rsidP="00902C21">
            <w:pPr>
              <w:pStyle w:val="plattetekst0"/>
              <w:spacing w:after="0"/>
              <w:rPr>
                <w:rFonts w:ascii="Verdana" w:hAnsi="Verdana"/>
                <w:sz w:val="16"/>
                <w:szCs w:val="16"/>
              </w:rPr>
            </w:pPr>
            <w:r>
              <w:rPr>
                <w:rFonts w:ascii="Verdana" w:hAnsi="Verdana"/>
                <w:sz w:val="16"/>
                <w:szCs w:val="16"/>
              </w:rPr>
              <w:t>Plancontour</w:t>
            </w:r>
          </w:p>
        </w:tc>
        <w:tc>
          <w:tcPr>
            <w:tcW w:w="2409" w:type="dxa"/>
          </w:tcPr>
          <w:p w14:paraId="407A864D" w14:textId="77777777" w:rsidR="001233A0" w:rsidRPr="007E528A" w:rsidRDefault="001233A0" w:rsidP="00902C21">
            <w:pPr>
              <w:pStyle w:val="plattetekst0"/>
              <w:spacing w:after="0"/>
              <w:rPr>
                <w:rFonts w:ascii="Verdana" w:hAnsi="Verdana" w:cs="Courier New"/>
                <w:noProof/>
                <w:sz w:val="16"/>
                <w:szCs w:val="16"/>
              </w:rPr>
            </w:pPr>
            <w:r>
              <w:rPr>
                <w:rFonts w:ascii="Verdana" w:hAnsi="Verdana" w:cs="Courier New"/>
                <w:noProof/>
                <w:sz w:val="16"/>
                <w:szCs w:val="16"/>
              </w:rPr>
              <w:t xml:space="preserve">   </w:t>
            </w:r>
            <w:r w:rsidRPr="007E528A">
              <w:rPr>
                <w:rFonts w:ascii="Verdana" w:hAnsi="Verdana" w:cs="Courier New"/>
                <w:noProof/>
                <w:sz w:val="16"/>
                <w:szCs w:val="16"/>
              </w:rPr>
              <w:t>[idn]</w:t>
            </w:r>
          </w:p>
        </w:tc>
        <w:tc>
          <w:tcPr>
            <w:tcW w:w="1701" w:type="dxa"/>
          </w:tcPr>
          <w:p w14:paraId="377F0586" w14:textId="77777777" w:rsidR="001233A0" w:rsidRPr="007E528A" w:rsidRDefault="001233A0" w:rsidP="00902C21">
            <w:pPr>
              <w:pStyle w:val="plattetekst0"/>
              <w:spacing w:after="0"/>
              <w:rPr>
                <w:rFonts w:ascii="Verdana" w:hAnsi="Verdana"/>
                <w:noProof/>
                <w:sz w:val="16"/>
                <w:szCs w:val="16"/>
              </w:rPr>
            </w:pPr>
            <w:r w:rsidRPr="007E528A">
              <w:rPr>
                <w:rFonts w:ascii="Verdana" w:hAnsi="Verdana"/>
                <w:noProof/>
                <w:sz w:val="16"/>
                <w:szCs w:val="16"/>
              </w:rPr>
              <w:t>GML</w:t>
            </w:r>
          </w:p>
        </w:tc>
        <w:tc>
          <w:tcPr>
            <w:tcW w:w="1276" w:type="dxa"/>
          </w:tcPr>
          <w:p w14:paraId="1F03BF72" w14:textId="77777777" w:rsidR="001233A0" w:rsidRPr="007E528A" w:rsidRDefault="001233A0" w:rsidP="00902C21">
            <w:pPr>
              <w:pStyle w:val="plattetekst0"/>
              <w:spacing w:after="0"/>
              <w:jc w:val="center"/>
              <w:rPr>
                <w:rFonts w:ascii="Verdana" w:hAnsi="Verdana"/>
                <w:noProof/>
                <w:sz w:val="16"/>
                <w:szCs w:val="16"/>
              </w:rPr>
            </w:pPr>
            <w:r>
              <w:rPr>
                <w:rFonts w:ascii="Verdana" w:hAnsi="Verdana"/>
                <w:noProof/>
                <w:sz w:val="16"/>
                <w:szCs w:val="16"/>
              </w:rPr>
              <w:t>1</w:t>
            </w:r>
          </w:p>
        </w:tc>
      </w:tr>
      <w:tr w:rsidR="00902C21" w:rsidRPr="007E528A" w14:paraId="4346643F" w14:textId="77777777" w:rsidTr="00902C21">
        <w:tc>
          <w:tcPr>
            <w:tcW w:w="3261" w:type="dxa"/>
          </w:tcPr>
          <w:p w14:paraId="031FB36A" w14:textId="77777777" w:rsidR="00902C21" w:rsidRPr="007E528A" w:rsidRDefault="00902C21" w:rsidP="00902C21">
            <w:pPr>
              <w:pStyle w:val="plattetekst0"/>
              <w:spacing w:after="0"/>
              <w:rPr>
                <w:rFonts w:ascii="Verdana" w:hAnsi="Verdana"/>
                <w:sz w:val="16"/>
                <w:szCs w:val="16"/>
              </w:rPr>
            </w:pPr>
            <w:r w:rsidRPr="007E528A">
              <w:rPr>
                <w:rFonts w:ascii="Verdana" w:hAnsi="Verdana"/>
                <w:sz w:val="16"/>
                <w:szCs w:val="16"/>
              </w:rPr>
              <w:t>Plankaart</w:t>
            </w:r>
          </w:p>
        </w:tc>
        <w:tc>
          <w:tcPr>
            <w:tcW w:w="2409" w:type="dxa"/>
          </w:tcPr>
          <w:p w14:paraId="723290FE" w14:textId="77777777" w:rsidR="00902C21" w:rsidRPr="007E528A" w:rsidRDefault="001233A0" w:rsidP="001233A0">
            <w:pPr>
              <w:pStyle w:val="plattetekst0"/>
              <w:spacing w:after="0"/>
              <w:rPr>
                <w:rFonts w:ascii="Verdana" w:hAnsi="Verdana" w:cs="Courier New"/>
                <w:noProof/>
                <w:sz w:val="16"/>
                <w:szCs w:val="16"/>
              </w:rPr>
            </w:pPr>
            <w:r>
              <w:rPr>
                <w:rFonts w:ascii="Verdana" w:hAnsi="Verdana" w:cs="Courier New"/>
                <w:noProof/>
                <w:sz w:val="16"/>
                <w:szCs w:val="16"/>
              </w:rPr>
              <w:t>p_</w:t>
            </w:r>
            <w:r w:rsidR="00902C21" w:rsidRPr="007E528A">
              <w:rPr>
                <w:rFonts w:ascii="Verdana" w:hAnsi="Verdana" w:cs="Courier New"/>
                <w:noProof/>
                <w:sz w:val="16"/>
                <w:szCs w:val="16"/>
              </w:rPr>
              <w:t xml:space="preserve"> [idn]</w:t>
            </w:r>
          </w:p>
        </w:tc>
        <w:tc>
          <w:tcPr>
            <w:tcW w:w="1701" w:type="dxa"/>
          </w:tcPr>
          <w:p w14:paraId="18F155EA" w14:textId="77777777" w:rsidR="00902C21" w:rsidRPr="007E528A" w:rsidRDefault="001233A0" w:rsidP="00902C21">
            <w:pPr>
              <w:pStyle w:val="plattetekst0"/>
              <w:spacing w:after="0"/>
              <w:rPr>
                <w:rFonts w:ascii="Verdana" w:hAnsi="Verdana"/>
                <w:noProof/>
                <w:sz w:val="16"/>
                <w:szCs w:val="16"/>
              </w:rPr>
            </w:pPr>
            <w:r>
              <w:rPr>
                <w:rFonts w:ascii="Verdana" w:hAnsi="Verdana"/>
                <w:noProof/>
                <w:sz w:val="16"/>
                <w:szCs w:val="16"/>
              </w:rPr>
              <w:t>PDF</w:t>
            </w:r>
          </w:p>
        </w:tc>
        <w:tc>
          <w:tcPr>
            <w:tcW w:w="1276" w:type="dxa"/>
          </w:tcPr>
          <w:p w14:paraId="7D79C34D" w14:textId="77777777" w:rsidR="00902C21" w:rsidRPr="007E528A" w:rsidRDefault="001233A0" w:rsidP="00902C21">
            <w:pPr>
              <w:pStyle w:val="plattetekst0"/>
              <w:spacing w:after="0"/>
              <w:jc w:val="center"/>
              <w:rPr>
                <w:rFonts w:ascii="Verdana" w:hAnsi="Verdana"/>
                <w:noProof/>
                <w:sz w:val="16"/>
                <w:szCs w:val="16"/>
              </w:rPr>
            </w:pPr>
            <w:r>
              <w:rPr>
                <w:rFonts w:ascii="Verdana" w:hAnsi="Verdana"/>
                <w:noProof/>
                <w:sz w:val="16"/>
                <w:szCs w:val="16"/>
              </w:rPr>
              <w:t>0..</w:t>
            </w:r>
            <w:r w:rsidR="00902C21" w:rsidRPr="007E528A">
              <w:rPr>
                <w:rFonts w:ascii="Verdana" w:hAnsi="Verdana"/>
                <w:noProof/>
                <w:sz w:val="16"/>
                <w:szCs w:val="16"/>
              </w:rPr>
              <w:t>1</w:t>
            </w:r>
          </w:p>
        </w:tc>
      </w:tr>
      <w:tr w:rsidR="00902C21" w:rsidRPr="007E528A" w14:paraId="74F769AE" w14:textId="77777777" w:rsidTr="00902C21">
        <w:tc>
          <w:tcPr>
            <w:tcW w:w="3261" w:type="dxa"/>
          </w:tcPr>
          <w:p w14:paraId="7E80A7B7" w14:textId="10B07A6C" w:rsidR="00902C21" w:rsidRPr="007E528A" w:rsidRDefault="00902C21" w:rsidP="00902C21">
            <w:pPr>
              <w:pStyle w:val="plattetekst0"/>
              <w:spacing w:after="0"/>
              <w:rPr>
                <w:rFonts w:ascii="Verdana" w:hAnsi="Verdana"/>
                <w:sz w:val="16"/>
                <w:szCs w:val="16"/>
              </w:rPr>
            </w:pPr>
            <w:r w:rsidRPr="007E528A">
              <w:rPr>
                <w:rFonts w:ascii="Verdana" w:hAnsi="Verdana"/>
                <w:sz w:val="16"/>
                <w:szCs w:val="16"/>
              </w:rPr>
              <w:t>Voorschriften</w:t>
            </w:r>
            <w:r w:rsidR="002509AB">
              <w:rPr>
                <w:rFonts w:ascii="Verdana" w:hAnsi="Verdana"/>
                <w:sz w:val="16"/>
                <w:szCs w:val="16"/>
              </w:rPr>
              <w:t>/regels</w:t>
            </w:r>
            <w:r w:rsidR="007346D6">
              <w:rPr>
                <w:rFonts w:ascii="Verdana" w:hAnsi="Verdana"/>
                <w:sz w:val="16"/>
                <w:szCs w:val="16"/>
              </w:rPr>
              <w:t>*</w:t>
            </w:r>
          </w:p>
          <w:p w14:paraId="28AF07BA" w14:textId="77777777" w:rsidR="00902C21" w:rsidRPr="007E528A" w:rsidRDefault="00902C21" w:rsidP="00902C21">
            <w:pPr>
              <w:pStyle w:val="plattetekst0"/>
              <w:spacing w:after="0"/>
              <w:rPr>
                <w:rFonts w:ascii="Verdana" w:hAnsi="Verdana"/>
                <w:i/>
                <w:sz w:val="16"/>
                <w:szCs w:val="16"/>
              </w:rPr>
            </w:pPr>
            <w:r w:rsidRPr="007E528A">
              <w:rPr>
                <w:rFonts w:ascii="Verdana" w:hAnsi="Verdana"/>
                <w:i/>
                <w:sz w:val="16"/>
                <w:szCs w:val="16"/>
              </w:rPr>
              <w:t>(alleen bestemmingsplannen)</w:t>
            </w:r>
          </w:p>
        </w:tc>
        <w:tc>
          <w:tcPr>
            <w:tcW w:w="2409" w:type="dxa"/>
          </w:tcPr>
          <w:p w14:paraId="5DC821F1" w14:textId="77777777" w:rsidR="00902C21" w:rsidRPr="007E528A" w:rsidRDefault="00902C21" w:rsidP="00902C21">
            <w:pPr>
              <w:pStyle w:val="plattetekst0"/>
              <w:spacing w:after="0"/>
              <w:rPr>
                <w:rFonts w:ascii="Verdana" w:hAnsi="Verdana" w:cs="Courier New"/>
                <w:noProof/>
                <w:sz w:val="16"/>
                <w:szCs w:val="16"/>
              </w:rPr>
            </w:pPr>
            <w:r w:rsidRPr="007E528A">
              <w:rPr>
                <w:rFonts w:ascii="Verdana" w:hAnsi="Verdana" w:cs="Courier New"/>
                <w:noProof/>
                <w:sz w:val="16"/>
                <w:szCs w:val="16"/>
              </w:rPr>
              <w:t xml:space="preserve">v_[idn]      </w:t>
            </w:r>
          </w:p>
          <w:p w14:paraId="61CAFD4E" w14:textId="77777777" w:rsidR="00BE62BB" w:rsidRDefault="00BE62BB">
            <w:pPr>
              <w:pStyle w:val="plattetekst0"/>
              <w:spacing w:after="0"/>
              <w:rPr>
                <w:rFonts w:ascii="Verdana" w:hAnsi="Verdana" w:cs="Courier New"/>
                <w:noProof/>
                <w:sz w:val="16"/>
                <w:szCs w:val="16"/>
              </w:rPr>
            </w:pPr>
          </w:p>
        </w:tc>
        <w:tc>
          <w:tcPr>
            <w:tcW w:w="1701" w:type="dxa"/>
          </w:tcPr>
          <w:p w14:paraId="4364829C" w14:textId="77777777" w:rsidR="00902C21" w:rsidRPr="007E528A" w:rsidRDefault="002509AB" w:rsidP="00902C21">
            <w:pPr>
              <w:pStyle w:val="plattetekst0"/>
              <w:spacing w:after="0"/>
              <w:rPr>
                <w:rFonts w:ascii="Verdana" w:hAnsi="Verdana"/>
                <w:noProof/>
                <w:sz w:val="16"/>
                <w:szCs w:val="16"/>
              </w:rPr>
            </w:pPr>
            <w:r>
              <w:rPr>
                <w:rFonts w:ascii="Verdana" w:hAnsi="Verdana"/>
                <w:noProof/>
                <w:sz w:val="16"/>
                <w:szCs w:val="16"/>
              </w:rPr>
              <w:t>PDF</w:t>
            </w:r>
          </w:p>
        </w:tc>
        <w:tc>
          <w:tcPr>
            <w:tcW w:w="1276" w:type="dxa"/>
          </w:tcPr>
          <w:p w14:paraId="01F37C62" w14:textId="77777777" w:rsidR="00902C21" w:rsidRPr="007E528A" w:rsidRDefault="00902C21" w:rsidP="00902C21">
            <w:pPr>
              <w:pStyle w:val="plattetekst0"/>
              <w:spacing w:after="0"/>
              <w:jc w:val="center"/>
              <w:rPr>
                <w:rFonts w:ascii="Verdana" w:hAnsi="Verdana"/>
                <w:noProof/>
                <w:sz w:val="16"/>
                <w:szCs w:val="16"/>
              </w:rPr>
            </w:pPr>
            <w:r>
              <w:rPr>
                <w:rFonts w:ascii="Verdana" w:hAnsi="Verdana"/>
                <w:noProof/>
                <w:sz w:val="16"/>
                <w:szCs w:val="16"/>
              </w:rPr>
              <w:t>0..1</w:t>
            </w:r>
          </w:p>
        </w:tc>
      </w:tr>
      <w:tr w:rsidR="00902C21" w:rsidRPr="007E528A" w14:paraId="234E3F32" w14:textId="77777777" w:rsidTr="00902C21">
        <w:tc>
          <w:tcPr>
            <w:tcW w:w="3261" w:type="dxa"/>
          </w:tcPr>
          <w:p w14:paraId="529E2D40" w14:textId="77777777" w:rsidR="00902C21" w:rsidRPr="007E528A" w:rsidRDefault="00902C21" w:rsidP="00902C21">
            <w:pPr>
              <w:pStyle w:val="plattetekst0"/>
              <w:spacing w:after="0"/>
              <w:rPr>
                <w:rFonts w:ascii="Verdana" w:hAnsi="Verdana"/>
                <w:sz w:val="16"/>
                <w:szCs w:val="16"/>
              </w:rPr>
            </w:pPr>
            <w:r w:rsidRPr="007E528A">
              <w:rPr>
                <w:rFonts w:ascii="Verdana" w:hAnsi="Verdana"/>
                <w:sz w:val="16"/>
                <w:szCs w:val="16"/>
              </w:rPr>
              <w:lastRenderedPageBreak/>
              <w:t>Bijlage bij de voorschriften</w:t>
            </w:r>
            <w:r w:rsidR="002509AB">
              <w:rPr>
                <w:rFonts w:ascii="Verdana" w:hAnsi="Verdana"/>
                <w:sz w:val="16"/>
                <w:szCs w:val="16"/>
              </w:rPr>
              <w:t>/ regels</w:t>
            </w:r>
          </w:p>
          <w:p w14:paraId="193AD688" w14:textId="77777777" w:rsidR="00902C21" w:rsidRPr="007E528A" w:rsidRDefault="00902C21" w:rsidP="00902C21">
            <w:pPr>
              <w:pStyle w:val="plattetekst0"/>
              <w:spacing w:after="0"/>
              <w:rPr>
                <w:rFonts w:ascii="Verdana" w:hAnsi="Verdana"/>
                <w:sz w:val="16"/>
                <w:szCs w:val="16"/>
              </w:rPr>
            </w:pPr>
            <w:r w:rsidRPr="007E528A">
              <w:rPr>
                <w:rFonts w:ascii="Verdana" w:hAnsi="Verdana"/>
                <w:i/>
                <w:sz w:val="16"/>
                <w:szCs w:val="16"/>
              </w:rPr>
              <w:t>(alleen bestemmingsplannen)</w:t>
            </w:r>
          </w:p>
        </w:tc>
        <w:tc>
          <w:tcPr>
            <w:tcW w:w="2409" w:type="dxa"/>
          </w:tcPr>
          <w:p w14:paraId="0144D090" w14:textId="77777777" w:rsidR="00902C21" w:rsidRPr="007E528A" w:rsidRDefault="00902C21" w:rsidP="00902C21">
            <w:pPr>
              <w:pStyle w:val="plattetekst0"/>
              <w:spacing w:after="0"/>
              <w:rPr>
                <w:rFonts w:ascii="Verdana" w:hAnsi="Verdana" w:cs="Courier New"/>
                <w:noProof/>
                <w:sz w:val="16"/>
                <w:szCs w:val="16"/>
              </w:rPr>
            </w:pPr>
            <w:r w:rsidRPr="007E528A">
              <w:rPr>
                <w:rFonts w:ascii="Verdana" w:hAnsi="Verdana" w:cs="Courier New"/>
                <w:noProof/>
                <w:sz w:val="16"/>
                <w:szCs w:val="16"/>
              </w:rPr>
              <w:t>vb_[idn]</w:t>
            </w:r>
          </w:p>
        </w:tc>
        <w:tc>
          <w:tcPr>
            <w:tcW w:w="1701" w:type="dxa"/>
          </w:tcPr>
          <w:p w14:paraId="4801DDC8" w14:textId="77777777" w:rsidR="00902C21" w:rsidRPr="007E528A" w:rsidRDefault="00902C21" w:rsidP="00902C21">
            <w:pPr>
              <w:pStyle w:val="plattetekst0"/>
              <w:spacing w:after="0"/>
              <w:rPr>
                <w:rFonts w:ascii="Verdana" w:hAnsi="Verdana"/>
                <w:noProof/>
                <w:sz w:val="16"/>
                <w:szCs w:val="16"/>
              </w:rPr>
            </w:pPr>
            <w:r w:rsidRPr="007E528A">
              <w:rPr>
                <w:rFonts w:ascii="Verdana" w:hAnsi="Verdana"/>
                <w:noProof/>
                <w:sz w:val="16"/>
                <w:szCs w:val="16"/>
              </w:rPr>
              <w:t>PDF</w:t>
            </w:r>
          </w:p>
        </w:tc>
        <w:tc>
          <w:tcPr>
            <w:tcW w:w="1276" w:type="dxa"/>
          </w:tcPr>
          <w:p w14:paraId="0AA627B7" w14:textId="77777777" w:rsidR="00902C21" w:rsidRPr="007E528A" w:rsidRDefault="00902C21" w:rsidP="00902C21">
            <w:pPr>
              <w:pStyle w:val="plattetekst0"/>
              <w:keepNext/>
              <w:spacing w:after="0"/>
              <w:jc w:val="center"/>
              <w:rPr>
                <w:rFonts w:ascii="Verdana" w:hAnsi="Verdana"/>
                <w:noProof/>
                <w:sz w:val="16"/>
                <w:szCs w:val="16"/>
              </w:rPr>
            </w:pPr>
            <w:r w:rsidRPr="007E528A">
              <w:rPr>
                <w:rFonts w:ascii="Verdana" w:hAnsi="Verdana"/>
                <w:noProof/>
                <w:sz w:val="16"/>
                <w:szCs w:val="16"/>
              </w:rPr>
              <w:t>0..1</w:t>
            </w:r>
          </w:p>
        </w:tc>
      </w:tr>
      <w:tr w:rsidR="00902C21" w:rsidRPr="007E528A" w14:paraId="5B37DBAE" w14:textId="77777777" w:rsidTr="00902C21">
        <w:tc>
          <w:tcPr>
            <w:tcW w:w="3261" w:type="dxa"/>
          </w:tcPr>
          <w:p w14:paraId="0BDB1EFC" w14:textId="77777777" w:rsidR="00902C21" w:rsidRPr="007E528A" w:rsidRDefault="00902C21" w:rsidP="00902C21">
            <w:pPr>
              <w:pStyle w:val="plattetekst0"/>
              <w:spacing w:after="0"/>
              <w:rPr>
                <w:rFonts w:ascii="Verdana" w:hAnsi="Verdana"/>
                <w:sz w:val="16"/>
                <w:szCs w:val="16"/>
              </w:rPr>
            </w:pPr>
            <w:r w:rsidRPr="007E528A">
              <w:rPr>
                <w:rFonts w:ascii="Verdana" w:hAnsi="Verdana"/>
                <w:sz w:val="16"/>
                <w:szCs w:val="16"/>
              </w:rPr>
              <w:t>Toelichting</w:t>
            </w:r>
          </w:p>
          <w:p w14:paraId="70405766" w14:textId="77777777" w:rsidR="00902C21" w:rsidRPr="007E528A" w:rsidRDefault="00902C21" w:rsidP="00902C21">
            <w:pPr>
              <w:pStyle w:val="plattetekst0"/>
              <w:spacing w:after="0"/>
              <w:rPr>
                <w:rFonts w:ascii="Verdana" w:hAnsi="Verdana"/>
                <w:b/>
                <w:sz w:val="16"/>
                <w:szCs w:val="16"/>
              </w:rPr>
            </w:pPr>
            <w:r w:rsidRPr="007E528A">
              <w:rPr>
                <w:rFonts w:ascii="Verdana" w:hAnsi="Verdana"/>
                <w:i/>
                <w:sz w:val="16"/>
                <w:szCs w:val="16"/>
              </w:rPr>
              <w:t>(alleen bestemmingsplannen)</w:t>
            </w:r>
          </w:p>
        </w:tc>
        <w:tc>
          <w:tcPr>
            <w:tcW w:w="2409" w:type="dxa"/>
          </w:tcPr>
          <w:p w14:paraId="6F65EA8C" w14:textId="77777777" w:rsidR="00902C21" w:rsidRPr="007E528A" w:rsidRDefault="00902C21" w:rsidP="00902C21">
            <w:pPr>
              <w:pStyle w:val="plattetekst0"/>
              <w:spacing w:after="0"/>
              <w:rPr>
                <w:rFonts w:ascii="Verdana" w:hAnsi="Verdana" w:cs="Courier New"/>
                <w:noProof/>
                <w:sz w:val="16"/>
                <w:szCs w:val="16"/>
              </w:rPr>
            </w:pPr>
            <w:r w:rsidRPr="007E528A">
              <w:rPr>
                <w:rFonts w:ascii="Verdana" w:hAnsi="Verdana" w:cs="Courier New"/>
                <w:noProof/>
                <w:sz w:val="16"/>
                <w:szCs w:val="16"/>
              </w:rPr>
              <w:t xml:space="preserve"> t_[idn]</w:t>
            </w:r>
          </w:p>
        </w:tc>
        <w:tc>
          <w:tcPr>
            <w:tcW w:w="1701" w:type="dxa"/>
          </w:tcPr>
          <w:p w14:paraId="33E3FEDC" w14:textId="77777777" w:rsidR="00902C21" w:rsidRPr="007E528A" w:rsidRDefault="00902C21" w:rsidP="00902C21">
            <w:pPr>
              <w:pStyle w:val="plattetekst0"/>
              <w:spacing w:after="0"/>
              <w:rPr>
                <w:rFonts w:ascii="Verdana" w:hAnsi="Verdana"/>
                <w:noProof/>
                <w:sz w:val="16"/>
                <w:szCs w:val="16"/>
              </w:rPr>
            </w:pPr>
            <w:r w:rsidRPr="007E528A">
              <w:rPr>
                <w:rFonts w:ascii="Verdana" w:hAnsi="Verdana"/>
                <w:noProof/>
                <w:sz w:val="16"/>
                <w:szCs w:val="16"/>
              </w:rPr>
              <w:t>PDF</w:t>
            </w:r>
          </w:p>
        </w:tc>
        <w:tc>
          <w:tcPr>
            <w:tcW w:w="1276" w:type="dxa"/>
          </w:tcPr>
          <w:p w14:paraId="4CB51D74" w14:textId="77777777" w:rsidR="00902C21" w:rsidRPr="007E528A" w:rsidRDefault="00902C21" w:rsidP="00902C21">
            <w:pPr>
              <w:pStyle w:val="plattetekst0"/>
              <w:spacing w:after="0"/>
              <w:jc w:val="center"/>
              <w:rPr>
                <w:rFonts w:ascii="Verdana" w:hAnsi="Verdana"/>
                <w:noProof/>
                <w:sz w:val="16"/>
                <w:szCs w:val="16"/>
              </w:rPr>
            </w:pPr>
            <w:r w:rsidRPr="007E528A">
              <w:rPr>
                <w:rFonts w:ascii="Verdana" w:hAnsi="Verdana"/>
                <w:noProof/>
                <w:sz w:val="16"/>
                <w:szCs w:val="16"/>
              </w:rPr>
              <w:t>0..1</w:t>
            </w:r>
          </w:p>
        </w:tc>
      </w:tr>
      <w:tr w:rsidR="00902C21" w:rsidRPr="007E528A" w14:paraId="6C47A38E" w14:textId="77777777" w:rsidTr="00902C21">
        <w:tc>
          <w:tcPr>
            <w:tcW w:w="3261" w:type="dxa"/>
          </w:tcPr>
          <w:p w14:paraId="08F39BAC" w14:textId="77777777" w:rsidR="00902C21" w:rsidRPr="007E528A" w:rsidRDefault="00902C21" w:rsidP="00902C21">
            <w:pPr>
              <w:pStyle w:val="plattetekst0"/>
              <w:spacing w:after="0"/>
              <w:rPr>
                <w:rFonts w:ascii="Verdana" w:hAnsi="Verdana"/>
                <w:sz w:val="16"/>
                <w:szCs w:val="16"/>
              </w:rPr>
            </w:pPr>
            <w:r w:rsidRPr="007E528A">
              <w:rPr>
                <w:rFonts w:ascii="Verdana" w:hAnsi="Verdana"/>
                <w:sz w:val="16"/>
                <w:szCs w:val="16"/>
              </w:rPr>
              <w:t>Bijlagen bij de toelichting</w:t>
            </w:r>
          </w:p>
          <w:p w14:paraId="04A7D9D3" w14:textId="77777777" w:rsidR="00902C21" w:rsidRPr="007E528A" w:rsidRDefault="00902C21" w:rsidP="00902C21">
            <w:pPr>
              <w:pStyle w:val="plattetekst0"/>
              <w:spacing w:after="0"/>
              <w:rPr>
                <w:rFonts w:ascii="Verdana" w:hAnsi="Verdana"/>
                <w:b/>
                <w:sz w:val="16"/>
                <w:szCs w:val="16"/>
              </w:rPr>
            </w:pPr>
            <w:r w:rsidRPr="007E528A">
              <w:rPr>
                <w:rFonts w:ascii="Verdana" w:hAnsi="Verdana"/>
                <w:i/>
                <w:sz w:val="16"/>
                <w:szCs w:val="16"/>
              </w:rPr>
              <w:t>(alleen bestemmingsplannen)</w:t>
            </w:r>
          </w:p>
        </w:tc>
        <w:tc>
          <w:tcPr>
            <w:tcW w:w="2409" w:type="dxa"/>
          </w:tcPr>
          <w:p w14:paraId="365C19F1" w14:textId="77777777" w:rsidR="00902C21" w:rsidRPr="007E528A" w:rsidRDefault="00902C21" w:rsidP="00902C21">
            <w:pPr>
              <w:pStyle w:val="plattetekst0"/>
              <w:spacing w:after="0"/>
              <w:rPr>
                <w:rFonts w:ascii="Verdana" w:hAnsi="Verdana" w:cs="Courier New"/>
                <w:noProof/>
                <w:sz w:val="16"/>
                <w:szCs w:val="16"/>
              </w:rPr>
            </w:pPr>
            <w:r w:rsidRPr="007E528A">
              <w:rPr>
                <w:rFonts w:ascii="Verdana" w:hAnsi="Verdana" w:cs="Courier New"/>
                <w:noProof/>
                <w:sz w:val="16"/>
                <w:szCs w:val="16"/>
              </w:rPr>
              <w:t>tb_[idn]</w:t>
            </w:r>
          </w:p>
        </w:tc>
        <w:tc>
          <w:tcPr>
            <w:tcW w:w="1701" w:type="dxa"/>
          </w:tcPr>
          <w:p w14:paraId="065C056D" w14:textId="77777777" w:rsidR="00902C21" w:rsidRPr="007E528A" w:rsidRDefault="00902C21" w:rsidP="00902C21">
            <w:pPr>
              <w:pStyle w:val="plattetekst0"/>
              <w:spacing w:after="0"/>
              <w:rPr>
                <w:rFonts w:ascii="Verdana" w:hAnsi="Verdana"/>
                <w:noProof/>
                <w:sz w:val="16"/>
                <w:szCs w:val="16"/>
              </w:rPr>
            </w:pPr>
            <w:r w:rsidRPr="007E528A">
              <w:rPr>
                <w:rFonts w:ascii="Verdana" w:hAnsi="Verdana"/>
                <w:noProof/>
                <w:sz w:val="16"/>
                <w:szCs w:val="16"/>
              </w:rPr>
              <w:t>PDF</w:t>
            </w:r>
          </w:p>
        </w:tc>
        <w:tc>
          <w:tcPr>
            <w:tcW w:w="1276" w:type="dxa"/>
          </w:tcPr>
          <w:p w14:paraId="1348D608" w14:textId="77777777" w:rsidR="00902C21" w:rsidRPr="007E528A" w:rsidRDefault="00902C21" w:rsidP="00902C21">
            <w:pPr>
              <w:pStyle w:val="plattetekst0"/>
              <w:spacing w:after="0"/>
              <w:jc w:val="center"/>
              <w:rPr>
                <w:rFonts w:ascii="Verdana" w:hAnsi="Verdana"/>
                <w:noProof/>
                <w:sz w:val="16"/>
                <w:szCs w:val="16"/>
              </w:rPr>
            </w:pPr>
            <w:r w:rsidRPr="007E528A">
              <w:rPr>
                <w:rFonts w:ascii="Verdana" w:hAnsi="Verdana"/>
                <w:noProof/>
                <w:sz w:val="16"/>
                <w:szCs w:val="16"/>
              </w:rPr>
              <w:t>0..1</w:t>
            </w:r>
          </w:p>
        </w:tc>
      </w:tr>
      <w:tr w:rsidR="00902C21" w:rsidRPr="007E528A" w14:paraId="3BEA8BF7" w14:textId="77777777" w:rsidTr="00902C21">
        <w:tc>
          <w:tcPr>
            <w:tcW w:w="3261" w:type="dxa"/>
          </w:tcPr>
          <w:p w14:paraId="135A76B3" w14:textId="77777777" w:rsidR="00902C21" w:rsidRPr="00E11AEE" w:rsidRDefault="00902C21" w:rsidP="00902C21">
            <w:pPr>
              <w:pStyle w:val="plattetekst0"/>
              <w:spacing w:after="0"/>
              <w:rPr>
                <w:rFonts w:ascii="Verdana" w:hAnsi="Verdana"/>
                <w:sz w:val="16"/>
                <w:szCs w:val="16"/>
              </w:rPr>
            </w:pPr>
            <w:r w:rsidRPr="007E528A">
              <w:rPr>
                <w:rFonts w:ascii="Verdana" w:hAnsi="Verdana"/>
                <w:sz w:val="16"/>
                <w:szCs w:val="16"/>
              </w:rPr>
              <w:t>Besluitdocument</w:t>
            </w:r>
          </w:p>
        </w:tc>
        <w:tc>
          <w:tcPr>
            <w:tcW w:w="2409" w:type="dxa"/>
          </w:tcPr>
          <w:p w14:paraId="10886B1A" w14:textId="77777777" w:rsidR="00902C21" w:rsidRPr="007E528A" w:rsidRDefault="00902C21" w:rsidP="00902C21">
            <w:pPr>
              <w:pStyle w:val="plattetekst0"/>
              <w:spacing w:after="0"/>
              <w:rPr>
                <w:rFonts w:ascii="Verdana" w:hAnsi="Verdana" w:cs="Courier New"/>
                <w:noProof/>
                <w:sz w:val="16"/>
                <w:szCs w:val="16"/>
              </w:rPr>
            </w:pPr>
            <w:r w:rsidRPr="007E528A">
              <w:rPr>
                <w:rFonts w:ascii="Verdana" w:hAnsi="Verdana" w:cs="Courier New"/>
                <w:noProof/>
                <w:sz w:val="16"/>
                <w:szCs w:val="16"/>
              </w:rPr>
              <w:t>bd_[idn]</w:t>
            </w:r>
          </w:p>
        </w:tc>
        <w:tc>
          <w:tcPr>
            <w:tcW w:w="1701" w:type="dxa"/>
          </w:tcPr>
          <w:p w14:paraId="5C816F27" w14:textId="77777777" w:rsidR="00902C21" w:rsidRPr="007E528A" w:rsidRDefault="00902C21" w:rsidP="00902C21">
            <w:pPr>
              <w:pStyle w:val="plattetekst0"/>
              <w:spacing w:after="0"/>
              <w:rPr>
                <w:rFonts w:ascii="Verdana" w:hAnsi="Verdana"/>
                <w:noProof/>
                <w:sz w:val="16"/>
                <w:szCs w:val="16"/>
              </w:rPr>
            </w:pPr>
            <w:r w:rsidRPr="007E528A">
              <w:rPr>
                <w:rFonts w:ascii="Verdana" w:hAnsi="Verdana"/>
                <w:noProof/>
                <w:sz w:val="16"/>
                <w:szCs w:val="16"/>
              </w:rPr>
              <w:t>PDF</w:t>
            </w:r>
          </w:p>
        </w:tc>
        <w:tc>
          <w:tcPr>
            <w:tcW w:w="1276" w:type="dxa"/>
          </w:tcPr>
          <w:p w14:paraId="6C921989" w14:textId="77777777" w:rsidR="00902C21" w:rsidRPr="007E528A" w:rsidRDefault="00902C21" w:rsidP="00902C21">
            <w:pPr>
              <w:pStyle w:val="plattetekst0"/>
              <w:keepNext/>
              <w:spacing w:after="0"/>
              <w:jc w:val="center"/>
              <w:rPr>
                <w:rFonts w:ascii="Verdana" w:hAnsi="Verdana"/>
                <w:noProof/>
                <w:sz w:val="16"/>
                <w:szCs w:val="16"/>
              </w:rPr>
            </w:pPr>
            <w:r>
              <w:rPr>
                <w:rFonts w:ascii="Verdana" w:hAnsi="Verdana"/>
                <w:noProof/>
                <w:sz w:val="16"/>
                <w:szCs w:val="16"/>
              </w:rPr>
              <w:t>0..</w:t>
            </w:r>
            <w:r w:rsidR="00BC644E">
              <w:rPr>
                <w:rFonts w:ascii="Verdana" w:hAnsi="Verdana"/>
                <w:noProof/>
                <w:sz w:val="16"/>
                <w:szCs w:val="16"/>
              </w:rPr>
              <w:t>1</w:t>
            </w:r>
          </w:p>
        </w:tc>
      </w:tr>
      <w:tr w:rsidR="00BC644E" w:rsidRPr="007E528A" w14:paraId="7B3D4980" w14:textId="77777777" w:rsidTr="00BC644E">
        <w:tc>
          <w:tcPr>
            <w:tcW w:w="3261" w:type="dxa"/>
          </w:tcPr>
          <w:p w14:paraId="30084B7D" w14:textId="77777777" w:rsidR="00BC644E" w:rsidRPr="007E528A" w:rsidRDefault="00BC644E" w:rsidP="00BC644E">
            <w:pPr>
              <w:pStyle w:val="plattetekst0"/>
              <w:spacing w:after="0"/>
              <w:rPr>
                <w:rFonts w:ascii="Verdana" w:hAnsi="Verdana"/>
                <w:sz w:val="16"/>
                <w:szCs w:val="16"/>
              </w:rPr>
            </w:pPr>
            <w:r w:rsidRPr="007E528A">
              <w:rPr>
                <w:rFonts w:ascii="Verdana" w:hAnsi="Verdana"/>
                <w:sz w:val="16"/>
                <w:szCs w:val="16"/>
              </w:rPr>
              <w:t>Beleidsdocument</w:t>
            </w:r>
          </w:p>
          <w:p w14:paraId="4944BC32" w14:textId="77777777" w:rsidR="00BC644E" w:rsidRPr="007E528A" w:rsidRDefault="00BC644E" w:rsidP="00BC644E">
            <w:pPr>
              <w:pStyle w:val="plattetekst0"/>
              <w:spacing w:after="0"/>
              <w:rPr>
                <w:rFonts w:ascii="Verdana" w:hAnsi="Verdana"/>
                <w:i/>
                <w:sz w:val="16"/>
                <w:szCs w:val="16"/>
              </w:rPr>
            </w:pPr>
            <w:r w:rsidRPr="007E528A">
              <w:rPr>
                <w:rFonts w:ascii="Verdana" w:hAnsi="Verdana"/>
                <w:i/>
                <w:sz w:val="16"/>
                <w:szCs w:val="16"/>
              </w:rPr>
              <w:t>(alleen bij beleidsplannen)</w:t>
            </w:r>
          </w:p>
        </w:tc>
        <w:tc>
          <w:tcPr>
            <w:tcW w:w="2409" w:type="dxa"/>
          </w:tcPr>
          <w:p w14:paraId="6CF4B66F" w14:textId="77777777" w:rsidR="00BC644E" w:rsidRPr="007E528A" w:rsidRDefault="00BC644E" w:rsidP="00BC644E">
            <w:pPr>
              <w:pStyle w:val="plattetekst0"/>
              <w:spacing w:after="0"/>
              <w:rPr>
                <w:rFonts w:ascii="Verdana" w:hAnsi="Verdana" w:cs="Courier New"/>
                <w:noProof/>
                <w:sz w:val="16"/>
                <w:szCs w:val="16"/>
              </w:rPr>
            </w:pPr>
            <w:r w:rsidRPr="007E528A">
              <w:rPr>
                <w:rFonts w:ascii="Verdana" w:hAnsi="Verdana" w:cs="Courier New"/>
                <w:noProof/>
                <w:sz w:val="16"/>
                <w:szCs w:val="16"/>
              </w:rPr>
              <w:t xml:space="preserve"> d_[idn]</w:t>
            </w:r>
          </w:p>
        </w:tc>
        <w:tc>
          <w:tcPr>
            <w:tcW w:w="1701" w:type="dxa"/>
          </w:tcPr>
          <w:p w14:paraId="0307AC3A" w14:textId="77777777" w:rsidR="00BC644E" w:rsidRPr="007E528A" w:rsidRDefault="00BC644E" w:rsidP="00BC644E">
            <w:pPr>
              <w:pStyle w:val="plattetekst0"/>
              <w:spacing w:after="0"/>
              <w:rPr>
                <w:rFonts w:ascii="Verdana" w:hAnsi="Verdana"/>
                <w:noProof/>
                <w:sz w:val="16"/>
                <w:szCs w:val="16"/>
              </w:rPr>
            </w:pPr>
            <w:r w:rsidRPr="007E528A">
              <w:rPr>
                <w:rFonts w:ascii="Verdana" w:hAnsi="Verdana"/>
                <w:noProof/>
                <w:sz w:val="16"/>
                <w:szCs w:val="16"/>
              </w:rPr>
              <w:t>PDF</w:t>
            </w:r>
          </w:p>
        </w:tc>
        <w:tc>
          <w:tcPr>
            <w:tcW w:w="1276" w:type="dxa"/>
          </w:tcPr>
          <w:p w14:paraId="5866CFC3" w14:textId="77777777" w:rsidR="00BC644E" w:rsidRPr="007E528A" w:rsidRDefault="00BC644E" w:rsidP="00BC644E">
            <w:pPr>
              <w:pStyle w:val="plattetekst0"/>
              <w:keepNext/>
              <w:spacing w:after="0"/>
              <w:jc w:val="center"/>
              <w:rPr>
                <w:rFonts w:ascii="Verdana" w:hAnsi="Verdana"/>
                <w:noProof/>
                <w:sz w:val="16"/>
                <w:szCs w:val="16"/>
              </w:rPr>
            </w:pPr>
            <w:r w:rsidRPr="007E528A">
              <w:rPr>
                <w:rFonts w:ascii="Verdana" w:hAnsi="Verdana"/>
                <w:noProof/>
                <w:sz w:val="16"/>
                <w:szCs w:val="16"/>
              </w:rPr>
              <w:t>0..1</w:t>
            </w:r>
          </w:p>
        </w:tc>
      </w:tr>
      <w:tr w:rsidR="00902C21" w:rsidRPr="007E528A" w14:paraId="4C0D437E" w14:textId="77777777" w:rsidTr="00902C21">
        <w:tc>
          <w:tcPr>
            <w:tcW w:w="3261" w:type="dxa"/>
          </w:tcPr>
          <w:p w14:paraId="7939A649" w14:textId="5D322ACF" w:rsidR="00902C21" w:rsidRPr="007E528A" w:rsidRDefault="00902C21" w:rsidP="00902C21">
            <w:pPr>
              <w:pStyle w:val="plattetekst0"/>
              <w:spacing w:after="0"/>
              <w:rPr>
                <w:rFonts w:ascii="Verdana" w:hAnsi="Verdana"/>
                <w:sz w:val="16"/>
                <w:szCs w:val="16"/>
              </w:rPr>
            </w:pPr>
            <w:r w:rsidRPr="007E528A">
              <w:rPr>
                <w:rFonts w:ascii="Verdana" w:hAnsi="Verdana"/>
                <w:sz w:val="16"/>
                <w:szCs w:val="16"/>
              </w:rPr>
              <w:t>Geleideformulier</w:t>
            </w:r>
            <w:r w:rsidR="007346D6">
              <w:rPr>
                <w:rFonts w:ascii="Verdana" w:hAnsi="Verdana"/>
                <w:sz w:val="16"/>
                <w:szCs w:val="16"/>
              </w:rPr>
              <w:t>**</w:t>
            </w:r>
          </w:p>
        </w:tc>
        <w:tc>
          <w:tcPr>
            <w:tcW w:w="2409" w:type="dxa"/>
          </w:tcPr>
          <w:p w14:paraId="33AD4936" w14:textId="77777777" w:rsidR="00902C21" w:rsidRPr="007E528A" w:rsidRDefault="00902C21" w:rsidP="00902C21">
            <w:pPr>
              <w:pStyle w:val="plattetekst0"/>
              <w:spacing w:after="0"/>
              <w:rPr>
                <w:rFonts w:ascii="Verdana" w:hAnsi="Verdana" w:cs="Courier New"/>
                <w:noProof/>
                <w:sz w:val="16"/>
                <w:szCs w:val="16"/>
              </w:rPr>
            </w:pPr>
            <w:r w:rsidRPr="007E528A">
              <w:rPr>
                <w:rFonts w:ascii="Verdana" w:hAnsi="Verdana" w:cs="Courier New"/>
                <w:noProof/>
                <w:sz w:val="16"/>
                <w:szCs w:val="16"/>
              </w:rPr>
              <w:t xml:space="preserve"> g_[idn]</w:t>
            </w:r>
          </w:p>
        </w:tc>
        <w:tc>
          <w:tcPr>
            <w:tcW w:w="1701" w:type="dxa"/>
          </w:tcPr>
          <w:p w14:paraId="19DE7EDA" w14:textId="77777777" w:rsidR="00BE62BB" w:rsidRDefault="00902C21">
            <w:pPr>
              <w:pStyle w:val="plattetekst0"/>
              <w:spacing w:after="0"/>
              <w:rPr>
                <w:rFonts w:ascii="Verdana" w:hAnsi="Verdana"/>
                <w:noProof/>
                <w:sz w:val="16"/>
                <w:szCs w:val="16"/>
              </w:rPr>
            </w:pPr>
            <w:r w:rsidRPr="007E528A">
              <w:rPr>
                <w:rFonts w:ascii="Verdana" w:hAnsi="Verdana"/>
                <w:noProof/>
                <w:sz w:val="16"/>
                <w:szCs w:val="16"/>
              </w:rPr>
              <w:t>PDF of XML</w:t>
            </w:r>
          </w:p>
        </w:tc>
        <w:tc>
          <w:tcPr>
            <w:tcW w:w="1276" w:type="dxa"/>
          </w:tcPr>
          <w:p w14:paraId="07B529B2" w14:textId="77777777" w:rsidR="00902C21" w:rsidRPr="007E528A" w:rsidRDefault="00902C21" w:rsidP="00902C21">
            <w:pPr>
              <w:pStyle w:val="plattetekst0"/>
              <w:keepNext/>
              <w:spacing w:after="0"/>
              <w:jc w:val="center"/>
              <w:rPr>
                <w:rFonts w:ascii="Verdana" w:hAnsi="Verdana"/>
                <w:noProof/>
                <w:sz w:val="16"/>
                <w:szCs w:val="16"/>
              </w:rPr>
            </w:pPr>
            <w:r w:rsidRPr="007E528A">
              <w:rPr>
                <w:rFonts w:ascii="Verdana" w:hAnsi="Verdana"/>
                <w:noProof/>
                <w:sz w:val="16"/>
                <w:szCs w:val="16"/>
              </w:rPr>
              <w:t>0..1</w:t>
            </w:r>
          </w:p>
        </w:tc>
      </w:tr>
    </w:tbl>
    <w:p w14:paraId="143F7CE4" w14:textId="3CB30CBD" w:rsidR="007346D6" w:rsidRDefault="007346D6" w:rsidP="007346D6">
      <w:pPr>
        <w:pStyle w:val="Paragraaftitel"/>
        <w:numPr>
          <w:ilvl w:val="0"/>
          <w:numId w:val="0"/>
        </w:numPr>
        <w:rPr>
          <w:sz w:val="14"/>
          <w:szCs w:val="14"/>
        </w:rPr>
      </w:pPr>
      <w:bookmarkStart w:id="19" w:name="_Ref300236901"/>
      <w:bookmarkStart w:id="20" w:name="_Toc316546787"/>
      <w:r>
        <w:rPr>
          <w:sz w:val="16"/>
        </w:rPr>
        <w:t xml:space="preserve">* </w:t>
      </w:r>
      <w:r w:rsidRPr="007204B1">
        <w:rPr>
          <w:sz w:val="14"/>
          <w:szCs w:val="14"/>
        </w:rPr>
        <w:t>Voorschriften behoren bij de planvormen onder de oude WRO en regels bij de instrumenten onder de nieuwe Wro.</w:t>
      </w:r>
      <w:r>
        <w:rPr>
          <w:sz w:val="14"/>
          <w:szCs w:val="14"/>
        </w:rPr>
        <w:t xml:space="preserve"> </w:t>
      </w:r>
      <w:r w:rsidRPr="007204B1">
        <w:rPr>
          <w:sz w:val="14"/>
          <w:szCs w:val="14"/>
        </w:rPr>
        <w:t>Beide worden echter met v_ aangeduid in het kader van plancontour &amp; PDF.</w:t>
      </w:r>
    </w:p>
    <w:p w14:paraId="010A3CF1" w14:textId="77777777" w:rsidR="007346D6" w:rsidRDefault="007346D6" w:rsidP="007346D6">
      <w:pPr>
        <w:pStyle w:val="Voetnoottekst"/>
      </w:pPr>
      <w:r>
        <w:t xml:space="preserve">** </w:t>
      </w:r>
      <w:r w:rsidRPr="007E528A">
        <w:rPr>
          <w:sz w:val="14"/>
          <w:szCs w:val="14"/>
        </w:rPr>
        <w:t>Het betreft hier het geleideformulier zoals genoemd in de diverse praktijkrichtlijnen ‘2006’ en niet het geleideformulier zoals genoemd in de STRI2008. Het geleidformulier kan zowel in PDF als ook in XML opgeleverd worden, maar er is geen XML-schema voor opgesteld.</w:t>
      </w:r>
    </w:p>
    <w:p w14:paraId="17AA28EE" w14:textId="00D0A306" w:rsidR="007346D6" w:rsidRPr="003E05C9" w:rsidRDefault="007346D6" w:rsidP="003E05C9"/>
    <w:p w14:paraId="6187005E" w14:textId="77777777" w:rsidR="007346D6" w:rsidRPr="007346D6" w:rsidRDefault="007346D6" w:rsidP="003E05C9"/>
    <w:p w14:paraId="33E30A99" w14:textId="27918246" w:rsidR="006A64C3" w:rsidRDefault="00B71C89" w:rsidP="0070311A">
      <w:pPr>
        <w:pStyle w:val="Kop2"/>
      </w:pPr>
      <w:r>
        <w:t>Manifest en geleideformulier</w:t>
      </w:r>
      <w:r w:rsidR="006A64C3">
        <w:t>.</w:t>
      </w:r>
      <w:bookmarkEnd w:id="19"/>
      <w:bookmarkEnd w:id="20"/>
    </w:p>
    <w:p w14:paraId="281A508C" w14:textId="77777777" w:rsidR="00F152E9" w:rsidRDefault="00F152E9" w:rsidP="00F152E9">
      <w:r>
        <w:t>Iedere bronhouder die IMRO2006 plannen beschikbaar wil stellen, stelt hiertoe een apart Manifest beschikbaar, los van het manifest voor (2008) Wro instrumenten. Een bronhouder heeft dus mogelijk twee manifesten:</w:t>
      </w:r>
    </w:p>
    <w:p w14:paraId="1490D0D8" w14:textId="77777777" w:rsidR="00F152E9" w:rsidRDefault="00F152E9" w:rsidP="002D00DA">
      <w:pPr>
        <w:pStyle w:val="Lijstalinea"/>
        <w:numPr>
          <w:ilvl w:val="0"/>
          <w:numId w:val="22"/>
        </w:numPr>
      </w:pPr>
      <w:r>
        <w:t xml:space="preserve">Manifest voor Wro instrumenten inzake STRI2008 (verplicht vanaf 1 </w:t>
      </w:r>
      <w:r w:rsidR="00006C19">
        <w:t>januari 2010</w:t>
      </w:r>
      <w:r>
        <w:t>);</w:t>
      </w:r>
    </w:p>
    <w:p w14:paraId="12A8BAF9" w14:textId="77777777" w:rsidR="00F152E9" w:rsidRDefault="00F152E9" w:rsidP="002D00DA">
      <w:pPr>
        <w:pStyle w:val="Lijstalinea"/>
        <w:numPr>
          <w:ilvl w:val="0"/>
          <w:numId w:val="22"/>
        </w:numPr>
      </w:pPr>
      <w:r>
        <w:t>Manifest voor IMRO2006 plannen en ‘Plancontour &amp; PDF’ inzake STRI2006.</w:t>
      </w:r>
    </w:p>
    <w:p w14:paraId="6E19A763" w14:textId="58BE21E0" w:rsidR="00F152E9" w:rsidRDefault="00F152E9" w:rsidP="00F152E9">
      <w:r>
        <w:t xml:space="preserve">De inhoud en betekenis van het manifest zijn identiek aan de </w:t>
      </w:r>
      <w:hyperlink r:id="rId13" w:history="1">
        <w:r w:rsidRPr="00C46B05">
          <w:rPr>
            <w:rStyle w:val="Hyperlink"/>
          </w:rPr>
          <w:t>STRI2008</w:t>
        </w:r>
      </w:hyperlink>
      <w:r>
        <w:t xml:space="preserve">, paragraaf </w:t>
      </w:r>
      <w:r w:rsidR="0008378F">
        <w:fldChar w:fldCharType="begin"/>
      </w:r>
      <w:r>
        <w:instrText xml:space="preserve"> REF _Ref300236651 \r \h </w:instrText>
      </w:r>
      <w:r w:rsidR="0008378F">
        <w:fldChar w:fldCharType="separate"/>
      </w:r>
      <w:r w:rsidR="00B11954">
        <w:t>2.7</w:t>
      </w:r>
      <w:r w:rsidR="0008378F">
        <w:fldChar w:fldCharType="end"/>
      </w:r>
      <w:r w:rsidR="0078649C">
        <w:t xml:space="preserve"> </w:t>
      </w:r>
    </w:p>
    <w:p w14:paraId="6937855C" w14:textId="77777777" w:rsidR="00F00206" w:rsidRDefault="00F00206" w:rsidP="00F152E9"/>
    <w:p w14:paraId="12041921" w14:textId="51AD615C" w:rsidR="00F152E9" w:rsidRDefault="00CC3440" w:rsidP="00F152E9">
      <w:r>
        <w:t xml:space="preserve">Het is conform STRI2006 niet verplicht gebruik te maken van een gestructureerde geleideformulier. Wanneer wel gebruik wordt gemaakt van een geleideformulier kan dit of in PDF of XML formaat worden meegeleverd. Indien er geleideformulieren (XML of PDF) zijn opgesteld bij het IMRO2006 plan kunnen deze worden gepubliceerd. Een voorbeeld van een geleideformulier en het exacte Manifest XML is gegeven in </w:t>
      </w:r>
      <w:r w:rsidR="0067656C">
        <w:t>Bijlage 1</w:t>
      </w:r>
      <w:r w:rsidR="00567B85">
        <w:fldChar w:fldCharType="begin"/>
      </w:r>
      <w:r w:rsidR="00567B85">
        <w:instrText xml:space="preserve"> REF _Ref118732527 \h </w:instrText>
      </w:r>
      <w:r w:rsidR="00567B85">
        <w:fldChar w:fldCharType="separate"/>
      </w:r>
      <w:r w:rsidR="00567B85">
        <w:fldChar w:fldCharType="end"/>
      </w:r>
      <w:r w:rsidR="00567B85">
        <w:t xml:space="preserve"> </w:t>
      </w:r>
      <w:r w:rsidRPr="00CC3440">
        <w:t>Schema manifest en geleideformulier</w:t>
      </w:r>
      <w:r w:rsidR="00F152E9">
        <w:t>.</w:t>
      </w:r>
    </w:p>
    <w:p w14:paraId="4244C062" w14:textId="77777777" w:rsidR="006A64C3" w:rsidRDefault="006A64C3" w:rsidP="00F152E9"/>
    <w:p w14:paraId="62954EAF" w14:textId="77777777" w:rsidR="006A64C3" w:rsidRDefault="00B71C89" w:rsidP="0070311A">
      <w:pPr>
        <w:pStyle w:val="Kop2"/>
      </w:pPr>
      <w:bookmarkStart w:id="21" w:name="_Ref300236651"/>
      <w:bookmarkStart w:id="22" w:name="_Toc316546788"/>
      <w:r>
        <w:t>Authenticiteitskenmerken en beveiliging</w:t>
      </w:r>
      <w:bookmarkEnd w:id="21"/>
      <w:bookmarkEnd w:id="22"/>
    </w:p>
    <w:p w14:paraId="14F87CAC" w14:textId="7CC8CBAE" w:rsidR="00F152E9" w:rsidRDefault="00F152E9" w:rsidP="00F152E9">
      <w:r>
        <w:t>Bij het beschikbaar stellen van IMRO2006 plannen en ‘Plancontour &amp; PDF’ worden geen authenticiteitkenmerken gehanteerd. Dit is een afwijking van de STRI2008</w:t>
      </w:r>
      <w:r w:rsidR="00FB09D5">
        <w:t>/STRI2012</w:t>
      </w:r>
      <w:r>
        <w:t>, met als reden dat digitale IMRO2006 en "Plancontour &amp; PDF" plannen geen juridische authentieke stukken zijn, waardoor er ook geen procesmatig risico is bij het ontbreken van de elektronische handtekening.</w:t>
      </w:r>
    </w:p>
    <w:p w14:paraId="1BD397F2" w14:textId="77777777" w:rsidR="00F152E9" w:rsidRDefault="00F152E9" w:rsidP="00F152E9"/>
    <w:p w14:paraId="1F78E101" w14:textId="52021602" w:rsidR="006A64C3" w:rsidRDefault="00F152E9" w:rsidP="00F152E9">
      <w:r>
        <w:t xml:space="preserve">Een bronhouder kan er optioneel in voorzien zijn weblocatie met HTTPS (SSL) te beveiligen. Op deze manier kan het gegevensverkeer tussen bronhouder en </w:t>
      </w:r>
      <w:r w:rsidR="000D175D">
        <w:t>Ruimtelijkeplannen.nl</w:t>
      </w:r>
      <w:r>
        <w:t xml:space="preserve"> beveiligd worden tegen wijzigingen. Gezien de beperkte gevolgrisico's verdient het de aanbeveling deze af te wegen tegen de kosten en verhoogde complexiteit van een dergelijke oplossing.</w:t>
      </w:r>
    </w:p>
    <w:p w14:paraId="7B5C9EC7" w14:textId="77777777" w:rsidR="00F152E9" w:rsidRDefault="00F152E9" w:rsidP="00F152E9"/>
    <w:p w14:paraId="2B443A12" w14:textId="77777777" w:rsidR="006A64C3" w:rsidRDefault="00B71C89" w:rsidP="0070311A">
      <w:pPr>
        <w:pStyle w:val="Kop2"/>
      </w:pPr>
      <w:bookmarkStart w:id="23" w:name="_Toc316546789"/>
      <w:r>
        <w:lastRenderedPageBreak/>
        <w:t>Digitale verbeelding</w:t>
      </w:r>
      <w:bookmarkEnd w:id="23"/>
    </w:p>
    <w:p w14:paraId="73748F17" w14:textId="35132398" w:rsidR="006A64C3" w:rsidRDefault="00A75728" w:rsidP="006A64C3">
      <w:r w:rsidRPr="00A75728">
        <w:t>Bij het beschikbaar stellen van de IMRO2006 plannen worden geen nadere eisen gesteld aan de digitale verbeelding (raadpleegomgeving) hiervan. Wel wordt er vanuit gegaan dat voor bestemmingsplannen de Standaard voor Vergelijkbaarheid 2006 (SVBP2006) gehanteerd wordt of dat er aangesloten wordt bij de Standaard voor Vergelijkbaarheid 2008</w:t>
      </w:r>
      <w:r w:rsidR="00505C3F">
        <w:t>/2012</w:t>
      </w:r>
      <w:r w:rsidRPr="00A75728">
        <w:t xml:space="preserve"> (SVBP2008</w:t>
      </w:r>
      <w:r w:rsidR="00505C3F">
        <w:t>/SVBP 2012</w:t>
      </w:r>
      <w:r w:rsidRPr="00A75728">
        <w:t>). Deze laatste</w:t>
      </w:r>
      <w:r w:rsidR="00505C3F">
        <w:t>n</w:t>
      </w:r>
      <w:r w:rsidRPr="00A75728">
        <w:t xml:space="preserve"> maakt duidelijk onderscheid tussen analoge en digitale verbeelding. Gebleken is dat in een digitale raadpleegomgeving het lastig voldaan kan worden aan de eisen van de ‘analoge’ SVBP2006. </w:t>
      </w:r>
      <w:r w:rsidR="000D175D">
        <w:t>Ruimtelijkeplannen.nl</w:t>
      </w:r>
      <w:r w:rsidRPr="00A75728">
        <w:t xml:space="preserve"> (www.ruimtelijkeplannen.nl) sluit dan ook zoveel mogelijk aan bij de SVBP2008</w:t>
      </w:r>
      <w:r w:rsidR="00505C3F">
        <w:t>/2012</w:t>
      </w:r>
      <w:r w:rsidRPr="00A75728">
        <w:t xml:space="preserve"> voor de verbeelding van IMRO2006 plannen.</w:t>
      </w:r>
    </w:p>
    <w:p w14:paraId="59A25B4B" w14:textId="77777777" w:rsidR="00A75728" w:rsidRDefault="00A75728" w:rsidP="006A64C3"/>
    <w:p w14:paraId="4495227D" w14:textId="77777777" w:rsidR="006A64C3" w:rsidRDefault="006A64C3" w:rsidP="00E43079"/>
    <w:p w14:paraId="7743D764" w14:textId="77777777" w:rsidR="006A64C3" w:rsidRDefault="006A64C3" w:rsidP="00B37AE9">
      <w:pPr>
        <w:sectPr w:rsidR="006A64C3" w:rsidSect="00672722">
          <w:pgSz w:w="11906" w:h="16838" w:code="9"/>
          <w:pgMar w:top="2552" w:right="1622" w:bottom="1531" w:left="1622" w:header="0" w:footer="57" w:gutter="0"/>
          <w:cols w:space="708"/>
          <w:docGrid w:linePitch="360"/>
        </w:sectPr>
      </w:pPr>
    </w:p>
    <w:p w14:paraId="40E12D2E" w14:textId="16028C6D" w:rsidR="00082CF2" w:rsidRPr="00082CF2" w:rsidRDefault="00082CF2" w:rsidP="00082CF2">
      <w:pPr>
        <w:pStyle w:val="Kop1"/>
      </w:pPr>
      <w:bookmarkStart w:id="24" w:name="_Toc316546790"/>
      <w:bookmarkStart w:id="25" w:name="_Ref118732527"/>
      <w:bookmarkStart w:id="26" w:name="_Ref300236610"/>
      <w:bookmarkEnd w:id="24"/>
      <w:r>
        <w:lastRenderedPageBreak/>
        <w:t>Bijlage 1</w:t>
      </w:r>
      <w:bookmarkEnd w:id="25"/>
    </w:p>
    <w:bookmarkEnd w:id="26"/>
    <w:p w14:paraId="4002DEF3" w14:textId="77777777" w:rsidR="008F1810" w:rsidRPr="006A64C3" w:rsidRDefault="006A64C3" w:rsidP="00082CF2">
      <w:pPr>
        <w:pStyle w:val="Kop2"/>
      </w:pPr>
      <w:r w:rsidRPr="006A64C3">
        <w:t>Schema Manifest en geleideformulier</w:t>
      </w:r>
    </w:p>
    <w:p w14:paraId="42F67E78" w14:textId="064ECFFA" w:rsidR="00082CF2" w:rsidRPr="00082CF2" w:rsidRDefault="000D4A8E" w:rsidP="00082CF2">
      <w:pPr>
        <w:pStyle w:val="Kop1"/>
      </w:pPr>
      <w:bookmarkStart w:id="27" w:name="_Toc316546791"/>
      <w:bookmarkEnd w:id="27"/>
      <w:r>
        <w:rPr>
          <w:noProof/>
        </w:rPr>
        <w:lastRenderedPageBreak/>
        <w:drawing>
          <wp:inline distT="0" distB="0" distL="0" distR="0" wp14:anchorId="431A741C" wp14:editId="389F630A">
            <wp:extent cx="8099425" cy="3220085"/>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8099425" cy="3220085"/>
                    </a:xfrm>
                    <a:prstGeom prst="rect">
                      <a:avLst/>
                    </a:prstGeom>
                  </pic:spPr>
                </pic:pic>
              </a:graphicData>
            </a:graphic>
          </wp:inline>
        </w:drawing>
      </w:r>
      <w:r>
        <w:rPr>
          <w:noProof/>
        </w:rPr>
        <w:lastRenderedPageBreak/>
        <w:drawing>
          <wp:inline distT="0" distB="0" distL="0" distR="0" wp14:anchorId="084ACB28" wp14:editId="55A744A2">
            <wp:extent cx="8099425" cy="4077335"/>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5">
                      <a:extLst>
                        <a:ext uri="{28A0092B-C50C-407E-A947-70E740481C1C}">
                          <a14:useLocalDpi xmlns:a14="http://schemas.microsoft.com/office/drawing/2010/main" val="0"/>
                        </a:ext>
                      </a:extLst>
                    </a:blip>
                    <a:stretch>
                      <a:fillRect/>
                    </a:stretch>
                  </pic:blipFill>
                  <pic:spPr>
                    <a:xfrm>
                      <a:off x="0" y="0"/>
                      <a:ext cx="8099425" cy="4077335"/>
                    </a:xfrm>
                    <a:prstGeom prst="rect">
                      <a:avLst/>
                    </a:prstGeom>
                  </pic:spPr>
                </pic:pic>
              </a:graphicData>
            </a:graphic>
          </wp:inline>
        </w:drawing>
      </w:r>
      <w:r>
        <w:rPr>
          <w:noProof/>
        </w:rPr>
        <w:lastRenderedPageBreak/>
        <w:drawing>
          <wp:inline distT="0" distB="0" distL="0" distR="0" wp14:anchorId="26FD4D05" wp14:editId="746DB626">
            <wp:extent cx="8099425" cy="4204970"/>
            <wp:effectExtent l="0" t="0" r="0" b="508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6">
                      <a:extLst>
                        <a:ext uri="{28A0092B-C50C-407E-A947-70E740481C1C}">
                          <a14:useLocalDpi xmlns:a14="http://schemas.microsoft.com/office/drawing/2010/main" val="0"/>
                        </a:ext>
                      </a:extLst>
                    </a:blip>
                    <a:stretch>
                      <a:fillRect/>
                    </a:stretch>
                  </pic:blipFill>
                  <pic:spPr>
                    <a:xfrm>
                      <a:off x="0" y="0"/>
                      <a:ext cx="8099425" cy="4204970"/>
                    </a:xfrm>
                    <a:prstGeom prst="rect">
                      <a:avLst/>
                    </a:prstGeom>
                  </pic:spPr>
                </pic:pic>
              </a:graphicData>
            </a:graphic>
          </wp:inline>
        </w:drawing>
      </w:r>
      <w:r>
        <w:rPr>
          <w:noProof/>
        </w:rPr>
        <w:lastRenderedPageBreak/>
        <w:drawing>
          <wp:inline distT="0" distB="0" distL="0" distR="0" wp14:anchorId="3AD9FF88" wp14:editId="6BA8C454">
            <wp:extent cx="8099425" cy="4152265"/>
            <wp:effectExtent l="0" t="0" r="0" b="635"/>
            <wp:docPr id="4" name="Afbeelding 4"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afel&#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8099425" cy="4152265"/>
                    </a:xfrm>
                    <a:prstGeom prst="rect">
                      <a:avLst/>
                    </a:prstGeom>
                  </pic:spPr>
                </pic:pic>
              </a:graphicData>
            </a:graphic>
          </wp:inline>
        </w:drawing>
      </w:r>
      <w:r>
        <w:rPr>
          <w:noProof/>
        </w:rPr>
        <w:lastRenderedPageBreak/>
        <w:drawing>
          <wp:inline distT="0" distB="0" distL="0" distR="0" wp14:anchorId="09CEB656" wp14:editId="1B276F97">
            <wp:extent cx="8099425" cy="4185920"/>
            <wp:effectExtent l="0" t="0" r="0" b="5080"/>
            <wp:docPr id="5" name="Afbeelding 5"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afel&#10;&#10;Automatisch gegenereerde beschrijving"/>
                    <pic:cNvPicPr/>
                  </pic:nvPicPr>
                  <pic:blipFill>
                    <a:blip r:embed="rId18">
                      <a:extLst>
                        <a:ext uri="{28A0092B-C50C-407E-A947-70E740481C1C}">
                          <a14:useLocalDpi xmlns:a14="http://schemas.microsoft.com/office/drawing/2010/main" val="0"/>
                        </a:ext>
                      </a:extLst>
                    </a:blip>
                    <a:stretch>
                      <a:fillRect/>
                    </a:stretch>
                  </pic:blipFill>
                  <pic:spPr>
                    <a:xfrm>
                      <a:off x="0" y="0"/>
                      <a:ext cx="8099425" cy="4185920"/>
                    </a:xfrm>
                    <a:prstGeom prst="rect">
                      <a:avLst/>
                    </a:prstGeom>
                  </pic:spPr>
                </pic:pic>
              </a:graphicData>
            </a:graphic>
          </wp:inline>
        </w:drawing>
      </w:r>
      <w:r>
        <w:rPr>
          <w:noProof/>
        </w:rPr>
        <w:lastRenderedPageBreak/>
        <w:drawing>
          <wp:inline distT="0" distB="0" distL="0" distR="0" wp14:anchorId="6D4A7C95" wp14:editId="52F0C4A1">
            <wp:extent cx="8099425" cy="4080510"/>
            <wp:effectExtent l="0" t="0" r="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9">
                      <a:extLst>
                        <a:ext uri="{28A0092B-C50C-407E-A947-70E740481C1C}">
                          <a14:useLocalDpi xmlns:a14="http://schemas.microsoft.com/office/drawing/2010/main" val="0"/>
                        </a:ext>
                      </a:extLst>
                    </a:blip>
                    <a:stretch>
                      <a:fillRect/>
                    </a:stretch>
                  </pic:blipFill>
                  <pic:spPr>
                    <a:xfrm>
                      <a:off x="0" y="0"/>
                      <a:ext cx="8099425" cy="4080510"/>
                    </a:xfrm>
                    <a:prstGeom prst="rect">
                      <a:avLst/>
                    </a:prstGeom>
                  </pic:spPr>
                </pic:pic>
              </a:graphicData>
            </a:graphic>
          </wp:inline>
        </w:drawing>
      </w:r>
      <w:r>
        <w:rPr>
          <w:noProof/>
        </w:rPr>
        <w:lastRenderedPageBreak/>
        <w:drawing>
          <wp:inline distT="0" distB="0" distL="0" distR="0" wp14:anchorId="188D63D1" wp14:editId="6CEB09DB">
            <wp:extent cx="8099425" cy="1654175"/>
            <wp:effectExtent l="0" t="0" r="0" b="317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20">
                      <a:extLst>
                        <a:ext uri="{28A0092B-C50C-407E-A947-70E740481C1C}">
                          <a14:useLocalDpi xmlns:a14="http://schemas.microsoft.com/office/drawing/2010/main" val="0"/>
                        </a:ext>
                      </a:extLst>
                    </a:blip>
                    <a:stretch>
                      <a:fillRect/>
                    </a:stretch>
                  </pic:blipFill>
                  <pic:spPr>
                    <a:xfrm>
                      <a:off x="0" y="0"/>
                      <a:ext cx="8099425" cy="1654175"/>
                    </a:xfrm>
                    <a:prstGeom prst="rect">
                      <a:avLst/>
                    </a:prstGeom>
                  </pic:spPr>
                </pic:pic>
              </a:graphicData>
            </a:graphic>
          </wp:inline>
        </w:drawing>
      </w:r>
      <w:r>
        <w:br/>
      </w:r>
      <w:r w:rsidR="00082CF2">
        <w:t>Bijlage 2</w:t>
      </w:r>
    </w:p>
    <w:p w14:paraId="6E5C4EB9" w14:textId="77777777" w:rsidR="006A64C3" w:rsidRPr="006A64C3" w:rsidRDefault="006A64C3" w:rsidP="00082CF2">
      <w:pPr>
        <w:pStyle w:val="Kop2"/>
      </w:pPr>
      <w:r>
        <w:t xml:space="preserve">Voorbeeld </w:t>
      </w:r>
      <w:r w:rsidRPr="006A64C3">
        <w:t xml:space="preserve">Manifest </w:t>
      </w:r>
    </w:p>
    <w:p w14:paraId="02A0BE91" w14:textId="77777777" w:rsidR="006A64C3" w:rsidRDefault="00717097" w:rsidP="006A64C3">
      <w:r w:rsidRPr="00717097">
        <w:t>Onderstaand voorbeeld is fictief: Een XML-manifest dat een IMRO2006 planvoorraad met 2 plannen beschrijft: 1 bestemmingsplan contourplan en 1 structuurplan.</w:t>
      </w:r>
    </w:p>
    <w:p w14:paraId="6BBB7D37" w14:textId="6C69D74F" w:rsidR="00717097" w:rsidRDefault="00717097" w:rsidP="006A64C3"/>
    <w:sectPr w:rsidR="00717097" w:rsidSect="00604A6B">
      <w:pgSz w:w="16838" w:h="11906" w:orient="landscape" w:code="9"/>
      <w:pgMar w:top="1622" w:right="2552" w:bottom="1622" w:left="1531"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00BA7" w14:textId="77777777" w:rsidR="00F92D1A" w:rsidRDefault="00F92D1A">
      <w:r>
        <w:separator/>
      </w:r>
    </w:p>
    <w:p w14:paraId="372BC0A3" w14:textId="77777777" w:rsidR="00F92D1A" w:rsidRDefault="00F92D1A"/>
  </w:endnote>
  <w:endnote w:type="continuationSeparator" w:id="0">
    <w:p w14:paraId="5DF598FD" w14:textId="77777777" w:rsidR="00F92D1A" w:rsidRDefault="00F92D1A">
      <w:r>
        <w:continuationSeparator/>
      </w:r>
    </w:p>
    <w:p w14:paraId="31FB159A" w14:textId="77777777" w:rsidR="00F92D1A" w:rsidRDefault="00F92D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7C44D" w14:textId="77777777" w:rsidR="00F92D1A" w:rsidRDefault="00F92D1A">
      <w:r>
        <w:separator/>
      </w:r>
    </w:p>
    <w:p w14:paraId="78B2A153" w14:textId="77777777" w:rsidR="00F92D1A" w:rsidRDefault="00F92D1A"/>
  </w:footnote>
  <w:footnote w:type="continuationSeparator" w:id="0">
    <w:p w14:paraId="7D40D75F" w14:textId="77777777" w:rsidR="00F92D1A" w:rsidRDefault="00F92D1A">
      <w:r>
        <w:continuationSeparator/>
      </w:r>
    </w:p>
    <w:p w14:paraId="3B935C5C" w14:textId="77777777" w:rsidR="00F92D1A" w:rsidRDefault="00F92D1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B04545C"/>
    <w:multiLevelType w:val="hybridMultilevel"/>
    <w:tmpl w:val="4FF012E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0D6215EC"/>
    <w:multiLevelType w:val="hybridMultilevel"/>
    <w:tmpl w:val="8416E50E"/>
    <w:name w:val="GrontmijBullets6"/>
    <w:lvl w:ilvl="0" w:tplc="0413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F843F69"/>
    <w:multiLevelType w:val="multilevel"/>
    <w:tmpl w:val="5A248272"/>
    <w:name w:val="GrontmijBullets5"/>
    <w:lvl w:ilvl="0">
      <w:start w:val="1"/>
      <w:numFmt w:val="decimal"/>
      <w:lvlText w:val="%1."/>
      <w:lvlJc w:val="left"/>
      <w:pPr>
        <w:tabs>
          <w:tab w:val="num" w:pos="-3"/>
        </w:tabs>
        <w:ind w:left="360" w:hanging="360"/>
      </w:pPr>
      <w:rPr>
        <w:rFonts w:hint="default"/>
        <w:sz w:val="22"/>
      </w:rPr>
    </w:lvl>
    <w:lvl w:ilvl="1">
      <w:start w:val="1"/>
      <w:numFmt w:val="lowerLetter"/>
      <w:lvlText w:val=""/>
      <w:lvlJc w:val="left"/>
      <w:pPr>
        <w:tabs>
          <w:tab w:val="num" w:pos="540"/>
        </w:tabs>
        <w:ind w:left="540" w:hanging="240"/>
      </w:pPr>
      <w:rPr>
        <w:rFonts w:ascii="Symbol" w:hAnsi="Symbol" w:hint="default"/>
        <w:sz w:val="22"/>
      </w:rPr>
    </w:lvl>
    <w:lvl w:ilvl="2">
      <w:start w:val="1"/>
      <w:numFmt w:val="lowerRoman"/>
      <w:lvlText w:val=""/>
      <w:lvlJc w:val="left"/>
      <w:pPr>
        <w:tabs>
          <w:tab w:val="num" w:pos="780"/>
        </w:tabs>
        <w:ind w:left="780" w:hanging="240"/>
      </w:pPr>
      <w:rPr>
        <w:rFonts w:ascii="Symbol" w:hAnsi="Symbol" w:hint="default"/>
        <w:sz w:val="22"/>
      </w:rPr>
    </w:lvl>
    <w:lvl w:ilvl="3">
      <w:start w:val="1"/>
      <w:numFmt w:val="none"/>
      <w:lvlText w:val=""/>
      <w:lvlJc w:val="left"/>
      <w:pPr>
        <w:tabs>
          <w:tab w:val="num" w:pos="0"/>
        </w:tabs>
        <w:ind w:left="0" w:firstLine="0"/>
      </w:pPr>
      <w:rPr>
        <w:rFonts w:ascii="Symbol" w:hAnsi="Symbol" w:hint="default"/>
        <w:sz w:val="22"/>
      </w:rPr>
    </w:lvl>
    <w:lvl w:ilvl="4">
      <w:start w:val="1"/>
      <w:numFmt w:val="none"/>
      <w:lvlText w:val=""/>
      <w:lvlJc w:val="left"/>
      <w:pPr>
        <w:tabs>
          <w:tab w:val="num" w:pos="0"/>
        </w:tabs>
        <w:ind w:left="0" w:firstLine="0"/>
      </w:pPr>
      <w:rPr>
        <w:rFonts w:ascii="Symbol" w:hAnsi="Symbol" w:hint="default"/>
        <w:sz w:val="22"/>
      </w:rPr>
    </w:lvl>
    <w:lvl w:ilvl="5">
      <w:start w:val="1"/>
      <w:numFmt w:val="none"/>
      <w:lvlText w:val=""/>
      <w:lvlJc w:val="left"/>
      <w:pPr>
        <w:tabs>
          <w:tab w:val="num" w:pos="0"/>
        </w:tabs>
        <w:ind w:left="0" w:firstLine="0"/>
      </w:pPr>
      <w:rPr>
        <w:rFonts w:ascii="Symbol" w:hAnsi="Symbol" w:hint="default"/>
        <w:sz w:val="22"/>
      </w:rPr>
    </w:lvl>
    <w:lvl w:ilvl="6">
      <w:start w:val="1"/>
      <w:numFmt w:val="none"/>
      <w:lvlText w:val=""/>
      <w:lvlJc w:val="left"/>
      <w:pPr>
        <w:tabs>
          <w:tab w:val="num" w:pos="0"/>
        </w:tabs>
        <w:ind w:left="0" w:firstLine="0"/>
      </w:pPr>
      <w:rPr>
        <w:rFonts w:ascii="Symbol" w:hAnsi="Symbol" w:hint="default"/>
        <w:sz w:val="22"/>
      </w:rPr>
    </w:lvl>
    <w:lvl w:ilvl="7">
      <w:start w:val="1"/>
      <w:numFmt w:val="none"/>
      <w:lvlText w:val=""/>
      <w:lvlJc w:val="left"/>
      <w:pPr>
        <w:tabs>
          <w:tab w:val="num" w:pos="0"/>
        </w:tabs>
        <w:ind w:left="0" w:firstLine="0"/>
      </w:pPr>
      <w:rPr>
        <w:rFonts w:ascii="Symbol" w:hAnsi="Symbol" w:hint="default"/>
        <w:sz w:val="22"/>
      </w:rPr>
    </w:lvl>
    <w:lvl w:ilvl="8">
      <w:start w:val="1"/>
      <w:numFmt w:val="none"/>
      <w:lvlText w:val=""/>
      <w:lvlJc w:val="left"/>
      <w:pPr>
        <w:tabs>
          <w:tab w:val="num" w:pos="0"/>
        </w:tabs>
        <w:ind w:left="0" w:firstLine="0"/>
      </w:pPr>
      <w:rPr>
        <w:rFonts w:ascii="Symbol" w:hAnsi="Symbol" w:hint="default"/>
        <w:sz w:val="22"/>
      </w:rPr>
    </w:lvl>
  </w:abstractNum>
  <w:abstractNum w:abstractNumId="13" w15:restartNumberingAfterBreak="0">
    <w:nsid w:val="21B96468"/>
    <w:multiLevelType w:val="multilevel"/>
    <w:tmpl w:val="DDE4F930"/>
    <w:name w:val="GrontmijBullets426"/>
    <w:lvl w:ilvl="0">
      <w:start w:val="1"/>
      <w:numFmt w:val="decimal"/>
      <w:lvlText w:val=""/>
      <w:lvlJc w:val="left"/>
      <w:pPr>
        <w:tabs>
          <w:tab w:val="num" w:pos="300"/>
        </w:tabs>
        <w:ind w:left="300" w:hanging="300"/>
      </w:pPr>
      <w:rPr>
        <w:rFonts w:ascii="Symbol" w:hAnsi="Symbol" w:hint="default"/>
        <w:sz w:val="22"/>
      </w:rPr>
    </w:lvl>
    <w:lvl w:ilvl="1">
      <w:start w:val="1"/>
      <w:numFmt w:val="lowerLetter"/>
      <w:lvlText w:val=""/>
      <w:lvlJc w:val="left"/>
      <w:pPr>
        <w:tabs>
          <w:tab w:val="num" w:pos="540"/>
        </w:tabs>
        <w:ind w:left="540" w:hanging="240"/>
      </w:pPr>
      <w:rPr>
        <w:rFonts w:ascii="Symbol" w:hAnsi="Symbol" w:hint="default"/>
        <w:sz w:val="22"/>
      </w:rPr>
    </w:lvl>
    <w:lvl w:ilvl="2">
      <w:start w:val="1"/>
      <w:numFmt w:val="lowerRoman"/>
      <w:lvlText w:val=""/>
      <w:lvlJc w:val="left"/>
      <w:pPr>
        <w:tabs>
          <w:tab w:val="num" w:pos="780"/>
        </w:tabs>
        <w:ind w:left="780" w:hanging="240"/>
      </w:pPr>
      <w:rPr>
        <w:rFonts w:ascii="Symbol" w:hAnsi="Symbol" w:hint="default"/>
        <w:sz w:val="22"/>
      </w:rPr>
    </w:lvl>
    <w:lvl w:ilvl="3">
      <w:start w:val="1"/>
      <w:numFmt w:val="none"/>
      <w:lvlText w:val=""/>
      <w:lvlJc w:val="left"/>
      <w:pPr>
        <w:tabs>
          <w:tab w:val="num" w:pos="0"/>
        </w:tabs>
        <w:ind w:left="0" w:firstLine="0"/>
      </w:pPr>
      <w:rPr>
        <w:rFonts w:ascii="Symbol" w:hAnsi="Symbol" w:hint="default"/>
        <w:sz w:val="22"/>
      </w:rPr>
    </w:lvl>
    <w:lvl w:ilvl="4">
      <w:start w:val="1"/>
      <w:numFmt w:val="none"/>
      <w:lvlText w:val=""/>
      <w:lvlJc w:val="left"/>
      <w:pPr>
        <w:tabs>
          <w:tab w:val="num" w:pos="0"/>
        </w:tabs>
        <w:ind w:left="0" w:firstLine="0"/>
      </w:pPr>
      <w:rPr>
        <w:rFonts w:ascii="Symbol" w:hAnsi="Symbol" w:hint="default"/>
        <w:sz w:val="22"/>
      </w:rPr>
    </w:lvl>
    <w:lvl w:ilvl="5">
      <w:start w:val="1"/>
      <w:numFmt w:val="none"/>
      <w:lvlText w:val=""/>
      <w:lvlJc w:val="left"/>
      <w:pPr>
        <w:tabs>
          <w:tab w:val="num" w:pos="0"/>
        </w:tabs>
        <w:ind w:left="0" w:firstLine="0"/>
      </w:pPr>
      <w:rPr>
        <w:rFonts w:ascii="Symbol" w:hAnsi="Symbol" w:hint="default"/>
        <w:sz w:val="22"/>
      </w:rPr>
    </w:lvl>
    <w:lvl w:ilvl="6">
      <w:start w:val="1"/>
      <w:numFmt w:val="none"/>
      <w:lvlText w:val=""/>
      <w:lvlJc w:val="left"/>
      <w:pPr>
        <w:tabs>
          <w:tab w:val="num" w:pos="0"/>
        </w:tabs>
        <w:ind w:left="0" w:firstLine="0"/>
      </w:pPr>
      <w:rPr>
        <w:rFonts w:ascii="Symbol" w:hAnsi="Symbol" w:hint="default"/>
        <w:sz w:val="22"/>
      </w:rPr>
    </w:lvl>
    <w:lvl w:ilvl="7">
      <w:start w:val="1"/>
      <w:numFmt w:val="none"/>
      <w:lvlText w:val=""/>
      <w:lvlJc w:val="left"/>
      <w:pPr>
        <w:tabs>
          <w:tab w:val="num" w:pos="0"/>
        </w:tabs>
        <w:ind w:left="0" w:firstLine="0"/>
      </w:pPr>
      <w:rPr>
        <w:rFonts w:ascii="Symbol" w:hAnsi="Symbol" w:hint="default"/>
        <w:sz w:val="22"/>
      </w:rPr>
    </w:lvl>
    <w:lvl w:ilvl="8">
      <w:start w:val="1"/>
      <w:numFmt w:val="none"/>
      <w:lvlText w:val=""/>
      <w:lvlJc w:val="left"/>
      <w:pPr>
        <w:tabs>
          <w:tab w:val="num" w:pos="0"/>
        </w:tabs>
        <w:ind w:left="0" w:firstLine="0"/>
      </w:pPr>
      <w:rPr>
        <w:rFonts w:ascii="Symbol" w:hAnsi="Symbol" w:hint="default"/>
        <w:sz w:val="22"/>
      </w:rPr>
    </w:lvl>
  </w:abstractNum>
  <w:abstractNum w:abstractNumId="14" w15:restartNumberingAfterBreak="0">
    <w:nsid w:val="27B04BE9"/>
    <w:multiLevelType w:val="multilevel"/>
    <w:tmpl w:val="1D9C7478"/>
    <w:lvl w:ilvl="0">
      <w:start w:val="1"/>
      <w:numFmt w:val="decimal"/>
      <w:pStyle w:val="Hoofdstukx"/>
      <w:suff w:val="nothing"/>
      <w:lvlText w:val="Hoofdstuk %1"/>
      <w:lvlJc w:val="left"/>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aragraaftitel"/>
      <w:lvlText w:val="%1.%2"/>
      <w:lvlJc w:val="left"/>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5" w15:restartNumberingAfterBreak="0">
    <w:nsid w:val="2B517671"/>
    <w:multiLevelType w:val="hybridMultilevel"/>
    <w:tmpl w:val="5B3441D8"/>
    <w:lvl w:ilvl="0" w:tplc="BA667A5E">
      <w:start w:val="1"/>
      <w:numFmt w:val="decimal"/>
      <w:lvlText w:val="%1."/>
      <w:lvlJc w:val="left"/>
      <w:pPr>
        <w:ind w:left="360" w:hanging="360"/>
      </w:pPr>
    </w:lvl>
    <w:lvl w:ilvl="1" w:tplc="04130003" w:tentative="1">
      <w:start w:val="1"/>
      <w:numFmt w:val="lowerLetter"/>
      <w:lvlText w:val="%2."/>
      <w:lvlJc w:val="left"/>
      <w:pPr>
        <w:ind w:left="1080" w:hanging="360"/>
      </w:pPr>
    </w:lvl>
    <w:lvl w:ilvl="2" w:tplc="04130005" w:tentative="1">
      <w:start w:val="1"/>
      <w:numFmt w:val="lowerRoman"/>
      <w:lvlText w:val="%3."/>
      <w:lvlJc w:val="right"/>
      <w:pPr>
        <w:ind w:left="1800" w:hanging="180"/>
      </w:pPr>
    </w:lvl>
    <w:lvl w:ilvl="3" w:tplc="04130001" w:tentative="1">
      <w:start w:val="1"/>
      <w:numFmt w:val="decimal"/>
      <w:lvlText w:val="%4."/>
      <w:lvlJc w:val="left"/>
      <w:pPr>
        <w:ind w:left="2520" w:hanging="360"/>
      </w:pPr>
    </w:lvl>
    <w:lvl w:ilvl="4" w:tplc="04130003" w:tentative="1">
      <w:start w:val="1"/>
      <w:numFmt w:val="lowerLetter"/>
      <w:lvlText w:val="%5."/>
      <w:lvlJc w:val="left"/>
      <w:pPr>
        <w:ind w:left="3240" w:hanging="360"/>
      </w:pPr>
    </w:lvl>
    <w:lvl w:ilvl="5" w:tplc="04130005" w:tentative="1">
      <w:start w:val="1"/>
      <w:numFmt w:val="lowerRoman"/>
      <w:lvlText w:val="%6."/>
      <w:lvlJc w:val="right"/>
      <w:pPr>
        <w:ind w:left="3960" w:hanging="180"/>
      </w:pPr>
    </w:lvl>
    <w:lvl w:ilvl="6" w:tplc="04130001" w:tentative="1">
      <w:start w:val="1"/>
      <w:numFmt w:val="decimal"/>
      <w:lvlText w:val="%7."/>
      <w:lvlJc w:val="left"/>
      <w:pPr>
        <w:ind w:left="4680" w:hanging="360"/>
      </w:pPr>
    </w:lvl>
    <w:lvl w:ilvl="7" w:tplc="04130003" w:tentative="1">
      <w:start w:val="1"/>
      <w:numFmt w:val="lowerLetter"/>
      <w:lvlText w:val="%8."/>
      <w:lvlJc w:val="left"/>
      <w:pPr>
        <w:ind w:left="5400" w:hanging="360"/>
      </w:pPr>
    </w:lvl>
    <w:lvl w:ilvl="8" w:tplc="04130005" w:tentative="1">
      <w:start w:val="1"/>
      <w:numFmt w:val="lowerRoman"/>
      <w:lvlText w:val="%9."/>
      <w:lvlJc w:val="right"/>
      <w:pPr>
        <w:ind w:left="6120" w:hanging="180"/>
      </w:pPr>
    </w:lvl>
  </w:abstractNum>
  <w:abstractNum w:abstractNumId="16"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40B82443"/>
    <w:multiLevelType w:val="hybridMultilevel"/>
    <w:tmpl w:val="C548DC5E"/>
    <w:lvl w:ilvl="0" w:tplc="04130001">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4F07097B"/>
    <w:multiLevelType w:val="multilevel"/>
    <w:tmpl w:val="D9AC32C0"/>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1" w15:restartNumberingAfterBreak="0">
    <w:nsid w:val="4FCB6BD0"/>
    <w:multiLevelType w:val="multilevel"/>
    <w:tmpl w:val="FACAB5D6"/>
    <w:name w:val="GrontmijBullets"/>
    <w:lvl w:ilvl="0">
      <w:start w:val="1"/>
      <w:numFmt w:val="decimal"/>
      <w:lvlText w:val="%1)"/>
      <w:lvlJc w:val="left"/>
      <w:pPr>
        <w:tabs>
          <w:tab w:val="num" w:pos="360"/>
        </w:tabs>
        <w:ind w:left="360" w:hanging="360"/>
      </w:pPr>
      <w:rPr>
        <w:rFonts w:hint="default"/>
        <w:sz w:val="22"/>
      </w:rPr>
    </w:lvl>
    <w:lvl w:ilvl="1">
      <w:start w:val="1"/>
      <w:numFmt w:val="lowerLetter"/>
      <w:lvlText w:val="%2)"/>
      <w:lvlJc w:val="left"/>
      <w:pPr>
        <w:tabs>
          <w:tab w:val="num" w:pos="720"/>
        </w:tabs>
        <w:ind w:left="720" w:hanging="360"/>
      </w:pPr>
      <w:rPr>
        <w:rFonts w:hint="default"/>
        <w:sz w:val="22"/>
      </w:rPr>
    </w:lvl>
    <w:lvl w:ilvl="2">
      <w:start w:val="1"/>
      <w:numFmt w:val="lowerRoman"/>
      <w:lvlText w:val="%3)"/>
      <w:lvlJc w:val="left"/>
      <w:pPr>
        <w:tabs>
          <w:tab w:val="num" w:pos="1080"/>
        </w:tabs>
        <w:ind w:left="1080" w:hanging="360"/>
      </w:pPr>
      <w:rPr>
        <w:rFonts w:hint="default"/>
        <w:sz w:val="22"/>
      </w:rPr>
    </w:lvl>
    <w:lvl w:ilvl="3">
      <w:start w:val="1"/>
      <w:numFmt w:val="decimal"/>
      <w:lvlText w:val="(%4)"/>
      <w:lvlJc w:val="left"/>
      <w:pPr>
        <w:tabs>
          <w:tab w:val="num" w:pos="1440"/>
        </w:tabs>
        <w:ind w:left="1440" w:hanging="360"/>
      </w:pPr>
      <w:rPr>
        <w:rFonts w:hint="default"/>
        <w:sz w:val="22"/>
      </w:rPr>
    </w:lvl>
    <w:lvl w:ilvl="4">
      <w:start w:val="1"/>
      <w:numFmt w:val="lowerLetter"/>
      <w:lvlText w:val="(%5)"/>
      <w:lvlJc w:val="left"/>
      <w:pPr>
        <w:tabs>
          <w:tab w:val="num" w:pos="1800"/>
        </w:tabs>
        <w:ind w:left="1800" w:hanging="360"/>
      </w:pPr>
      <w:rPr>
        <w:rFonts w:hint="default"/>
        <w:sz w:val="22"/>
      </w:rPr>
    </w:lvl>
    <w:lvl w:ilvl="5">
      <w:start w:val="1"/>
      <w:numFmt w:val="lowerRoman"/>
      <w:lvlText w:val="(%6)"/>
      <w:lvlJc w:val="left"/>
      <w:pPr>
        <w:tabs>
          <w:tab w:val="num" w:pos="2160"/>
        </w:tabs>
        <w:ind w:left="2160" w:hanging="360"/>
      </w:pPr>
      <w:rPr>
        <w:rFonts w:hint="default"/>
        <w:sz w:val="22"/>
      </w:rPr>
    </w:lvl>
    <w:lvl w:ilvl="6">
      <w:start w:val="1"/>
      <w:numFmt w:val="decimal"/>
      <w:lvlText w:val="%7."/>
      <w:lvlJc w:val="left"/>
      <w:pPr>
        <w:tabs>
          <w:tab w:val="num" w:pos="2520"/>
        </w:tabs>
        <w:ind w:left="2520" w:hanging="360"/>
      </w:pPr>
      <w:rPr>
        <w:rFonts w:hint="default"/>
        <w:sz w:val="22"/>
      </w:rPr>
    </w:lvl>
    <w:lvl w:ilvl="7">
      <w:start w:val="1"/>
      <w:numFmt w:val="lowerLetter"/>
      <w:lvlText w:val="%8."/>
      <w:lvlJc w:val="left"/>
      <w:pPr>
        <w:tabs>
          <w:tab w:val="num" w:pos="2880"/>
        </w:tabs>
        <w:ind w:left="2880" w:hanging="360"/>
      </w:pPr>
      <w:rPr>
        <w:rFonts w:hint="default"/>
        <w:sz w:val="22"/>
      </w:rPr>
    </w:lvl>
    <w:lvl w:ilvl="8">
      <w:start w:val="1"/>
      <w:numFmt w:val="lowerRoman"/>
      <w:lvlText w:val="%9."/>
      <w:lvlJc w:val="left"/>
      <w:pPr>
        <w:tabs>
          <w:tab w:val="num" w:pos="3240"/>
        </w:tabs>
        <w:ind w:left="3240" w:hanging="360"/>
      </w:pPr>
      <w:rPr>
        <w:rFonts w:hint="default"/>
        <w:sz w:val="22"/>
      </w:rPr>
    </w:lvl>
  </w:abstractNum>
  <w:abstractNum w:abstractNumId="22" w15:restartNumberingAfterBreak="0">
    <w:nsid w:val="519053B0"/>
    <w:multiLevelType w:val="multilevel"/>
    <w:tmpl w:val="14926B8E"/>
    <w:name w:val="GrontmijBullets4"/>
    <w:lvl w:ilvl="0">
      <w:start w:val="1"/>
      <w:numFmt w:val="decimal"/>
      <w:pStyle w:val="Bijlagen"/>
      <w:suff w:val="nothing"/>
      <w:lvlText w:val="Bijlage %1"/>
      <w:lvlJc w:val="left"/>
      <w:pPr>
        <w:ind w:left="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3" w15:restartNumberingAfterBreak="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24" w15:restartNumberingAfterBreak="0">
    <w:nsid w:val="5A721E2E"/>
    <w:multiLevelType w:val="hybridMultilevel"/>
    <w:tmpl w:val="2E2228F2"/>
    <w:name w:val="GrontmijBullets427"/>
    <w:lvl w:ilvl="0" w:tplc="5DC483E2">
      <w:start w:val="1"/>
      <w:numFmt w:val="decimal"/>
      <w:lvlText w:val="%1."/>
      <w:lvlJc w:val="left"/>
      <w:pPr>
        <w:ind w:left="1065" w:hanging="705"/>
      </w:pPr>
      <w:rPr>
        <w:rFonts w:hint="default"/>
      </w:rPr>
    </w:lvl>
    <w:lvl w:ilvl="1" w:tplc="EE3AC240" w:tentative="1">
      <w:start w:val="1"/>
      <w:numFmt w:val="lowerLetter"/>
      <w:lvlText w:val="%2."/>
      <w:lvlJc w:val="left"/>
      <w:pPr>
        <w:ind w:left="1440" w:hanging="360"/>
      </w:pPr>
    </w:lvl>
    <w:lvl w:ilvl="2" w:tplc="8C68FEBE" w:tentative="1">
      <w:start w:val="1"/>
      <w:numFmt w:val="lowerRoman"/>
      <w:lvlText w:val="%3."/>
      <w:lvlJc w:val="right"/>
      <w:pPr>
        <w:ind w:left="2160" w:hanging="180"/>
      </w:pPr>
    </w:lvl>
    <w:lvl w:ilvl="3" w:tplc="48741FF0" w:tentative="1">
      <w:start w:val="1"/>
      <w:numFmt w:val="decimal"/>
      <w:lvlText w:val="%4."/>
      <w:lvlJc w:val="left"/>
      <w:pPr>
        <w:ind w:left="2880" w:hanging="360"/>
      </w:pPr>
    </w:lvl>
    <w:lvl w:ilvl="4" w:tplc="83085DF2" w:tentative="1">
      <w:start w:val="1"/>
      <w:numFmt w:val="lowerLetter"/>
      <w:lvlText w:val="%5."/>
      <w:lvlJc w:val="left"/>
      <w:pPr>
        <w:ind w:left="3600" w:hanging="360"/>
      </w:pPr>
    </w:lvl>
    <w:lvl w:ilvl="5" w:tplc="9FFCEECC" w:tentative="1">
      <w:start w:val="1"/>
      <w:numFmt w:val="lowerRoman"/>
      <w:lvlText w:val="%6."/>
      <w:lvlJc w:val="right"/>
      <w:pPr>
        <w:ind w:left="4320" w:hanging="180"/>
      </w:pPr>
    </w:lvl>
    <w:lvl w:ilvl="6" w:tplc="9F483780" w:tentative="1">
      <w:start w:val="1"/>
      <w:numFmt w:val="decimal"/>
      <w:lvlText w:val="%7."/>
      <w:lvlJc w:val="left"/>
      <w:pPr>
        <w:ind w:left="5040" w:hanging="360"/>
      </w:pPr>
    </w:lvl>
    <w:lvl w:ilvl="7" w:tplc="7CD696A6" w:tentative="1">
      <w:start w:val="1"/>
      <w:numFmt w:val="lowerLetter"/>
      <w:lvlText w:val="%8."/>
      <w:lvlJc w:val="left"/>
      <w:pPr>
        <w:ind w:left="5760" w:hanging="360"/>
      </w:pPr>
    </w:lvl>
    <w:lvl w:ilvl="8" w:tplc="E5C2F03C" w:tentative="1">
      <w:start w:val="1"/>
      <w:numFmt w:val="lowerRoman"/>
      <w:lvlText w:val="%9."/>
      <w:lvlJc w:val="right"/>
      <w:pPr>
        <w:ind w:left="6480" w:hanging="180"/>
      </w:pPr>
    </w:lvl>
  </w:abstractNum>
  <w:abstractNum w:abstractNumId="25"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26" w15:restartNumberingAfterBreak="0">
    <w:nsid w:val="67795A9E"/>
    <w:multiLevelType w:val="hybridMultilevel"/>
    <w:tmpl w:val="550043A6"/>
    <w:lvl w:ilvl="0" w:tplc="F95833B2">
      <w:start w:val="1"/>
      <w:numFmt w:val="decimal"/>
      <w:lvlText w:val="%1."/>
      <w:lvlJc w:val="left"/>
      <w:pPr>
        <w:ind w:left="360" w:hanging="360"/>
      </w:pPr>
    </w:lvl>
    <w:lvl w:ilvl="1" w:tplc="883E1786" w:tentative="1">
      <w:start w:val="1"/>
      <w:numFmt w:val="lowerLetter"/>
      <w:lvlText w:val="%2."/>
      <w:lvlJc w:val="left"/>
      <w:pPr>
        <w:ind w:left="1080" w:hanging="360"/>
      </w:pPr>
    </w:lvl>
    <w:lvl w:ilvl="2" w:tplc="EEAA6E9C" w:tentative="1">
      <w:start w:val="1"/>
      <w:numFmt w:val="lowerRoman"/>
      <w:lvlText w:val="%3."/>
      <w:lvlJc w:val="right"/>
      <w:pPr>
        <w:ind w:left="1800" w:hanging="180"/>
      </w:pPr>
    </w:lvl>
    <w:lvl w:ilvl="3" w:tplc="F9642056" w:tentative="1">
      <w:start w:val="1"/>
      <w:numFmt w:val="decimal"/>
      <w:lvlText w:val="%4."/>
      <w:lvlJc w:val="left"/>
      <w:pPr>
        <w:ind w:left="2520" w:hanging="360"/>
      </w:pPr>
    </w:lvl>
    <w:lvl w:ilvl="4" w:tplc="D6807560" w:tentative="1">
      <w:start w:val="1"/>
      <w:numFmt w:val="lowerLetter"/>
      <w:lvlText w:val="%5."/>
      <w:lvlJc w:val="left"/>
      <w:pPr>
        <w:ind w:left="3240" w:hanging="360"/>
      </w:pPr>
    </w:lvl>
    <w:lvl w:ilvl="5" w:tplc="5A221D34" w:tentative="1">
      <w:start w:val="1"/>
      <w:numFmt w:val="lowerRoman"/>
      <w:lvlText w:val="%6."/>
      <w:lvlJc w:val="right"/>
      <w:pPr>
        <w:ind w:left="3960" w:hanging="180"/>
      </w:pPr>
    </w:lvl>
    <w:lvl w:ilvl="6" w:tplc="DDCC92D8" w:tentative="1">
      <w:start w:val="1"/>
      <w:numFmt w:val="decimal"/>
      <w:lvlText w:val="%7."/>
      <w:lvlJc w:val="left"/>
      <w:pPr>
        <w:ind w:left="4680" w:hanging="360"/>
      </w:pPr>
    </w:lvl>
    <w:lvl w:ilvl="7" w:tplc="D3E0D5EA" w:tentative="1">
      <w:start w:val="1"/>
      <w:numFmt w:val="lowerLetter"/>
      <w:lvlText w:val="%8."/>
      <w:lvlJc w:val="left"/>
      <w:pPr>
        <w:ind w:left="5400" w:hanging="360"/>
      </w:pPr>
    </w:lvl>
    <w:lvl w:ilvl="8" w:tplc="0D5E1AE2" w:tentative="1">
      <w:start w:val="1"/>
      <w:numFmt w:val="lowerRoman"/>
      <w:lvlText w:val="%9."/>
      <w:lvlJc w:val="right"/>
      <w:pPr>
        <w:ind w:left="6120" w:hanging="180"/>
      </w:pPr>
    </w:lvl>
  </w:abstractNum>
  <w:abstractNum w:abstractNumId="27" w15:restartNumberingAfterBreak="0">
    <w:nsid w:val="6F5D1AD6"/>
    <w:multiLevelType w:val="hybridMultilevel"/>
    <w:tmpl w:val="8248A012"/>
    <w:name w:val="GrontmijBullets42"/>
    <w:lvl w:ilvl="0" w:tplc="BFF8285E">
      <w:start w:val="1"/>
      <w:numFmt w:val="decimal"/>
      <w:lvlText w:val="%1."/>
      <w:lvlJc w:val="left"/>
      <w:pPr>
        <w:tabs>
          <w:tab w:val="num" w:pos="720"/>
        </w:tabs>
        <w:ind w:left="720" w:hanging="360"/>
      </w:pPr>
    </w:lvl>
    <w:lvl w:ilvl="1" w:tplc="23B407F4">
      <w:start w:val="1"/>
      <w:numFmt w:val="bullet"/>
      <w:lvlText w:val=""/>
      <w:lvlJc w:val="left"/>
      <w:pPr>
        <w:tabs>
          <w:tab w:val="num" w:pos="1440"/>
        </w:tabs>
        <w:ind w:left="1440" w:hanging="360"/>
      </w:pPr>
      <w:rPr>
        <w:rFonts w:ascii="Symbol" w:hAnsi="Symbol" w:hint="default"/>
      </w:rPr>
    </w:lvl>
    <w:lvl w:ilvl="2" w:tplc="6D92DA3E" w:tentative="1">
      <w:start w:val="1"/>
      <w:numFmt w:val="lowerRoman"/>
      <w:lvlText w:val="%3."/>
      <w:lvlJc w:val="right"/>
      <w:pPr>
        <w:tabs>
          <w:tab w:val="num" w:pos="2160"/>
        </w:tabs>
        <w:ind w:left="2160" w:hanging="180"/>
      </w:pPr>
    </w:lvl>
    <w:lvl w:ilvl="3" w:tplc="16006CC2" w:tentative="1">
      <w:start w:val="1"/>
      <w:numFmt w:val="decimal"/>
      <w:lvlText w:val="%4."/>
      <w:lvlJc w:val="left"/>
      <w:pPr>
        <w:tabs>
          <w:tab w:val="num" w:pos="2880"/>
        </w:tabs>
        <w:ind w:left="2880" w:hanging="360"/>
      </w:pPr>
    </w:lvl>
    <w:lvl w:ilvl="4" w:tplc="D55830C6" w:tentative="1">
      <w:start w:val="1"/>
      <w:numFmt w:val="lowerLetter"/>
      <w:lvlText w:val="%5."/>
      <w:lvlJc w:val="left"/>
      <w:pPr>
        <w:tabs>
          <w:tab w:val="num" w:pos="3600"/>
        </w:tabs>
        <w:ind w:left="3600" w:hanging="360"/>
      </w:pPr>
    </w:lvl>
    <w:lvl w:ilvl="5" w:tplc="A04E70B6" w:tentative="1">
      <w:start w:val="1"/>
      <w:numFmt w:val="lowerRoman"/>
      <w:lvlText w:val="%6."/>
      <w:lvlJc w:val="right"/>
      <w:pPr>
        <w:tabs>
          <w:tab w:val="num" w:pos="4320"/>
        </w:tabs>
        <w:ind w:left="4320" w:hanging="180"/>
      </w:pPr>
    </w:lvl>
    <w:lvl w:ilvl="6" w:tplc="93C80E1C" w:tentative="1">
      <w:start w:val="1"/>
      <w:numFmt w:val="decimal"/>
      <w:lvlText w:val="%7."/>
      <w:lvlJc w:val="left"/>
      <w:pPr>
        <w:tabs>
          <w:tab w:val="num" w:pos="5040"/>
        </w:tabs>
        <w:ind w:left="5040" w:hanging="360"/>
      </w:pPr>
    </w:lvl>
    <w:lvl w:ilvl="7" w:tplc="B6C65706" w:tentative="1">
      <w:start w:val="1"/>
      <w:numFmt w:val="lowerLetter"/>
      <w:lvlText w:val="%8."/>
      <w:lvlJc w:val="left"/>
      <w:pPr>
        <w:tabs>
          <w:tab w:val="num" w:pos="5760"/>
        </w:tabs>
        <w:ind w:left="5760" w:hanging="360"/>
      </w:pPr>
    </w:lvl>
    <w:lvl w:ilvl="8" w:tplc="E7D2EAF0" w:tentative="1">
      <w:start w:val="1"/>
      <w:numFmt w:val="lowerRoman"/>
      <w:lvlText w:val="%9."/>
      <w:lvlJc w:val="right"/>
      <w:pPr>
        <w:tabs>
          <w:tab w:val="num" w:pos="6480"/>
        </w:tabs>
        <w:ind w:left="6480" w:hanging="180"/>
      </w:pPr>
    </w:lvl>
  </w:abstractNum>
  <w:num w:numId="1" w16cid:durableId="443698976">
    <w:abstractNumId w:val="9"/>
  </w:num>
  <w:num w:numId="2" w16cid:durableId="960767196">
    <w:abstractNumId w:val="7"/>
  </w:num>
  <w:num w:numId="3" w16cid:durableId="1027830615">
    <w:abstractNumId w:val="6"/>
  </w:num>
  <w:num w:numId="4" w16cid:durableId="2138797204">
    <w:abstractNumId w:val="5"/>
  </w:num>
  <w:num w:numId="5" w16cid:durableId="316152056">
    <w:abstractNumId w:val="25"/>
  </w:num>
  <w:num w:numId="6" w16cid:durableId="1669750477">
    <w:abstractNumId w:val="18"/>
  </w:num>
  <w:num w:numId="7" w16cid:durableId="646665356">
    <w:abstractNumId w:val="16"/>
  </w:num>
  <w:num w:numId="8" w16cid:durableId="829097765">
    <w:abstractNumId w:val="17"/>
  </w:num>
  <w:num w:numId="9" w16cid:durableId="784084009">
    <w:abstractNumId w:val="4"/>
  </w:num>
  <w:num w:numId="10" w16cid:durableId="2105222431">
    <w:abstractNumId w:val="8"/>
  </w:num>
  <w:num w:numId="11" w16cid:durableId="489904277">
    <w:abstractNumId w:val="3"/>
  </w:num>
  <w:num w:numId="12" w16cid:durableId="540826082">
    <w:abstractNumId w:val="2"/>
  </w:num>
  <w:num w:numId="13" w16cid:durableId="888110755">
    <w:abstractNumId w:val="1"/>
  </w:num>
  <w:num w:numId="14" w16cid:durableId="1742634926">
    <w:abstractNumId w:val="0"/>
  </w:num>
  <w:num w:numId="15" w16cid:durableId="1387798448">
    <w:abstractNumId w:val="23"/>
  </w:num>
  <w:num w:numId="16" w16cid:durableId="1619946169">
    <w:abstractNumId w:val="14"/>
  </w:num>
  <w:num w:numId="17" w16cid:durableId="67581554">
    <w:abstractNumId w:val="22"/>
  </w:num>
  <w:num w:numId="18" w16cid:durableId="1794787532">
    <w:abstractNumId w:val="20"/>
  </w:num>
  <w:num w:numId="19" w16cid:durableId="536160111">
    <w:abstractNumId w:val="10"/>
  </w:num>
  <w:num w:numId="20" w16cid:durableId="1706756776">
    <w:abstractNumId w:val="15"/>
  </w:num>
  <w:num w:numId="21" w16cid:durableId="361440268">
    <w:abstractNumId w:val="19"/>
  </w:num>
  <w:num w:numId="22" w16cid:durableId="1642034555">
    <w:abstractNumId w:val="2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8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1" w:val="Standaard Toegankelijkheid IMRO2006 plannen en Plancontour &amp; PDF"/>
    <w:docVar w:name="ID002" w:val="STRI2006"/>
    <w:docVar w:name="ID004" w:val="ro"/>
    <w:docVar w:name="ID005" w:val="GN-DEF"/>
    <w:docVar w:name="ID006" w:val="NO"/>
    <w:docVar w:name="ID007" w:val="cc-by-nd"/>
    <w:docVar w:name="ID008" w:val="2022-11-15"/>
    <w:docVar w:name="ID009" w:val="2012-11-15"/>
    <w:docVar w:name="ID010" w:val="GN-DEF"/>
    <w:docVar w:name="ID011" w:val="Waar"/>
    <w:docVar w:name="ID012" w:val="1"/>
    <w:docVar w:name="ID01201" w:val="Beheerder RO Standaarden|Geonovum|https://www.geonovum.nl/"/>
    <w:docVar w:name="ID013" w:val="1"/>
    <w:docVar w:name="ID01301" w:val="Beheerder RO Standaarden|Geonovum|https://www.geonovum.nl/"/>
    <w:docVar w:name="ID014" w:val="0"/>
    <w:docVar w:name="ID015" w:val="Onwaar"/>
  </w:docVars>
  <w:rsids>
    <w:rsidRoot w:val="00413972"/>
    <w:rsid w:val="0000685A"/>
    <w:rsid w:val="00006C19"/>
    <w:rsid w:val="00011C23"/>
    <w:rsid w:val="00012D58"/>
    <w:rsid w:val="00020F2F"/>
    <w:rsid w:val="00021441"/>
    <w:rsid w:val="000234BC"/>
    <w:rsid w:val="00024200"/>
    <w:rsid w:val="0002697E"/>
    <w:rsid w:val="00040D93"/>
    <w:rsid w:val="000534BB"/>
    <w:rsid w:val="000623EF"/>
    <w:rsid w:val="00063973"/>
    <w:rsid w:val="0006444D"/>
    <w:rsid w:val="00064B43"/>
    <w:rsid w:val="00064FFB"/>
    <w:rsid w:val="0007004F"/>
    <w:rsid w:val="00077A36"/>
    <w:rsid w:val="00080E71"/>
    <w:rsid w:val="00082CF2"/>
    <w:rsid w:val="0008378F"/>
    <w:rsid w:val="00084857"/>
    <w:rsid w:val="000853F0"/>
    <w:rsid w:val="00085436"/>
    <w:rsid w:val="00091444"/>
    <w:rsid w:val="00094327"/>
    <w:rsid w:val="000949FB"/>
    <w:rsid w:val="00094FC5"/>
    <w:rsid w:val="000A042C"/>
    <w:rsid w:val="000A0CF9"/>
    <w:rsid w:val="000A1ADA"/>
    <w:rsid w:val="000A23C3"/>
    <w:rsid w:val="000A567E"/>
    <w:rsid w:val="000A5775"/>
    <w:rsid w:val="000B15A6"/>
    <w:rsid w:val="000B172B"/>
    <w:rsid w:val="000B37CB"/>
    <w:rsid w:val="000B5386"/>
    <w:rsid w:val="000B757C"/>
    <w:rsid w:val="000D0C03"/>
    <w:rsid w:val="000D175D"/>
    <w:rsid w:val="000D4A8E"/>
    <w:rsid w:val="000E3D1F"/>
    <w:rsid w:val="000E786F"/>
    <w:rsid w:val="000F0273"/>
    <w:rsid w:val="000F109E"/>
    <w:rsid w:val="000F6437"/>
    <w:rsid w:val="00113052"/>
    <w:rsid w:val="001233A0"/>
    <w:rsid w:val="0012543F"/>
    <w:rsid w:val="001266CE"/>
    <w:rsid w:val="00131C76"/>
    <w:rsid w:val="0013237A"/>
    <w:rsid w:val="00134763"/>
    <w:rsid w:val="001417E4"/>
    <w:rsid w:val="00146688"/>
    <w:rsid w:val="00147C9E"/>
    <w:rsid w:val="0015273E"/>
    <w:rsid w:val="001534B4"/>
    <w:rsid w:val="00154AA8"/>
    <w:rsid w:val="00165DD8"/>
    <w:rsid w:val="00166C94"/>
    <w:rsid w:val="00186814"/>
    <w:rsid w:val="00190198"/>
    <w:rsid w:val="00190D59"/>
    <w:rsid w:val="001A0123"/>
    <w:rsid w:val="001A4D44"/>
    <w:rsid w:val="001B17EE"/>
    <w:rsid w:val="001B1923"/>
    <w:rsid w:val="001D5DD0"/>
    <w:rsid w:val="001D6CAB"/>
    <w:rsid w:val="001E18AC"/>
    <w:rsid w:val="001E1E77"/>
    <w:rsid w:val="001E2E40"/>
    <w:rsid w:val="001E7394"/>
    <w:rsid w:val="001F2483"/>
    <w:rsid w:val="00207762"/>
    <w:rsid w:val="00222829"/>
    <w:rsid w:val="002230F7"/>
    <w:rsid w:val="00225793"/>
    <w:rsid w:val="002457F0"/>
    <w:rsid w:val="002509AB"/>
    <w:rsid w:val="00264C41"/>
    <w:rsid w:val="002677C0"/>
    <w:rsid w:val="00277A65"/>
    <w:rsid w:val="00277D2C"/>
    <w:rsid w:val="002824B2"/>
    <w:rsid w:val="00291A96"/>
    <w:rsid w:val="002D00DA"/>
    <w:rsid w:val="002E322F"/>
    <w:rsid w:val="002E546F"/>
    <w:rsid w:val="002E75E7"/>
    <w:rsid w:val="002F1106"/>
    <w:rsid w:val="00302A9B"/>
    <w:rsid w:val="00302FC6"/>
    <w:rsid w:val="003119AB"/>
    <w:rsid w:val="00313B47"/>
    <w:rsid w:val="00323307"/>
    <w:rsid w:val="003240DB"/>
    <w:rsid w:val="003276EB"/>
    <w:rsid w:val="00331F3D"/>
    <w:rsid w:val="0033433A"/>
    <w:rsid w:val="00334710"/>
    <w:rsid w:val="003347EB"/>
    <w:rsid w:val="00335164"/>
    <w:rsid w:val="00352353"/>
    <w:rsid w:val="003807D5"/>
    <w:rsid w:val="0038325B"/>
    <w:rsid w:val="00387A6B"/>
    <w:rsid w:val="00392F89"/>
    <w:rsid w:val="003A3423"/>
    <w:rsid w:val="003A44A6"/>
    <w:rsid w:val="003A6ACC"/>
    <w:rsid w:val="003A6EAA"/>
    <w:rsid w:val="003A7F44"/>
    <w:rsid w:val="003B1F46"/>
    <w:rsid w:val="003C4DDF"/>
    <w:rsid w:val="003C6D83"/>
    <w:rsid w:val="003D1F0C"/>
    <w:rsid w:val="003D31A8"/>
    <w:rsid w:val="003E05C9"/>
    <w:rsid w:val="003E303F"/>
    <w:rsid w:val="003E4D3E"/>
    <w:rsid w:val="003F7638"/>
    <w:rsid w:val="00403A01"/>
    <w:rsid w:val="00413972"/>
    <w:rsid w:val="0042472A"/>
    <w:rsid w:val="0043078D"/>
    <w:rsid w:val="004419AB"/>
    <w:rsid w:val="004448A1"/>
    <w:rsid w:val="00446095"/>
    <w:rsid w:val="00451DFD"/>
    <w:rsid w:val="00454238"/>
    <w:rsid w:val="00457FDF"/>
    <w:rsid w:val="00464747"/>
    <w:rsid w:val="0048209D"/>
    <w:rsid w:val="004A761C"/>
    <w:rsid w:val="004B5D25"/>
    <w:rsid w:val="004B713C"/>
    <w:rsid w:val="004C056D"/>
    <w:rsid w:val="004C1E21"/>
    <w:rsid w:val="004C52F1"/>
    <w:rsid w:val="004D3480"/>
    <w:rsid w:val="004D5723"/>
    <w:rsid w:val="004E2308"/>
    <w:rsid w:val="004E369C"/>
    <w:rsid w:val="004F6BE9"/>
    <w:rsid w:val="005016D6"/>
    <w:rsid w:val="00502E20"/>
    <w:rsid w:val="00505C3F"/>
    <w:rsid w:val="00506829"/>
    <w:rsid w:val="00507801"/>
    <w:rsid w:val="005106A9"/>
    <w:rsid w:val="00533DAC"/>
    <w:rsid w:val="005341BD"/>
    <w:rsid w:val="00553037"/>
    <w:rsid w:val="005608E7"/>
    <w:rsid w:val="00567B85"/>
    <w:rsid w:val="00572677"/>
    <w:rsid w:val="00580FF4"/>
    <w:rsid w:val="00581B23"/>
    <w:rsid w:val="00582050"/>
    <w:rsid w:val="00587F7F"/>
    <w:rsid w:val="00594AED"/>
    <w:rsid w:val="005A0B44"/>
    <w:rsid w:val="005A1064"/>
    <w:rsid w:val="005B0070"/>
    <w:rsid w:val="005B1DC0"/>
    <w:rsid w:val="005B39BD"/>
    <w:rsid w:val="005B7325"/>
    <w:rsid w:val="005C4297"/>
    <w:rsid w:val="005D0B24"/>
    <w:rsid w:val="005E5154"/>
    <w:rsid w:val="005E5E4B"/>
    <w:rsid w:val="005E66C5"/>
    <w:rsid w:val="005E79D7"/>
    <w:rsid w:val="005E7EEF"/>
    <w:rsid w:val="005F2FE1"/>
    <w:rsid w:val="005F5603"/>
    <w:rsid w:val="005F5819"/>
    <w:rsid w:val="00601F69"/>
    <w:rsid w:val="00604A6B"/>
    <w:rsid w:val="00610F19"/>
    <w:rsid w:val="00613BB2"/>
    <w:rsid w:val="00622867"/>
    <w:rsid w:val="00626313"/>
    <w:rsid w:val="00635F98"/>
    <w:rsid w:val="006372A4"/>
    <w:rsid w:val="0064068B"/>
    <w:rsid w:val="0064682F"/>
    <w:rsid w:val="0066253D"/>
    <w:rsid w:val="006713C7"/>
    <w:rsid w:val="00672722"/>
    <w:rsid w:val="0067656C"/>
    <w:rsid w:val="00683906"/>
    <w:rsid w:val="006841FE"/>
    <w:rsid w:val="006869A3"/>
    <w:rsid w:val="00694F27"/>
    <w:rsid w:val="00694F31"/>
    <w:rsid w:val="006978B2"/>
    <w:rsid w:val="0069792C"/>
    <w:rsid w:val="006A058D"/>
    <w:rsid w:val="006A1F5A"/>
    <w:rsid w:val="006A64C3"/>
    <w:rsid w:val="006B4C83"/>
    <w:rsid w:val="006B7DF9"/>
    <w:rsid w:val="006D0FCB"/>
    <w:rsid w:val="006D66D2"/>
    <w:rsid w:val="006E46DE"/>
    <w:rsid w:val="006F4CEB"/>
    <w:rsid w:val="006F4F6F"/>
    <w:rsid w:val="006F6311"/>
    <w:rsid w:val="007008A1"/>
    <w:rsid w:val="0070311A"/>
    <w:rsid w:val="00703871"/>
    <w:rsid w:val="007040F8"/>
    <w:rsid w:val="00705CDD"/>
    <w:rsid w:val="00705FE7"/>
    <w:rsid w:val="00711991"/>
    <w:rsid w:val="00717097"/>
    <w:rsid w:val="007175D0"/>
    <w:rsid w:val="007204B1"/>
    <w:rsid w:val="007346D6"/>
    <w:rsid w:val="007414A7"/>
    <w:rsid w:val="0075577F"/>
    <w:rsid w:val="00756728"/>
    <w:rsid w:val="0075753A"/>
    <w:rsid w:val="00765642"/>
    <w:rsid w:val="00771D60"/>
    <w:rsid w:val="0077510B"/>
    <w:rsid w:val="00780D4B"/>
    <w:rsid w:val="0078649C"/>
    <w:rsid w:val="00790B0F"/>
    <w:rsid w:val="007910BD"/>
    <w:rsid w:val="007911E4"/>
    <w:rsid w:val="00792DB7"/>
    <w:rsid w:val="00796267"/>
    <w:rsid w:val="00797440"/>
    <w:rsid w:val="007A3B5C"/>
    <w:rsid w:val="007A3C8D"/>
    <w:rsid w:val="007A5DA0"/>
    <w:rsid w:val="007B61D3"/>
    <w:rsid w:val="007C3876"/>
    <w:rsid w:val="007C5935"/>
    <w:rsid w:val="007C7339"/>
    <w:rsid w:val="007D2B05"/>
    <w:rsid w:val="007D70C0"/>
    <w:rsid w:val="007E528A"/>
    <w:rsid w:val="007E78B5"/>
    <w:rsid w:val="007F1638"/>
    <w:rsid w:val="0080210F"/>
    <w:rsid w:val="00805F4B"/>
    <w:rsid w:val="00807F87"/>
    <w:rsid w:val="0081433B"/>
    <w:rsid w:val="008252E1"/>
    <w:rsid w:val="0083076A"/>
    <w:rsid w:val="008309AB"/>
    <w:rsid w:val="00844058"/>
    <w:rsid w:val="008509BA"/>
    <w:rsid w:val="0086134C"/>
    <w:rsid w:val="00864C8E"/>
    <w:rsid w:val="00875BD6"/>
    <w:rsid w:val="00876CA9"/>
    <w:rsid w:val="00883948"/>
    <w:rsid w:val="00892F6F"/>
    <w:rsid w:val="008A0D02"/>
    <w:rsid w:val="008A6E1A"/>
    <w:rsid w:val="008B47E0"/>
    <w:rsid w:val="008C143D"/>
    <w:rsid w:val="008F1810"/>
    <w:rsid w:val="00901952"/>
    <w:rsid w:val="00902C21"/>
    <w:rsid w:val="00905B40"/>
    <w:rsid w:val="00916526"/>
    <w:rsid w:val="009209C7"/>
    <w:rsid w:val="009226D0"/>
    <w:rsid w:val="0092303D"/>
    <w:rsid w:val="009264C6"/>
    <w:rsid w:val="00934D40"/>
    <w:rsid w:val="00942CD1"/>
    <w:rsid w:val="00943349"/>
    <w:rsid w:val="00945ADC"/>
    <w:rsid w:val="009465D8"/>
    <w:rsid w:val="00955358"/>
    <w:rsid w:val="00963092"/>
    <w:rsid w:val="00966E9D"/>
    <w:rsid w:val="00981AEF"/>
    <w:rsid w:val="0098270C"/>
    <w:rsid w:val="00985689"/>
    <w:rsid w:val="009A4291"/>
    <w:rsid w:val="009A6282"/>
    <w:rsid w:val="009B189A"/>
    <w:rsid w:val="009B580C"/>
    <w:rsid w:val="009C5063"/>
    <w:rsid w:val="009E4694"/>
    <w:rsid w:val="009E6B28"/>
    <w:rsid w:val="009F7CB4"/>
    <w:rsid w:val="00A006BE"/>
    <w:rsid w:val="00A013F5"/>
    <w:rsid w:val="00A02589"/>
    <w:rsid w:val="00A1094A"/>
    <w:rsid w:val="00A11CC5"/>
    <w:rsid w:val="00A129EC"/>
    <w:rsid w:val="00A17408"/>
    <w:rsid w:val="00A17906"/>
    <w:rsid w:val="00A20F45"/>
    <w:rsid w:val="00A235EA"/>
    <w:rsid w:val="00A26809"/>
    <w:rsid w:val="00A3532B"/>
    <w:rsid w:val="00A42A80"/>
    <w:rsid w:val="00A5317E"/>
    <w:rsid w:val="00A53ECB"/>
    <w:rsid w:val="00A642C6"/>
    <w:rsid w:val="00A67F6E"/>
    <w:rsid w:val="00A75728"/>
    <w:rsid w:val="00A95720"/>
    <w:rsid w:val="00AA1364"/>
    <w:rsid w:val="00AA3625"/>
    <w:rsid w:val="00AB2610"/>
    <w:rsid w:val="00AC4F95"/>
    <w:rsid w:val="00AD3945"/>
    <w:rsid w:val="00AD41A2"/>
    <w:rsid w:val="00AD65AE"/>
    <w:rsid w:val="00AF6AD9"/>
    <w:rsid w:val="00AF7E00"/>
    <w:rsid w:val="00B11954"/>
    <w:rsid w:val="00B16FB6"/>
    <w:rsid w:val="00B21B34"/>
    <w:rsid w:val="00B367BB"/>
    <w:rsid w:val="00B37AE9"/>
    <w:rsid w:val="00B40E44"/>
    <w:rsid w:val="00B40EFB"/>
    <w:rsid w:val="00B437F5"/>
    <w:rsid w:val="00B453BD"/>
    <w:rsid w:val="00B6642A"/>
    <w:rsid w:val="00B71C89"/>
    <w:rsid w:val="00B76D1E"/>
    <w:rsid w:val="00B82609"/>
    <w:rsid w:val="00B82A0F"/>
    <w:rsid w:val="00B9273B"/>
    <w:rsid w:val="00B93692"/>
    <w:rsid w:val="00BB090D"/>
    <w:rsid w:val="00BB0F40"/>
    <w:rsid w:val="00BB25BB"/>
    <w:rsid w:val="00BC644E"/>
    <w:rsid w:val="00BD23BD"/>
    <w:rsid w:val="00BE1A5C"/>
    <w:rsid w:val="00BE62BB"/>
    <w:rsid w:val="00BF0D38"/>
    <w:rsid w:val="00BF3CA0"/>
    <w:rsid w:val="00BF5652"/>
    <w:rsid w:val="00BF5EDC"/>
    <w:rsid w:val="00C02B1E"/>
    <w:rsid w:val="00C034D5"/>
    <w:rsid w:val="00C0644E"/>
    <w:rsid w:val="00C131FB"/>
    <w:rsid w:val="00C17BCA"/>
    <w:rsid w:val="00C269EB"/>
    <w:rsid w:val="00C347C6"/>
    <w:rsid w:val="00C35DB1"/>
    <w:rsid w:val="00C4250C"/>
    <w:rsid w:val="00C452AF"/>
    <w:rsid w:val="00C454DF"/>
    <w:rsid w:val="00C45F67"/>
    <w:rsid w:val="00C46B05"/>
    <w:rsid w:val="00C47BA8"/>
    <w:rsid w:val="00C524B2"/>
    <w:rsid w:val="00C53E41"/>
    <w:rsid w:val="00C5574B"/>
    <w:rsid w:val="00C56B43"/>
    <w:rsid w:val="00C65B40"/>
    <w:rsid w:val="00C71F78"/>
    <w:rsid w:val="00C7267C"/>
    <w:rsid w:val="00C812E2"/>
    <w:rsid w:val="00C83E8A"/>
    <w:rsid w:val="00C96623"/>
    <w:rsid w:val="00CA3551"/>
    <w:rsid w:val="00CA5DCA"/>
    <w:rsid w:val="00CA74D6"/>
    <w:rsid w:val="00CB0542"/>
    <w:rsid w:val="00CB14DE"/>
    <w:rsid w:val="00CB3723"/>
    <w:rsid w:val="00CC27CA"/>
    <w:rsid w:val="00CC3440"/>
    <w:rsid w:val="00CC4ADA"/>
    <w:rsid w:val="00CC7011"/>
    <w:rsid w:val="00CD405F"/>
    <w:rsid w:val="00CD560D"/>
    <w:rsid w:val="00CD56BD"/>
    <w:rsid w:val="00CD5CA5"/>
    <w:rsid w:val="00CE25C6"/>
    <w:rsid w:val="00CE74FD"/>
    <w:rsid w:val="00D031A9"/>
    <w:rsid w:val="00D0351A"/>
    <w:rsid w:val="00D045DD"/>
    <w:rsid w:val="00D051A0"/>
    <w:rsid w:val="00D100A8"/>
    <w:rsid w:val="00D11063"/>
    <w:rsid w:val="00D12254"/>
    <w:rsid w:val="00D2625A"/>
    <w:rsid w:val="00D34018"/>
    <w:rsid w:val="00D65D4D"/>
    <w:rsid w:val="00D72E9E"/>
    <w:rsid w:val="00D75863"/>
    <w:rsid w:val="00D761FB"/>
    <w:rsid w:val="00D76237"/>
    <w:rsid w:val="00D765B8"/>
    <w:rsid w:val="00D84E24"/>
    <w:rsid w:val="00D87732"/>
    <w:rsid w:val="00D92DEC"/>
    <w:rsid w:val="00D9680B"/>
    <w:rsid w:val="00DA2A7A"/>
    <w:rsid w:val="00DA6E1B"/>
    <w:rsid w:val="00DA7658"/>
    <w:rsid w:val="00DB13B4"/>
    <w:rsid w:val="00DB2F8C"/>
    <w:rsid w:val="00DB65AE"/>
    <w:rsid w:val="00DC080C"/>
    <w:rsid w:val="00DE34BE"/>
    <w:rsid w:val="00DE74CE"/>
    <w:rsid w:val="00DF5C54"/>
    <w:rsid w:val="00E01051"/>
    <w:rsid w:val="00E05456"/>
    <w:rsid w:val="00E103FB"/>
    <w:rsid w:val="00E11AEE"/>
    <w:rsid w:val="00E14D87"/>
    <w:rsid w:val="00E22B8C"/>
    <w:rsid w:val="00E2691E"/>
    <w:rsid w:val="00E33BC4"/>
    <w:rsid w:val="00E33E00"/>
    <w:rsid w:val="00E43079"/>
    <w:rsid w:val="00E461C9"/>
    <w:rsid w:val="00E600E4"/>
    <w:rsid w:val="00E65C9E"/>
    <w:rsid w:val="00E65F9D"/>
    <w:rsid w:val="00E7098A"/>
    <w:rsid w:val="00E7200A"/>
    <w:rsid w:val="00E73450"/>
    <w:rsid w:val="00E84199"/>
    <w:rsid w:val="00E96A1C"/>
    <w:rsid w:val="00EA1BAF"/>
    <w:rsid w:val="00EA3317"/>
    <w:rsid w:val="00EB0055"/>
    <w:rsid w:val="00EB29AB"/>
    <w:rsid w:val="00EB3BA5"/>
    <w:rsid w:val="00EC4A6C"/>
    <w:rsid w:val="00ED4BD8"/>
    <w:rsid w:val="00EE20D0"/>
    <w:rsid w:val="00EF1D0C"/>
    <w:rsid w:val="00EF71CC"/>
    <w:rsid w:val="00EF79A1"/>
    <w:rsid w:val="00F00206"/>
    <w:rsid w:val="00F04ECD"/>
    <w:rsid w:val="00F04FB5"/>
    <w:rsid w:val="00F12AE2"/>
    <w:rsid w:val="00F152E9"/>
    <w:rsid w:val="00F23E21"/>
    <w:rsid w:val="00F24736"/>
    <w:rsid w:val="00F36E94"/>
    <w:rsid w:val="00F57009"/>
    <w:rsid w:val="00F57B07"/>
    <w:rsid w:val="00F6049B"/>
    <w:rsid w:val="00F60B52"/>
    <w:rsid w:val="00F72F1E"/>
    <w:rsid w:val="00F8674A"/>
    <w:rsid w:val="00F92D1A"/>
    <w:rsid w:val="00F9565C"/>
    <w:rsid w:val="00FA0DB7"/>
    <w:rsid w:val="00FA7A29"/>
    <w:rsid w:val="00FB09D5"/>
    <w:rsid w:val="00FB29F8"/>
    <w:rsid w:val="00FC3596"/>
    <w:rsid w:val="00FD130F"/>
    <w:rsid w:val="00FD17A8"/>
    <w:rsid w:val="00FD1B96"/>
    <w:rsid w:val="00FD4083"/>
    <w:rsid w:val="00FD65D1"/>
    <w:rsid w:val="00FD6BF0"/>
    <w:rsid w:val="00FE02E4"/>
    <w:rsid w:val="00FE154F"/>
    <w:rsid w:val="00FF2CC4"/>
    <w:rsid w:val="00FF37D9"/>
    <w:rsid w:val="00FF489B"/>
    <w:rsid w:val="083271A1"/>
    <w:rsid w:val="1F4D98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202930"/>
  <w15:docId w15:val="{85243D72-5D69-47F9-AAAD-7D991E106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F6AD9"/>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qFormat/>
    <w:rsid w:val="001A4D44"/>
    <w:pPr>
      <w:keepNext/>
      <w:spacing w:before="240"/>
      <w:outlineLvl w:val="2"/>
    </w:pPr>
    <w:rPr>
      <w:rFonts w:ascii="Arial" w:hAnsi="Arial" w:cs="Arial"/>
      <w:b/>
      <w:bCs/>
      <w:sz w:val="24"/>
      <w:szCs w:val="26"/>
    </w:rPr>
  </w:style>
  <w:style w:type="paragraph" w:styleId="Kop4">
    <w:name w:val="heading 4"/>
    <w:basedOn w:val="Standaard"/>
    <w:next w:val="Standaard"/>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num" w:pos="567"/>
      </w:tabs>
      <w:spacing w:before="240" w:after="24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basedOn w:val="Standaardalinea-lettertype"/>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basedOn w:val="Standaardalinea-lettertype"/>
    <w:semiHidden/>
    <w:rsid w:val="005016D6"/>
    <w:rPr>
      <w:rFonts w:ascii="Courier New" w:hAnsi="Courier New" w:cs="Courier New"/>
      <w:sz w:val="20"/>
      <w:szCs w:val="20"/>
    </w:rPr>
  </w:style>
  <w:style w:type="character" w:styleId="HTMLDefinition">
    <w:name w:val="HTML Definition"/>
    <w:basedOn w:val="Standaardalinea-lettertype"/>
    <w:semiHidden/>
    <w:rsid w:val="005016D6"/>
    <w:rPr>
      <w:i/>
      <w:iCs/>
    </w:rPr>
  </w:style>
  <w:style w:type="character" w:styleId="HTMLVariable">
    <w:name w:val="HTML Variable"/>
    <w:basedOn w:val="Standaardalinea-lettertyp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basedOn w:val="Standaardalinea-lettertype"/>
    <w:semiHidden/>
    <w:rsid w:val="005016D6"/>
    <w:rPr>
      <w:i/>
      <w:iCs/>
    </w:rPr>
  </w:style>
  <w:style w:type="character" w:styleId="HTML-schrijfmachine">
    <w:name w:val="HTML Typewriter"/>
    <w:basedOn w:val="Standaardalinea-lettertype"/>
    <w:semiHidden/>
    <w:rsid w:val="005016D6"/>
    <w:rPr>
      <w:rFonts w:ascii="Courier New" w:hAnsi="Courier New" w:cs="Courier New"/>
      <w:sz w:val="20"/>
      <w:szCs w:val="20"/>
    </w:rPr>
  </w:style>
  <w:style w:type="character" w:styleId="HTML-toetsenbord">
    <w:name w:val="HTML Keyboard"/>
    <w:basedOn w:val="Standaardalinea-lettertype"/>
    <w:semiHidden/>
    <w:rsid w:val="005016D6"/>
    <w:rPr>
      <w:rFonts w:ascii="Courier New" w:hAnsi="Courier New" w:cs="Courier New"/>
      <w:sz w:val="20"/>
      <w:szCs w:val="20"/>
    </w:rPr>
  </w:style>
  <w:style w:type="character" w:styleId="HTML-voorbeeld">
    <w:name w:val="HTML Sample"/>
    <w:basedOn w:val="Standaardalinea-lettertype"/>
    <w:semiHidden/>
    <w:rsid w:val="005016D6"/>
    <w:rPr>
      <w:rFonts w:ascii="Courier New" w:hAnsi="Courier New" w:cs="Courier New"/>
    </w:rPr>
  </w:style>
  <w:style w:type="character" w:styleId="Hyperlink">
    <w:name w:val="Hyperlink"/>
    <w:basedOn w:val="Standaardalinea-lettertype"/>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basedOn w:val="Standaardalinea-lettertype"/>
    <w:qFormat/>
    <w:rsid w:val="005016D6"/>
    <w:rPr>
      <w:i/>
      <w:iCs/>
    </w:rPr>
  </w:style>
  <w:style w:type="paragraph" w:styleId="Normaalweb">
    <w:name w:val="Normal (Web)"/>
    <w:basedOn w:val="Standaard"/>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rsid w:val="005016D6"/>
  </w:style>
  <w:style w:type="paragraph" w:styleId="Plattetekst">
    <w:name w:val="Body Text"/>
    <w:basedOn w:val="Standaard"/>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rsid w:val="005016D6"/>
  </w:style>
  <w:style w:type="paragraph" w:styleId="Standaardinspringing">
    <w:name w:val="Normal Indent"/>
    <w:basedOn w:val="Standaard"/>
    <w:semiHidden/>
    <w:rsid w:val="005016D6"/>
    <w:pPr>
      <w:ind w:left="708"/>
    </w:pPr>
  </w:style>
  <w:style w:type="paragraph" w:styleId="Ondertitel">
    <w:name w:val="Subtitle"/>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basedOn w:val="Standaardalinea-lettertyp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83076A"/>
    <w:pPr>
      <w:numPr>
        <w:numId w:val="17"/>
      </w:numPr>
      <w:spacing w:after="240" w:line="240" w:lineRule="atLeast"/>
    </w:pPr>
  </w:style>
  <w:style w:type="paragraph" w:styleId="Inhopg4">
    <w:name w:val="toc 4"/>
    <w:basedOn w:val="Standaard"/>
    <w:next w:val="Standaard"/>
    <w:autoRedefine/>
    <w:uiPriority w:val="39"/>
    <w:rsid w:val="00B82609"/>
    <w:pPr>
      <w:tabs>
        <w:tab w:val="right" w:pos="8222"/>
        <w:tab w:val="right" w:pos="8278"/>
      </w:tabs>
      <w:spacing w:after="100"/>
      <w:ind w:left="839" w:hanging="357"/>
    </w:pPr>
    <w:rPr>
      <w:noProof/>
    </w:rPr>
  </w:style>
  <w:style w:type="character" w:customStyle="1" w:styleId="BijschriftChar">
    <w:name w:val="Bijschrift Char"/>
    <w:basedOn w:val="Standaardalinea-lettertype"/>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063973"/>
    <w:pPr>
      <w:numPr>
        <w:ilvl w:val="1"/>
        <w:numId w:val="18"/>
      </w:numPr>
      <w:spacing w:before="240" w:after="240" w:line="240" w:lineRule="atLeast"/>
    </w:pPr>
    <w:rPr>
      <w:sz w:val="20"/>
    </w:rPr>
  </w:style>
  <w:style w:type="paragraph" w:styleId="Inhopg5">
    <w:name w:val="toc 5"/>
    <w:basedOn w:val="Standaard"/>
    <w:next w:val="Standaard"/>
    <w:autoRedefine/>
    <w:rsid w:val="00B453BD"/>
    <w:pPr>
      <w:tabs>
        <w:tab w:val="left" w:pos="1134"/>
        <w:tab w:val="left" w:pos="7938"/>
        <w:tab w:val="left" w:pos="8108"/>
        <w:tab w:val="left" w:pos="8222"/>
        <w:tab w:val="left" w:pos="8505"/>
      </w:tabs>
      <w:ind w:left="567"/>
    </w:pPr>
  </w:style>
  <w:style w:type="character" w:customStyle="1" w:styleId="ParagraaftitelChar">
    <w:name w:val="Paragraaftitel Char"/>
    <w:basedOn w:val="Standaardalinea-lettertype"/>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basedOn w:val="Standaardalinea-lettertype"/>
    <w:link w:val="Bijlageparagraaf"/>
    <w:rsid w:val="00063973"/>
    <w:rPr>
      <w:rFonts w:ascii="Verdana" w:hAnsi="Verdana"/>
      <w:szCs w:val="16"/>
    </w:rPr>
  </w:style>
  <w:style w:type="character" w:customStyle="1" w:styleId="BijlagenChar1">
    <w:name w:val="Bijlagen Char1"/>
    <w:basedOn w:val="Standaardalinea-lettertype"/>
    <w:link w:val="Bijlagen"/>
    <w:rsid w:val="0083076A"/>
    <w:rPr>
      <w:rFonts w:ascii="Verdana" w:hAnsi="Verdana"/>
      <w:sz w:val="16"/>
      <w:szCs w:val="16"/>
    </w:rPr>
  </w:style>
  <w:style w:type="paragraph" w:customStyle="1" w:styleId="plattetekst0">
    <w:name w:val="platte tekst"/>
    <w:basedOn w:val="Standaard"/>
    <w:rsid w:val="00A11CC5"/>
    <w:pPr>
      <w:spacing w:after="120" w:line="295" w:lineRule="auto"/>
      <w:jc w:val="left"/>
    </w:pPr>
    <w:rPr>
      <w:rFonts w:ascii="Arial" w:hAnsi="Arial" w:cs="Arial"/>
      <w:sz w:val="20"/>
      <w:szCs w:val="20"/>
    </w:rPr>
  </w:style>
  <w:style w:type="character" w:customStyle="1" w:styleId="h31">
    <w:name w:val="h31"/>
    <w:basedOn w:val="Standaardalinea-lettertype"/>
    <w:rsid w:val="00E01051"/>
    <w:rPr>
      <w:rFonts w:ascii="Courier New" w:hAnsi="Courier New" w:cs="Courier New" w:hint="default"/>
      <w:b/>
      <w:bCs/>
      <w:vanish w:val="0"/>
      <w:webHidden w:val="0"/>
      <w:spacing w:val="0"/>
      <w:sz w:val="24"/>
      <w:szCs w:val="24"/>
    </w:rPr>
  </w:style>
  <w:style w:type="paragraph" w:customStyle="1" w:styleId="Ballontekst1">
    <w:name w:val="Ballontekst1"/>
    <w:basedOn w:val="Standaard"/>
    <w:semiHidden/>
    <w:rsid w:val="00E01051"/>
    <w:pPr>
      <w:spacing w:line="240" w:lineRule="auto"/>
      <w:jc w:val="left"/>
    </w:pPr>
    <w:rPr>
      <w:rFonts w:ascii="Tahoma" w:hAnsi="Tahoma" w:cs="Tahoma"/>
    </w:rPr>
  </w:style>
  <w:style w:type="character" w:styleId="Verwijzingopmerking">
    <w:name w:val="annotation reference"/>
    <w:basedOn w:val="Standaardalinea-lettertype"/>
    <w:rsid w:val="00E01051"/>
    <w:rPr>
      <w:sz w:val="16"/>
      <w:szCs w:val="16"/>
    </w:rPr>
  </w:style>
  <w:style w:type="paragraph" w:styleId="Tekstopmerking">
    <w:name w:val="annotation text"/>
    <w:basedOn w:val="Standaard"/>
    <w:link w:val="TekstopmerkingChar"/>
    <w:rsid w:val="00E01051"/>
    <w:pPr>
      <w:spacing w:line="240" w:lineRule="auto"/>
      <w:jc w:val="left"/>
    </w:pPr>
    <w:rPr>
      <w:rFonts w:ascii="Arial" w:hAnsi="Arial"/>
      <w:sz w:val="20"/>
      <w:szCs w:val="20"/>
    </w:rPr>
  </w:style>
  <w:style w:type="character" w:customStyle="1" w:styleId="TekstopmerkingChar">
    <w:name w:val="Tekst opmerking Char"/>
    <w:basedOn w:val="Standaardalinea-lettertype"/>
    <w:link w:val="Tekstopmerking"/>
    <w:rsid w:val="00E01051"/>
    <w:rPr>
      <w:rFonts w:ascii="Arial" w:hAnsi="Arial"/>
    </w:rPr>
  </w:style>
  <w:style w:type="paragraph" w:customStyle="1" w:styleId="Onderwerpvanopmerking1">
    <w:name w:val="Onderwerp van opmerking1"/>
    <w:basedOn w:val="Tekstopmerking"/>
    <w:next w:val="Tekstopmerking"/>
    <w:semiHidden/>
    <w:rsid w:val="00E01051"/>
    <w:rPr>
      <w:b/>
      <w:bCs/>
    </w:rPr>
  </w:style>
  <w:style w:type="character" w:customStyle="1" w:styleId="contenttitle1">
    <w:name w:val="contenttitle1"/>
    <w:basedOn w:val="Standaardalinea-lettertype"/>
    <w:rsid w:val="00E01051"/>
    <w:rPr>
      <w:rFonts w:ascii="Verdana" w:hAnsi="Verdana" w:hint="default"/>
      <w:b/>
      <w:bCs/>
      <w:color w:val="002597"/>
      <w:sz w:val="18"/>
      <w:szCs w:val="18"/>
    </w:rPr>
  </w:style>
  <w:style w:type="character" w:customStyle="1" w:styleId="m1">
    <w:name w:val="m1"/>
    <w:basedOn w:val="Standaardalinea-lettertype"/>
    <w:rsid w:val="00E01051"/>
    <w:rPr>
      <w:color w:val="0000FF"/>
    </w:rPr>
  </w:style>
  <w:style w:type="paragraph" w:customStyle="1" w:styleId="StyleTitleLeft">
    <w:name w:val="Style Title + Left"/>
    <w:basedOn w:val="Titel"/>
    <w:rsid w:val="00E01051"/>
    <w:pPr>
      <w:pageBreakBefore/>
      <w:pBdr>
        <w:bottom w:val="single" w:sz="4" w:space="1" w:color="003366"/>
      </w:pBdr>
      <w:spacing w:line="240" w:lineRule="auto"/>
      <w:jc w:val="left"/>
    </w:pPr>
    <w:rPr>
      <w:rFonts w:cs="Times New Roman"/>
      <w:sz w:val="48"/>
      <w:szCs w:val="20"/>
    </w:rPr>
  </w:style>
  <w:style w:type="paragraph" w:styleId="Inhopg6">
    <w:name w:val="toc 6"/>
    <w:basedOn w:val="Standaard"/>
    <w:next w:val="Standaard"/>
    <w:autoRedefine/>
    <w:rsid w:val="00E01051"/>
    <w:pPr>
      <w:spacing w:line="240" w:lineRule="auto"/>
      <w:ind w:left="800"/>
      <w:jc w:val="left"/>
    </w:pPr>
    <w:rPr>
      <w:rFonts w:ascii="Times New Roman" w:hAnsi="Times New Roman"/>
      <w:sz w:val="20"/>
      <w:szCs w:val="20"/>
    </w:rPr>
  </w:style>
  <w:style w:type="paragraph" w:styleId="Inhopg7">
    <w:name w:val="toc 7"/>
    <w:basedOn w:val="Standaard"/>
    <w:next w:val="Standaard"/>
    <w:autoRedefine/>
    <w:rsid w:val="00E01051"/>
    <w:pPr>
      <w:spacing w:line="240" w:lineRule="auto"/>
      <w:ind w:left="1000"/>
      <w:jc w:val="left"/>
    </w:pPr>
    <w:rPr>
      <w:rFonts w:ascii="Times New Roman" w:hAnsi="Times New Roman"/>
      <w:sz w:val="20"/>
      <w:szCs w:val="20"/>
    </w:rPr>
  </w:style>
  <w:style w:type="paragraph" w:styleId="Inhopg8">
    <w:name w:val="toc 8"/>
    <w:basedOn w:val="Standaard"/>
    <w:next w:val="Standaard"/>
    <w:autoRedefine/>
    <w:rsid w:val="00E01051"/>
    <w:pPr>
      <w:spacing w:line="240" w:lineRule="auto"/>
      <w:ind w:left="1200"/>
      <w:jc w:val="left"/>
    </w:pPr>
    <w:rPr>
      <w:rFonts w:ascii="Times New Roman" w:hAnsi="Times New Roman"/>
      <w:sz w:val="20"/>
      <w:szCs w:val="20"/>
    </w:rPr>
  </w:style>
  <w:style w:type="paragraph" w:styleId="Inhopg9">
    <w:name w:val="toc 9"/>
    <w:basedOn w:val="Standaard"/>
    <w:next w:val="Standaard"/>
    <w:autoRedefine/>
    <w:rsid w:val="00E01051"/>
    <w:pPr>
      <w:spacing w:line="240" w:lineRule="auto"/>
      <w:ind w:left="1400"/>
      <w:jc w:val="left"/>
    </w:pPr>
    <w:rPr>
      <w:rFonts w:ascii="Times New Roman" w:hAnsi="Times New Roman"/>
      <w:sz w:val="20"/>
      <w:szCs w:val="20"/>
    </w:rPr>
  </w:style>
  <w:style w:type="character" w:customStyle="1" w:styleId="t1">
    <w:name w:val="t1"/>
    <w:basedOn w:val="Standaardalinea-lettertype"/>
    <w:rsid w:val="00E01051"/>
    <w:rPr>
      <w:color w:val="990000"/>
    </w:rPr>
  </w:style>
  <w:style w:type="paragraph" w:styleId="Lijstmetafbeeldingen">
    <w:name w:val="table of figures"/>
    <w:basedOn w:val="Standaard"/>
    <w:next w:val="Standaard"/>
    <w:rsid w:val="00E01051"/>
    <w:pPr>
      <w:spacing w:line="240" w:lineRule="auto"/>
      <w:jc w:val="left"/>
    </w:pPr>
    <w:rPr>
      <w:rFonts w:ascii="Arial" w:hAnsi="Arial"/>
      <w:sz w:val="20"/>
      <w:szCs w:val="24"/>
    </w:rPr>
  </w:style>
  <w:style w:type="paragraph" w:customStyle="1" w:styleId="tabeltekst">
    <w:name w:val="tabeltekst"/>
    <w:basedOn w:val="Standaard"/>
    <w:next w:val="Standaard"/>
    <w:rsid w:val="00E01051"/>
    <w:pPr>
      <w:tabs>
        <w:tab w:val="left" w:pos="567"/>
      </w:tabs>
      <w:jc w:val="left"/>
    </w:pPr>
    <w:rPr>
      <w:rFonts w:ascii="BellGothic" w:hAnsi="BellGothic"/>
      <w:snapToGrid w:val="0"/>
      <w:spacing w:val="10"/>
      <w:szCs w:val="20"/>
    </w:rPr>
  </w:style>
  <w:style w:type="character" w:customStyle="1" w:styleId="plattetekstChar">
    <w:name w:val="platte tekst Char"/>
    <w:basedOn w:val="Standaardalinea-lettertype"/>
    <w:rsid w:val="00E01051"/>
    <w:rPr>
      <w:rFonts w:ascii="Arial" w:hAnsi="Arial" w:cs="Arial"/>
      <w:lang w:val="nl-NL" w:eastAsia="nl-NL" w:bidi="ar-SA"/>
    </w:rPr>
  </w:style>
  <w:style w:type="paragraph" w:styleId="Ballontekst">
    <w:name w:val="Balloon Text"/>
    <w:basedOn w:val="Standaard"/>
    <w:link w:val="BallontekstChar"/>
    <w:rsid w:val="00E01051"/>
    <w:pPr>
      <w:spacing w:line="240" w:lineRule="auto"/>
      <w:jc w:val="left"/>
    </w:pPr>
    <w:rPr>
      <w:rFonts w:ascii="Tahoma" w:hAnsi="Tahoma" w:cs="Tahoma"/>
    </w:rPr>
  </w:style>
  <w:style w:type="character" w:customStyle="1" w:styleId="BallontekstChar">
    <w:name w:val="Ballontekst Char"/>
    <w:basedOn w:val="Standaardalinea-lettertype"/>
    <w:link w:val="Ballontekst"/>
    <w:rsid w:val="00E01051"/>
    <w:rPr>
      <w:rFonts w:ascii="Tahoma" w:hAnsi="Tahoma" w:cs="Tahoma"/>
      <w:sz w:val="16"/>
      <w:szCs w:val="16"/>
    </w:rPr>
  </w:style>
  <w:style w:type="paragraph" w:styleId="Onderwerpvanopmerking">
    <w:name w:val="annotation subject"/>
    <w:basedOn w:val="Tekstopmerking"/>
    <w:next w:val="Tekstopmerking"/>
    <w:link w:val="OnderwerpvanopmerkingChar"/>
    <w:rsid w:val="00E01051"/>
    <w:rPr>
      <w:b/>
      <w:bCs/>
    </w:rPr>
  </w:style>
  <w:style w:type="character" w:customStyle="1" w:styleId="OnderwerpvanopmerkingChar">
    <w:name w:val="Onderwerp van opmerking Char"/>
    <w:basedOn w:val="TekstopmerkingChar"/>
    <w:link w:val="Onderwerpvanopmerking"/>
    <w:rsid w:val="00E01051"/>
    <w:rPr>
      <w:rFonts w:ascii="Arial" w:hAnsi="Arial"/>
      <w:b/>
      <w:bCs/>
    </w:rPr>
  </w:style>
  <w:style w:type="paragraph" w:customStyle="1" w:styleId="Kop1bijlagen">
    <w:name w:val="Kop 1 bijlagen"/>
    <w:basedOn w:val="Kop1"/>
    <w:rsid w:val="00E01051"/>
    <w:pPr>
      <w:pageBreakBefore/>
      <w:pBdr>
        <w:bottom w:val="single" w:sz="4" w:space="1" w:color="003366"/>
      </w:pBdr>
      <w:tabs>
        <w:tab w:val="num" w:pos="1418"/>
      </w:tabs>
      <w:spacing w:before="240" w:after="120" w:afterAutospacing="0" w:line="240" w:lineRule="auto"/>
      <w:ind w:left="1418" w:hanging="1134"/>
      <w:jc w:val="left"/>
    </w:pPr>
    <w:rPr>
      <w:sz w:val="48"/>
    </w:rPr>
  </w:style>
  <w:style w:type="paragraph" w:customStyle="1" w:styleId="OpmaakprofielKop1">
    <w:name w:val="Opmaakprofiel Kop 1 +"/>
    <w:basedOn w:val="Kop1"/>
    <w:rsid w:val="00E01051"/>
    <w:pPr>
      <w:pageBreakBefore/>
      <w:pBdr>
        <w:bottom w:val="single" w:sz="4" w:space="1" w:color="003366"/>
      </w:pBdr>
      <w:spacing w:before="240" w:after="120" w:afterAutospacing="0" w:line="240" w:lineRule="auto"/>
      <w:jc w:val="left"/>
    </w:pPr>
    <w:rPr>
      <w:rFonts w:cs="Times New Roman"/>
      <w:sz w:val="48"/>
      <w:szCs w:val="20"/>
    </w:rPr>
  </w:style>
  <w:style w:type="character" w:customStyle="1" w:styleId="ns1">
    <w:name w:val="ns1"/>
    <w:basedOn w:val="Standaardalinea-lettertype"/>
    <w:rsid w:val="00E01051"/>
    <w:rPr>
      <w:color w:val="FF0000"/>
    </w:rPr>
  </w:style>
  <w:style w:type="paragraph" w:styleId="Index1">
    <w:name w:val="index 1"/>
    <w:basedOn w:val="Standaard"/>
    <w:next w:val="Standaard"/>
    <w:autoRedefine/>
    <w:rsid w:val="00E01051"/>
    <w:pPr>
      <w:spacing w:line="240" w:lineRule="auto"/>
      <w:ind w:left="200" w:hanging="200"/>
      <w:jc w:val="left"/>
    </w:pPr>
    <w:rPr>
      <w:rFonts w:ascii="Arial" w:hAnsi="Arial"/>
      <w:sz w:val="20"/>
      <w:szCs w:val="24"/>
    </w:rPr>
  </w:style>
  <w:style w:type="character" w:customStyle="1" w:styleId="b1">
    <w:name w:val="b1"/>
    <w:basedOn w:val="Standaardalinea-lettertype"/>
    <w:rsid w:val="00E01051"/>
    <w:rPr>
      <w:rFonts w:ascii="Courier New" w:hAnsi="Courier New" w:cs="Courier New" w:hint="default"/>
      <w:b/>
      <w:bCs/>
      <w:strike w:val="0"/>
      <w:dstrike w:val="0"/>
      <w:color w:val="FF0000"/>
      <w:u w:val="none"/>
      <w:effect w:val="none"/>
    </w:rPr>
  </w:style>
  <w:style w:type="character" w:customStyle="1" w:styleId="tx1">
    <w:name w:val="tx1"/>
    <w:basedOn w:val="Standaardalinea-lettertype"/>
    <w:rsid w:val="00E01051"/>
    <w:rPr>
      <w:b/>
      <w:bCs/>
    </w:rPr>
  </w:style>
  <w:style w:type="paragraph" w:styleId="Revisie">
    <w:name w:val="Revision"/>
    <w:hidden/>
    <w:uiPriority w:val="99"/>
    <w:semiHidden/>
    <w:rsid w:val="006713C7"/>
    <w:rPr>
      <w:rFonts w:ascii="Verdana" w:hAnsi="Verdana"/>
      <w:sz w:val="16"/>
      <w:szCs w:val="16"/>
    </w:rPr>
  </w:style>
  <w:style w:type="character" w:styleId="Tekstvantijdelijkeaanduiding">
    <w:name w:val="Placeholder Text"/>
    <w:basedOn w:val="Standaardalinea-lettertype"/>
    <w:uiPriority w:val="99"/>
    <w:semiHidden/>
    <w:rsid w:val="00DF5C54"/>
    <w:rPr>
      <w:color w:val="808080"/>
    </w:rPr>
  </w:style>
  <w:style w:type="character" w:styleId="Onopgelostemelding">
    <w:name w:val="Unresolved Mention"/>
    <w:basedOn w:val="Standaardalinea-lettertype"/>
    <w:uiPriority w:val="99"/>
    <w:semiHidden/>
    <w:unhideWhenUsed/>
    <w:rsid w:val="007864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o-standaarden.geonovum.nl/2008/1.1/20081224-STRI2008.pdf" TargetMode="External"/><Relationship Id="rId18" Type="http://schemas.openxmlformats.org/officeDocument/2006/relationships/image" Target="media/image5.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ro-standaarden.geonovum.nl/2008/1.1/20081224-STRI2008.pdf" TargetMode="External"/><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ruimtelijkeplannen.nl" TargetMode="External"/><Relationship Id="rId5" Type="http://schemas.openxmlformats.org/officeDocument/2006/relationships/numbering" Target="numbering.xml"/><Relationship Id="rId15" Type="http://schemas.openxmlformats.org/officeDocument/2006/relationships/image" Target="media/image2.JPG"/><Relationship Id="rId10" Type="http://schemas.openxmlformats.org/officeDocument/2006/relationships/endnotes" Target="endnotes.xml"/><Relationship Id="rId19" Type="http://schemas.openxmlformats.org/officeDocument/2006/relationships/image" Target="media/image6.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jsk\Documents\GitHub\word2markdown\input\respec.dotm"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96F02CBB20E76C4BACE82CF2F024693C" ma:contentTypeVersion="14" ma:contentTypeDescription="Een nieuw document maken." ma:contentTypeScope="" ma:versionID="9e1647793d36bc83a13374635120f992">
  <xsd:schema xmlns:xsd="http://www.w3.org/2001/XMLSchema" xmlns:xs="http://www.w3.org/2001/XMLSchema" xmlns:p="http://schemas.microsoft.com/office/2006/metadata/properties" xmlns:ns2="33c44ec9-467a-4b39-aa24-1bf6823fbf3e" xmlns:ns3="266c05ca-9f67-4d96-b6af-c25f6e57d25c" targetNamespace="http://schemas.microsoft.com/office/2006/metadata/properties" ma:root="true" ma:fieldsID="323079d89fc91585cf844de035e6db24" ns2:_="" ns3:_="">
    <xsd:import namespace="33c44ec9-467a-4b39-aa24-1bf6823fbf3e"/>
    <xsd:import namespace="266c05ca-9f67-4d96-b6af-c25f6e57d25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c44ec9-467a-4b39-aa24-1bf6823fb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c05ca-9f67-4d96-b6af-c25f6e57d25c"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fce85065-5d94-46c5-8d5f-809674c50e9c}" ma:internalName="TaxCatchAll" ma:showField="CatchAllData" ma:web="266c05ca-9f67-4d96-b6af-c25f6e57d2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3c44ec9-467a-4b39-aa24-1bf6823fbf3e">
      <Terms xmlns="http://schemas.microsoft.com/office/infopath/2007/PartnerControls"/>
    </lcf76f155ced4ddcb4097134ff3c332f>
    <TaxCatchAll xmlns="266c05ca-9f67-4d96-b6af-c25f6e57d25c" xsi:nil="true"/>
  </documentManagement>
</p:properties>
</file>

<file path=customXml/itemProps1.xml><?xml version="1.0" encoding="utf-8"?>
<ds:datastoreItem xmlns:ds="http://schemas.openxmlformats.org/officeDocument/2006/customXml" ds:itemID="{D06FF202-2583-4BE9-8AC6-51F89475EFFB}">
  <ds:schemaRefs>
    <ds:schemaRef ds:uri="http://schemas.microsoft.com/sharepoint/v3/contenttype/forms"/>
  </ds:schemaRefs>
</ds:datastoreItem>
</file>

<file path=customXml/itemProps2.xml><?xml version="1.0" encoding="utf-8"?>
<ds:datastoreItem xmlns:ds="http://schemas.openxmlformats.org/officeDocument/2006/customXml" ds:itemID="{EB720487-4C78-4977-BD89-3C4AE074D933}">
  <ds:schemaRefs>
    <ds:schemaRef ds:uri="http://schemas.openxmlformats.org/officeDocument/2006/bibliography"/>
  </ds:schemaRefs>
</ds:datastoreItem>
</file>

<file path=customXml/itemProps3.xml><?xml version="1.0" encoding="utf-8"?>
<ds:datastoreItem xmlns:ds="http://schemas.openxmlformats.org/officeDocument/2006/customXml" ds:itemID="{9F8DBF21-23C0-4062-8C8E-B0E018BB0182}"/>
</file>

<file path=customXml/itemProps4.xml><?xml version="1.0" encoding="utf-8"?>
<ds:datastoreItem xmlns:ds="http://schemas.openxmlformats.org/officeDocument/2006/customXml" ds:itemID="{BADB755F-3DD9-4C30-B3F3-EBD8E32DA506}">
  <ds:schemaRefs>
    <ds:schemaRef ds:uri="http://schemas.microsoft.com/office/2006/metadata/properties"/>
    <ds:schemaRef ds:uri="http://schemas.microsoft.com/office/infopath/2007/PartnerControls"/>
    <ds:schemaRef ds:uri="ab01c9f7-308e-412a-8b6b-2a38868f1fe8"/>
    <ds:schemaRef ds:uri="f5714f12-861a-48fb-8033-d35a907f947e"/>
  </ds:schemaRefs>
</ds:datastoreItem>
</file>

<file path=docProps/app.xml><?xml version="1.0" encoding="utf-8"?>
<Properties xmlns="http://schemas.openxmlformats.org/officeDocument/2006/extended-properties" xmlns:vt="http://schemas.openxmlformats.org/officeDocument/2006/docPropsVTypes">
  <Template>respec.dotm</Template>
  <TotalTime>297</TotalTime>
  <Pages>15</Pages>
  <Words>2556</Words>
  <Characters>14058</Characters>
  <Application>Microsoft Office Word</Application>
  <DocSecurity>0</DocSecurity>
  <Lines>117</Lines>
  <Paragraphs>33</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16581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M. van Scherpenzeel- Geonovum</dc:creator>
  <cp:keywords/>
  <dc:description/>
  <cp:lastModifiedBy>Gijs Koedam</cp:lastModifiedBy>
  <cp:revision>47</cp:revision>
  <cp:lastPrinted>2012-11-15T15:21:00Z</cp:lastPrinted>
  <dcterms:created xsi:type="dcterms:W3CDTF">2022-11-07T08:57:00Z</dcterms:created>
  <dcterms:modified xsi:type="dcterms:W3CDTF">2022-11-07T16:49:00Z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0x01010063B796D0CB608148ADB6A3FE6184D975</vt:lpwstr>
  </property>
  <property fmtid="{D5CDD505-2E9C-101B-9397-08002B2CF9AE}" pid="3" name="Order">
    <vt:r8>17000</vt:r8>
  </property>
  <property fmtid="{D5CDD505-2E9C-101B-9397-08002B2CF9AE}" pid="4" name="MediaServiceImageTags">
    <vt:lpwstr/>
  </property>
</Properties>
</file>